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B2D" w:rsidRPr="00531E6B" w:rsidRDefault="009D5B2D" w:rsidP="00BD2AD1">
      <w:pPr>
        <w:pStyle w:val="Title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sz w:val="52"/>
          <w:szCs w:val="52"/>
        </w:rPr>
        <w:t>7</w:t>
      </w:r>
      <w:r>
        <w:rPr>
          <w:rFonts w:hint="eastAsia"/>
          <w:sz w:val="52"/>
          <w:szCs w:val="52"/>
        </w:rPr>
        <w:t>章手机端基础接口文档</w:t>
      </w:r>
    </w:p>
    <w:p w:rsidR="009D5B2D" w:rsidRDefault="009D5B2D" w:rsidP="009E0560">
      <w:pPr>
        <w:ind w:leftChars="2275" w:left="31680"/>
      </w:pPr>
      <w:r>
        <w:rPr>
          <w:rFonts w:hint="eastAsia"/>
        </w:rPr>
        <w:t>作者：</w:t>
      </w:r>
      <w:r>
        <w:t>admin</w:t>
      </w:r>
    </w:p>
    <w:p w:rsidR="009D5B2D" w:rsidRPr="006B0672" w:rsidRDefault="009D5B2D" w:rsidP="009E0560">
      <w:pPr>
        <w:ind w:leftChars="2275" w:left="31680"/>
      </w:pPr>
      <w:r>
        <w:rPr>
          <w:rFonts w:hint="eastAsia"/>
        </w:rPr>
        <w:t>更新日期：</w:t>
      </w:r>
      <w:r>
        <w:t>2013-12-10</w:t>
      </w:r>
    </w:p>
    <w:p w:rsidR="009D5B2D" w:rsidRDefault="009D5B2D" w:rsidP="0052636B">
      <w:pPr>
        <w:pStyle w:val="Heading1"/>
      </w:pPr>
      <w:r>
        <w:rPr>
          <w:rFonts w:hint="eastAsia"/>
        </w:rPr>
        <w:t>传输格式</w:t>
      </w:r>
    </w:p>
    <w:p w:rsidR="009D5B2D" w:rsidRDefault="009D5B2D" w:rsidP="009E0560">
      <w:pPr>
        <w:pStyle w:val="ListParagraph"/>
        <w:ind w:firstLine="31680"/>
      </w:pPr>
      <w:r>
        <w:rPr>
          <w:rFonts w:hint="eastAsia"/>
        </w:rPr>
        <w:t>传输格式均为</w:t>
      </w:r>
      <w:r>
        <w:t>JSON</w:t>
      </w:r>
      <w:r>
        <w:rPr>
          <w:rFonts w:hint="eastAsia"/>
        </w:rPr>
        <w:t>字符串，使用</w:t>
      </w:r>
      <w:r>
        <w:t>spring mvc</w:t>
      </w:r>
      <w:r>
        <w:rPr>
          <w:rFonts w:hint="eastAsia"/>
        </w:rPr>
        <w:t>返回对象，并自动通过</w:t>
      </w:r>
      <w:r>
        <w:t>fasterxmlj</w:t>
      </w:r>
      <w:r w:rsidRPr="003D4658">
        <w:t>ackson</w:t>
      </w:r>
      <w:r>
        <w:rPr>
          <w:rFonts w:hint="eastAsia"/>
        </w:rPr>
        <w:t>工具类（</w:t>
      </w:r>
      <w:r w:rsidRPr="00E70B7B">
        <w:t>JsonMapper</w:t>
      </w:r>
      <w:r>
        <w:t>.java</w:t>
      </w:r>
      <w:r>
        <w:rPr>
          <w:rFonts w:hint="eastAsia"/>
        </w:rPr>
        <w:t>）进行对象到</w:t>
      </w:r>
      <w:r>
        <w:t>JSON</w:t>
      </w:r>
      <w:r>
        <w:rPr>
          <w:rFonts w:hint="eastAsia"/>
        </w:rPr>
        <w:t>转换。</w:t>
      </w:r>
    </w:p>
    <w:p w:rsidR="009D5B2D" w:rsidRPr="003E42E5" w:rsidRDefault="009D5B2D" w:rsidP="009E0560">
      <w:pPr>
        <w:pStyle w:val="ListParagraph"/>
        <w:ind w:firstLine="31680"/>
      </w:pPr>
      <w:r>
        <w:rPr>
          <w:rFonts w:hint="eastAsia"/>
        </w:rPr>
        <w:t>输出格式符合</w:t>
      </w:r>
      <w:r>
        <w:t>JSON</w:t>
      </w:r>
      <w:r>
        <w:rPr>
          <w:rFonts w:hint="eastAsia"/>
        </w:rPr>
        <w:t>标准，</w:t>
      </w:r>
      <w:r>
        <w:t>UTF-8</w:t>
      </w:r>
      <w:r>
        <w:rPr>
          <w:rFonts w:hint="eastAsia"/>
        </w:rPr>
        <w:t>编码。</w:t>
      </w:r>
    </w:p>
    <w:p w:rsidR="009D5B2D" w:rsidRDefault="009D5B2D" w:rsidP="0052636B">
      <w:pPr>
        <w:pStyle w:val="Heading1"/>
      </w:pPr>
      <w:r>
        <w:rPr>
          <w:rFonts w:hint="eastAsia"/>
        </w:rPr>
        <w:t>账号登录</w:t>
      </w:r>
    </w:p>
    <w:p w:rsidR="009D5B2D" w:rsidRDefault="009D5B2D" w:rsidP="009E0560">
      <w:pPr>
        <w:pStyle w:val="ListParagraph"/>
        <w:ind w:firstLine="31680"/>
      </w:pPr>
      <w:r w:rsidRPr="00581F07">
        <w:t>http://</w:t>
      </w:r>
      <w:r>
        <w:t>127.0.0.1</w:t>
      </w:r>
      <w:r w:rsidRPr="00581F07">
        <w:t>:8080/jeesite/a/login</w:t>
      </w:r>
      <w:r>
        <w:t>?__ajax=true</w:t>
      </w:r>
    </w:p>
    <w:p w:rsidR="009D5B2D" w:rsidRDefault="009D5B2D" w:rsidP="009E0560">
      <w:pPr>
        <w:pStyle w:val="ListParagraph"/>
        <w:ind w:firstLine="31680"/>
      </w:pPr>
      <w:r>
        <w:rPr>
          <w:rFonts w:hint="eastAsia"/>
        </w:rPr>
        <w:t>提交参数：</w:t>
      </w:r>
    </w:p>
    <w:p w:rsidR="009D5B2D" w:rsidRPr="001D30ED" w:rsidRDefault="009D5B2D" w:rsidP="009E0560">
      <w:pPr>
        <w:pStyle w:val="ListParagraph"/>
        <w:ind w:leftChars="175" w:left="31680" w:firstLine="31680"/>
      </w:pPr>
      <w:r>
        <w:rPr>
          <w:rFonts w:hint="eastAsia"/>
        </w:rPr>
        <w:t>用户名：</w:t>
      </w:r>
      <w:r>
        <w:tab/>
      </w:r>
      <w:r w:rsidRPr="001D30ED">
        <w:t>username</w:t>
      </w:r>
    </w:p>
    <w:p w:rsidR="009D5B2D" w:rsidRPr="001D30ED" w:rsidRDefault="009D5B2D" w:rsidP="009E0560">
      <w:pPr>
        <w:pStyle w:val="ListParagraph"/>
        <w:ind w:leftChars="175" w:left="31680" w:firstLine="31680"/>
      </w:pPr>
      <w:r w:rsidRPr="001D30ED">
        <w:rPr>
          <w:rFonts w:hint="eastAsia"/>
        </w:rPr>
        <w:t>密码：</w:t>
      </w:r>
      <w:r>
        <w:tab/>
        <w:t>password</w:t>
      </w:r>
    </w:p>
    <w:p w:rsidR="009D5B2D" w:rsidRPr="00527AA4" w:rsidRDefault="009D5B2D" w:rsidP="009E0560">
      <w:pPr>
        <w:pStyle w:val="ListParagraph"/>
        <w:ind w:leftChars="175" w:left="31680" w:firstLine="31680"/>
        <w:rPr>
          <w:strike/>
          <w:color w:val="D9D9D9"/>
        </w:rPr>
      </w:pPr>
      <w:r w:rsidRPr="00527AA4">
        <w:rPr>
          <w:rFonts w:hint="eastAsia"/>
          <w:strike/>
          <w:color w:val="D9D9D9"/>
        </w:rPr>
        <w:t>验证码：</w:t>
      </w:r>
      <w:r w:rsidRPr="00527AA4">
        <w:rPr>
          <w:strike/>
          <w:color w:val="D9D9D9"/>
        </w:rPr>
        <w:tab/>
        <w:t>validat</w:t>
      </w:r>
      <w:r>
        <w:rPr>
          <w:strike/>
          <w:color w:val="D9D9D9"/>
        </w:rPr>
        <w:t>jeesite</w:t>
      </w:r>
      <w:r w:rsidRPr="00527AA4">
        <w:rPr>
          <w:rFonts w:hint="eastAsia"/>
          <w:strike/>
          <w:color w:val="D9D9D9"/>
        </w:rPr>
        <w:t>（</w:t>
      </w:r>
      <w:r w:rsidRPr="00527AA4">
        <w:rPr>
          <w:strike/>
          <w:color w:val="D9D9D9"/>
        </w:rPr>
        <w:t>isValidat</w:t>
      </w:r>
      <w:r>
        <w:rPr>
          <w:strike/>
          <w:color w:val="D9D9D9"/>
        </w:rPr>
        <w:t>jeesite</w:t>
      </w:r>
      <w:r w:rsidRPr="00527AA4">
        <w:rPr>
          <w:strike/>
          <w:color w:val="D9D9D9"/>
        </w:rPr>
        <w:t>Login</w:t>
      </w:r>
      <w:r w:rsidRPr="00527AA4">
        <w:rPr>
          <w:rFonts w:hint="eastAsia"/>
          <w:strike/>
          <w:color w:val="D9D9D9"/>
        </w:rPr>
        <w:t>为</w:t>
      </w:r>
      <w:r w:rsidRPr="00527AA4">
        <w:rPr>
          <w:strike/>
          <w:color w:val="D9D9D9"/>
        </w:rPr>
        <w:t>true</w:t>
      </w:r>
      <w:r w:rsidRPr="00527AA4">
        <w:rPr>
          <w:rFonts w:hint="eastAsia"/>
          <w:strike/>
          <w:color w:val="D9D9D9"/>
        </w:rPr>
        <w:t>时需要提交验证码）</w:t>
      </w:r>
    </w:p>
    <w:p w:rsidR="009D5B2D" w:rsidRPr="001D30ED" w:rsidRDefault="009D5B2D" w:rsidP="009E0560">
      <w:pPr>
        <w:pStyle w:val="ListParagraph"/>
        <w:ind w:leftChars="175" w:left="31680" w:firstLine="31680"/>
      </w:pPr>
      <w:r w:rsidRPr="001D30ED">
        <w:rPr>
          <w:rFonts w:hint="eastAsia"/>
        </w:rPr>
        <w:t>手机登录：</w:t>
      </w:r>
      <w:r w:rsidRPr="001D30ED">
        <w:t>mobileLogin</w:t>
      </w:r>
      <w:r>
        <w:t>=true</w:t>
      </w:r>
    </w:p>
    <w:p w:rsidR="009D5B2D" w:rsidRDefault="009D5B2D" w:rsidP="009E0560">
      <w:pPr>
        <w:pStyle w:val="ListParagraph"/>
        <w:ind w:firstLine="31680"/>
      </w:pPr>
      <w:r>
        <w:rPr>
          <w:rFonts w:hint="eastAsia"/>
        </w:rPr>
        <w:t>提交方式：</w:t>
      </w:r>
      <w:r>
        <w:t>POST</w:t>
      </w:r>
    </w:p>
    <w:p w:rsidR="009D5B2D" w:rsidRDefault="009D5B2D" w:rsidP="009E0560">
      <w:pPr>
        <w:pStyle w:val="ListParagraph"/>
        <w:ind w:firstLine="31680"/>
      </w:pPr>
      <w:r>
        <w:rPr>
          <w:rFonts w:hint="eastAsia"/>
        </w:rPr>
        <w:t>获取验证码图片：</w:t>
      </w:r>
    </w:p>
    <w:p w:rsidR="009D5B2D" w:rsidRDefault="009D5B2D" w:rsidP="009E0560">
      <w:pPr>
        <w:pStyle w:val="ListParagraph"/>
        <w:ind w:firstLine="31680"/>
      </w:pPr>
      <w:r w:rsidRPr="00581F07">
        <w:t>http://</w:t>
      </w:r>
      <w:r>
        <w:t>127.0.0.1</w:t>
      </w:r>
      <w:r w:rsidRPr="00581F07">
        <w:t>:8080/</w:t>
      </w:r>
      <w:r>
        <w:t>jeesite</w:t>
      </w:r>
      <w:r w:rsidRPr="00581F07">
        <w:t>/servlet/validat</w:t>
      </w:r>
      <w:r>
        <w:t>jeesite</w:t>
      </w:r>
      <w:r w:rsidRPr="00581F07">
        <w:t>Servlet</w:t>
      </w:r>
    </w:p>
    <w:p w:rsidR="009D5B2D" w:rsidRDefault="009D5B2D" w:rsidP="009473DC">
      <w:pPr>
        <w:pStyle w:val="Heading1"/>
      </w:pPr>
      <w:r>
        <w:rPr>
          <w:rFonts w:hint="eastAsia"/>
        </w:rPr>
        <w:t>登录成功</w:t>
      </w:r>
    </w:p>
    <w:p w:rsidR="009D5B2D" w:rsidRDefault="009D5B2D" w:rsidP="009E0560">
      <w:pPr>
        <w:pStyle w:val="ListParagraph"/>
        <w:ind w:firstLine="31680"/>
      </w:pPr>
      <w:r w:rsidRPr="00581F07">
        <w:t>http://</w:t>
      </w:r>
      <w:r>
        <w:t>127.0.0.1</w:t>
      </w:r>
      <w:r w:rsidRPr="00581F07">
        <w:t>:8080/</w:t>
      </w:r>
      <w:r>
        <w:t>jeesite</w:t>
      </w:r>
      <w:r w:rsidRPr="00581F07">
        <w:t>/a</w:t>
      </w:r>
    </w:p>
    <w:p w:rsidR="009D5B2D" w:rsidRDefault="009D5B2D" w:rsidP="009E0560">
      <w:pPr>
        <w:pStyle w:val="ListParagraph"/>
        <w:ind w:firstLine="31680"/>
      </w:pPr>
      <w:r>
        <w:t>{</w:t>
      </w:r>
    </w:p>
    <w:p w:rsidR="009D5B2D" w:rsidRDefault="009D5B2D" w:rsidP="009E0560">
      <w:pPr>
        <w:pStyle w:val="ListParagraph"/>
        <w:ind w:firstLine="31680"/>
      </w:pPr>
      <w:r>
        <w:t xml:space="preserve">    "id": "1",</w:t>
      </w:r>
      <w:r>
        <w:rPr>
          <w:rFonts w:hint="eastAsia"/>
        </w:rPr>
        <w:t>（</w:t>
      </w:r>
      <w:r>
        <w:t>ID</w:t>
      </w:r>
      <w:r>
        <w:rPr>
          <w:rFonts w:hint="eastAsia"/>
        </w:rPr>
        <w:t>生成策略为</w:t>
      </w:r>
      <w:r>
        <w:t>UUID</w:t>
      </w:r>
      <w:r>
        <w:rPr>
          <w:rFonts w:hint="eastAsia"/>
        </w:rPr>
        <w:t>，字符串格式，系统自带用户为数值序列）</w:t>
      </w:r>
    </w:p>
    <w:p w:rsidR="009D5B2D" w:rsidRDefault="009D5B2D" w:rsidP="009E0560">
      <w:pPr>
        <w:pStyle w:val="ListParagraph"/>
        <w:ind w:firstLine="31680"/>
      </w:pPr>
      <w:r>
        <w:t xml:space="preserve">    "loginName": "system",</w:t>
      </w:r>
      <w:r>
        <w:rPr>
          <w:rFonts w:hint="eastAsia"/>
        </w:rPr>
        <w:t>（登录名）</w:t>
      </w:r>
    </w:p>
    <w:p w:rsidR="009D5B2D" w:rsidRDefault="009D5B2D" w:rsidP="009E0560">
      <w:pPr>
        <w:pStyle w:val="ListParagraph"/>
        <w:ind w:firstLine="31680"/>
      </w:pPr>
      <w:r>
        <w:t xml:space="preserve">    "name": "</w:t>
      </w:r>
      <w:r>
        <w:rPr>
          <w:rFonts w:hint="eastAsia"/>
        </w:rPr>
        <w:t>系统管理员</w:t>
      </w:r>
      <w:r>
        <w:t>",</w:t>
      </w:r>
      <w:r>
        <w:rPr>
          <w:rFonts w:hint="eastAsia"/>
        </w:rPr>
        <w:t>（用户姓名）</w:t>
      </w:r>
    </w:p>
    <w:p w:rsidR="009D5B2D" w:rsidRDefault="009D5B2D" w:rsidP="009E0560">
      <w:pPr>
        <w:pStyle w:val="ListParagraph"/>
        <w:ind w:firstLine="31680"/>
      </w:pPr>
      <w:r>
        <w:t xml:space="preserve">    "mobileLogin": true,</w:t>
      </w:r>
      <w:r>
        <w:rPr>
          <w:rFonts w:hint="eastAsia"/>
        </w:rPr>
        <w:t>（是否是手机登录）</w:t>
      </w:r>
    </w:p>
    <w:p w:rsidR="009D5B2D" w:rsidRDefault="009D5B2D" w:rsidP="009E0560">
      <w:pPr>
        <w:pStyle w:val="ListParagraph"/>
        <w:ind w:firstLine="31680"/>
      </w:pPr>
      <w:r>
        <w:t xml:space="preserve">    "sessionid": "b6b486a8919e4fc196358e10b6a82a2b"</w:t>
      </w:r>
      <w:r>
        <w:rPr>
          <w:rFonts w:hint="eastAsia"/>
        </w:rPr>
        <w:t>（当前用户</w:t>
      </w:r>
      <w:r>
        <w:t>SESSIONID</w:t>
      </w:r>
      <w:r>
        <w:rPr>
          <w:rFonts w:hint="eastAsia"/>
        </w:rPr>
        <w:t>）</w:t>
      </w:r>
    </w:p>
    <w:p w:rsidR="009D5B2D" w:rsidRPr="00A6781C" w:rsidRDefault="009D5B2D" w:rsidP="009E0560">
      <w:pPr>
        <w:pStyle w:val="ListParagraph"/>
        <w:ind w:firstLine="31680"/>
      </w:pPr>
      <w:r>
        <w:t>}</w:t>
      </w:r>
    </w:p>
    <w:p w:rsidR="009D5B2D" w:rsidRDefault="009D5B2D" w:rsidP="009473DC">
      <w:pPr>
        <w:pStyle w:val="Heading1"/>
      </w:pPr>
      <w:r>
        <w:rPr>
          <w:rFonts w:hint="eastAsia"/>
        </w:rPr>
        <w:t>登录失败</w:t>
      </w:r>
    </w:p>
    <w:p w:rsidR="009D5B2D" w:rsidRDefault="009D5B2D" w:rsidP="009E0560">
      <w:pPr>
        <w:pStyle w:val="ListParagraph"/>
        <w:ind w:firstLine="31680"/>
      </w:pPr>
      <w:r>
        <w:t>{</w:t>
      </w:r>
    </w:p>
    <w:p w:rsidR="009D5B2D" w:rsidRDefault="009D5B2D" w:rsidP="009E0560">
      <w:pPr>
        <w:pStyle w:val="ListParagraph"/>
        <w:ind w:firstLine="31680"/>
      </w:pPr>
      <w:r>
        <w:t xml:space="preserve">    "username": "system",</w:t>
      </w:r>
      <w:r>
        <w:rPr>
          <w:rFonts w:hint="eastAsia"/>
        </w:rPr>
        <w:t>（登录用户名）</w:t>
      </w:r>
    </w:p>
    <w:p w:rsidR="009D5B2D" w:rsidRDefault="009D5B2D" w:rsidP="009E0560">
      <w:pPr>
        <w:pStyle w:val="ListParagraph"/>
        <w:ind w:firstLine="31680"/>
      </w:pPr>
      <w:r>
        <w:t xml:space="preserve">    "rememberMe": false,</w:t>
      </w:r>
      <w:r>
        <w:rPr>
          <w:rFonts w:hint="eastAsia"/>
        </w:rPr>
        <w:t>（是否选择了记住我）</w:t>
      </w:r>
    </w:p>
    <w:p w:rsidR="009D5B2D" w:rsidRDefault="009D5B2D" w:rsidP="009E0560">
      <w:pPr>
        <w:pStyle w:val="ListParagraph"/>
        <w:ind w:firstLine="31680"/>
      </w:pPr>
      <w:r>
        <w:t xml:space="preserve">    "mobileLogin": true,</w:t>
      </w:r>
      <w:r>
        <w:rPr>
          <w:rFonts w:hint="eastAsia"/>
        </w:rPr>
        <w:t>（是否是手机登录）</w:t>
      </w:r>
    </w:p>
    <w:p w:rsidR="009D5B2D" w:rsidRDefault="009D5B2D" w:rsidP="009E0560">
      <w:pPr>
        <w:pStyle w:val="ListParagraph"/>
        <w:ind w:firstLine="31680"/>
      </w:pPr>
      <w:r>
        <w:t xml:space="preserve">    "isValidatjeesiteLogin": true,</w:t>
      </w:r>
      <w:r>
        <w:rPr>
          <w:rFonts w:hint="eastAsia"/>
        </w:rPr>
        <w:t>（登录三次失败为验证码登录，显示验证码图片）</w:t>
      </w:r>
    </w:p>
    <w:p w:rsidR="009D5B2D" w:rsidRDefault="009D5B2D" w:rsidP="009E0560">
      <w:pPr>
        <w:pStyle w:val="ListParagraph"/>
        <w:ind w:firstLine="31680"/>
      </w:pPr>
      <w:r>
        <w:t xml:space="preserve">    "message": "</w:t>
      </w:r>
      <w:r>
        <w:rPr>
          <w:rFonts w:hint="eastAsia"/>
        </w:rPr>
        <w:t>用户或密码错误</w:t>
      </w:r>
      <w:r>
        <w:t xml:space="preserve">, </w:t>
      </w:r>
      <w:r>
        <w:rPr>
          <w:rFonts w:hint="eastAsia"/>
        </w:rPr>
        <w:t>请重试</w:t>
      </w:r>
      <w:r>
        <w:t>."</w:t>
      </w:r>
      <w:r>
        <w:rPr>
          <w:rFonts w:hint="eastAsia"/>
        </w:rPr>
        <w:t>（登录失败信息，验证码错误提示验证码错误信息）</w:t>
      </w:r>
    </w:p>
    <w:p w:rsidR="009D5B2D" w:rsidRDefault="009D5B2D" w:rsidP="009E0560">
      <w:pPr>
        <w:pStyle w:val="ListParagraph"/>
        <w:ind w:firstLine="31680"/>
      </w:pPr>
      <w:r>
        <w:t>}</w:t>
      </w:r>
    </w:p>
    <w:p w:rsidR="009D5B2D" w:rsidRDefault="009D5B2D" w:rsidP="008D2666">
      <w:pPr>
        <w:pStyle w:val="Heading1"/>
      </w:pPr>
      <w:r>
        <w:rPr>
          <w:rFonts w:hint="eastAsia"/>
        </w:rPr>
        <w:t>账号退出</w:t>
      </w:r>
    </w:p>
    <w:p w:rsidR="009D5B2D" w:rsidRPr="005B1E43" w:rsidRDefault="009D5B2D" w:rsidP="009E0560">
      <w:pPr>
        <w:pStyle w:val="ListParagraph"/>
        <w:ind w:firstLine="31680"/>
      </w:pPr>
      <w:r>
        <w:t>http://127.0.0.1</w:t>
      </w:r>
      <w:r w:rsidRPr="00581F07">
        <w:t>:8080</w:t>
      </w:r>
      <w:r w:rsidRPr="005B1E43">
        <w:t>/</w:t>
      </w:r>
      <w:r>
        <w:t>jeesite</w:t>
      </w:r>
      <w:r w:rsidRPr="005B1E43">
        <w:t>/a/logout</w:t>
      </w:r>
    </w:p>
    <w:p w:rsidR="009D5B2D" w:rsidRDefault="009D5B2D" w:rsidP="008D2666">
      <w:pPr>
        <w:pStyle w:val="Heading1"/>
      </w:pPr>
      <w:r>
        <w:rPr>
          <w:rFonts w:hint="eastAsia"/>
        </w:rPr>
        <w:t>请求页面</w:t>
      </w:r>
    </w:p>
    <w:p w:rsidR="009D5B2D" w:rsidRDefault="009D5B2D" w:rsidP="00DE36A0">
      <w:pPr>
        <w:pStyle w:val="Heading2"/>
      </w:pPr>
      <w:r>
        <w:rPr>
          <w:rFonts w:hint="eastAsia"/>
        </w:rPr>
        <w:t>格式</w:t>
      </w:r>
    </w:p>
    <w:p w:rsidR="009D5B2D" w:rsidRDefault="009D5B2D" w:rsidP="009E0560">
      <w:pPr>
        <w:pStyle w:val="ListParagraph"/>
        <w:ind w:firstLine="31680"/>
      </w:pPr>
      <w:r>
        <w:rPr>
          <w:rFonts w:hint="eastAsia"/>
        </w:rPr>
        <w:t>在请求路径后包含会话</w:t>
      </w:r>
      <w:r>
        <w:t>ID</w:t>
      </w:r>
      <w:r>
        <w:rPr>
          <w:rFonts w:hint="eastAsia"/>
        </w:rPr>
        <w:t>（</w:t>
      </w:r>
      <w:r w:rsidRPr="00F444E9">
        <w:t>JSESSIONID</w:t>
      </w:r>
      <w:r>
        <w:rPr>
          <w:rFonts w:hint="eastAsia"/>
        </w:rPr>
        <w:t>一定要大写）即可，格式如下：</w:t>
      </w:r>
    </w:p>
    <w:p w:rsidR="009D5B2D" w:rsidRDefault="009D5B2D" w:rsidP="009E0560">
      <w:pPr>
        <w:pStyle w:val="ListParagraph"/>
        <w:ind w:firstLine="31680"/>
      </w:pPr>
      <w:r>
        <w:t xml:space="preserve">URL  = </w:t>
      </w:r>
      <w:r>
        <w:rPr>
          <w:rFonts w:hint="eastAsia"/>
        </w:rPr>
        <w:t>“请求</w:t>
      </w:r>
      <w:r>
        <w:t>URL</w:t>
      </w:r>
      <w:r>
        <w:rPr>
          <w:rFonts w:hint="eastAsia"/>
        </w:rPr>
        <w:t>”</w:t>
      </w:r>
      <w:r>
        <w:t xml:space="preserve"> + </w:t>
      </w:r>
      <w:r>
        <w:rPr>
          <w:rFonts w:hint="eastAsia"/>
        </w:rPr>
        <w:t>“</w:t>
      </w:r>
      <w:r>
        <w:t>;</w:t>
      </w:r>
      <w:r w:rsidRPr="00F444E9">
        <w:t>JSESSIONID</w:t>
      </w:r>
      <w:r>
        <w:t>=</w:t>
      </w:r>
      <w:r>
        <w:rPr>
          <w:rFonts w:hint="eastAsia"/>
        </w:rPr>
        <w:t>”</w:t>
      </w:r>
      <w:r>
        <w:t xml:space="preserve">+ </w:t>
      </w:r>
      <w:r>
        <w:rPr>
          <w:rFonts w:hint="eastAsia"/>
        </w:rPr>
        <w:t>“会话</w:t>
      </w:r>
      <w:r>
        <w:t>ID</w:t>
      </w:r>
      <w:r>
        <w:rPr>
          <w:rFonts w:hint="eastAsia"/>
        </w:rPr>
        <w:t>”</w:t>
      </w:r>
    </w:p>
    <w:p w:rsidR="009D5B2D" w:rsidRDefault="009D5B2D" w:rsidP="00DE36A0">
      <w:pPr>
        <w:pStyle w:val="Heading2"/>
      </w:pPr>
      <w:r>
        <w:rPr>
          <w:rFonts w:hint="eastAsia"/>
        </w:rPr>
        <w:t>示例</w:t>
      </w:r>
    </w:p>
    <w:p w:rsidR="009D5B2D" w:rsidRDefault="009D5B2D" w:rsidP="009E0560">
      <w:pPr>
        <w:pStyle w:val="ListParagraph"/>
        <w:ind w:firstLine="31680"/>
        <w:rPr>
          <w:rStyle w:val="Hyperlink"/>
        </w:rPr>
      </w:pPr>
      <w:r w:rsidRPr="00581F07">
        <w:t>http://</w:t>
      </w:r>
      <w:r>
        <w:t>127.0.0.1</w:t>
      </w:r>
      <w:r w:rsidRPr="00581F07">
        <w:t>:8080/</w:t>
      </w:r>
      <w:r>
        <w:t>jeesite</w:t>
      </w:r>
      <w:r w:rsidRPr="00581F07">
        <w:t>/a/test/test/listData;JSESSIONID=b6b486a8919e4fc196358e10b6a82a2b</w:t>
      </w:r>
      <w:r>
        <w:t>?__ajax=true</w:t>
      </w:r>
    </w:p>
    <w:p w:rsidR="009D5B2D" w:rsidRDefault="009D5B2D" w:rsidP="00493389">
      <w:pPr>
        <w:pStyle w:val="Heading1"/>
      </w:pPr>
      <w:r>
        <w:rPr>
          <w:rFonts w:hint="eastAsia"/>
        </w:rPr>
        <w:t>获取基础信息</w:t>
      </w:r>
    </w:p>
    <w:p w:rsidR="009D5B2D" w:rsidRDefault="009D5B2D" w:rsidP="00DE36A0">
      <w:pPr>
        <w:pStyle w:val="Heading2"/>
      </w:pPr>
      <w:r>
        <w:rPr>
          <w:rFonts w:hint="eastAsia"/>
        </w:rPr>
        <w:t>当前用户信息</w:t>
      </w:r>
    </w:p>
    <w:p w:rsidR="009D5B2D" w:rsidRDefault="009D5B2D" w:rsidP="009E0560">
      <w:pPr>
        <w:pStyle w:val="ListParagraph"/>
        <w:ind w:firstLine="31680"/>
      </w:pPr>
      <w:r w:rsidRPr="00581F07">
        <w:t>http://</w:t>
      </w:r>
      <w:r>
        <w:t>127.0.0.1</w:t>
      </w:r>
      <w:r w:rsidRPr="00581F07">
        <w:t>:8080/</w:t>
      </w:r>
      <w:r>
        <w:t>jeesite</w:t>
      </w:r>
      <w:r w:rsidRPr="00581F07">
        <w:t>/a/sys/user/info</w:t>
      </w:r>
    </w:p>
    <w:p w:rsidR="009D5B2D" w:rsidRDefault="009D5B2D" w:rsidP="00DE36A0">
      <w:pPr>
        <w:pStyle w:val="Heading2"/>
      </w:pPr>
      <w:r>
        <w:rPr>
          <w:rFonts w:hint="eastAsia"/>
        </w:rPr>
        <w:t>获取区域列表</w:t>
      </w:r>
    </w:p>
    <w:p w:rsidR="009D5B2D" w:rsidRDefault="009D5B2D" w:rsidP="009E0560">
      <w:pPr>
        <w:pStyle w:val="ListParagraph"/>
        <w:ind w:firstLine="31680"/>
      </w:pPr>
      <w:r w:rsidRPr="00581F07">
        <w:t>http://</w:t>
      </w:r>
      <w:r>
        <w:t>127.0.0.1</w:t>
      </w:r>
      <w:r w:rsidRPr="00581F07">
        <w:t>:8080/</w:t>
      </w:r>
      <w:r>
        <w:t>jeesite</w:t>
      </w:r>
      <w:r w:rsidRPr="00581F07">
        <w:t>/a/sys/area/treeData</w:t>
      </w:r>
    </w:p>
    <w:p w:rsidR="009D5B2D" w:rsidRDefault="009D5B2D" w:rsidP="00DE36A0">
      <w:pPr>
        <w:pStyle w:val="Heading2"/>
      </w:pPr>
      <w:r>
        <w:rPr>
          <w:rFonts w:hint="eastAsia"/>
        </w:rPr>
        <w:t>获取部门列表</w:t>
      </w:r>
    </w:p>
    <w:p w:rsidR="009D5B2D" w:rsidRPr="00493389" w:rsidRDefault="009D5B2D" w:rsidP="009E0560">
      <w:pPr>
        <w:pStyle w:val="ListParagraph"/>
        <w:ind w:firstLine="31680"/>
      </w:pPr>
      <w:r w:rsidRPr="00581F07">
        <w:t>http://</w:t>
      </w:r>
      <w:r>
        <w:t>127.0.0.1</w:t>
      </w:r>
      <w:r w:rsidRPr="00581F07">
        <w:t>:8080/</w:t>
      </w:r>
      <w:r>
        <w:t>jeesite</w:t>
      </w:r>
      <w:r w:rsidRPr="00581F07">
        <w:t>/a/sys/office/treeData</w:t>
      </w:r>
    </w:p>
    <w:p w:rsidR="009D5B2D" w:rsidRDefault="009D5B2D" w:rsidP="00DE36A0">
      <w:pPr>
        <w:pStyle w:val="Heading2"/>
      </w:pPr>
      <w:r>
        <w:rPr>
          <w:rFonts w:hint="eastAsia"/>
        </w:rPr>
        <w:t>获取用户列表</w:t>
      </w:r>
    </w:p>
    <w:p w:rsidR="009D5B2D" w:rsidRDefault="009D5B2D" w:rsidP="009E0560">
      <w:pPr>
        <w:pStyle w:val="ListParagraph"/>
        <w:ind w:firstLine="31680"/>
      </w:pPr>
      <w:r w:rsidRPr="00581F07">
        <w:t>http://</w:t>
      </w:r>
      <w:r>
        <w:t>127.0.0.1</w:t>
      </w:r>
      <w:r w:rsidRPr="00581F07">
        <w:t>:8080/</w:t>
      </w:r>
      <w:r>
        <w:t>jeesite</w:t>
      </w:r>
      <w:r w:rsidRPr="00581F07">
        <w:t>/a/sys/user/treeData?officeId=2</w:t>
      </w:r>
    </w:p>
    <w:p w:rsidR="009D5B2D" w:rsidRDefault="009D5B2D" w:rsidP="000B6EE9">
      <w:pPr>
        <w:pStyle w:val="ListParagraph"/>
        <w:ind w:firstLine="31680"/>
      </w:pPr>
      <w:r>
        <w:rPr>
          <w:rFonts w:hint="eastAsia"/>
        </w:rPr>
        <w:t>返回用户</w:t>
      </w:r>
      <w:r>
        <w:t>ID</w:t>
      </w:r>
      <w:r>
        <w:rPr>
          <w:rFonts w:hint="eastAsia"/>
        </w:rPr>
        <w:t>需要替换“</w:t>
      </w:r>
      <w:r>
        <w:t>u_</w:t>
      </w:r>
      <w:r>
        <w:rPr>
          <w:rFonts w:hint="eastAsia"/>
        </w:rPr>
        <w:t>”，返回原始</w:t>
      </w:r>
      <w:r>
        <w:t>ID</w:t>
      </w:r>
      <w:bookmarkStart w:id="0" w:name="_GoBack"/>
      <w:bookmarkEnd w:id="0"/>
      <w:r>
        <w:rPr>
          <w:rFonts w:hint="eastAsia"/>
        </w:rPr>
        <w:t>字符串</w:t>
      </w:r>
    </w:p>
    <w:sectPr w:rsidR="009D5B2D" w:rsidSect="004169CE"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B2D" w:rsidRDefault="009D5B2D" w:rsidP="00493389">
      <w:pPr>
        <w:spacing w:after="0" w:line="240" w:lineRule="auto"/>
      </w:pPr>
      <w:r>
        <w:separator/>
      </w:r>
    </w:p>
  </w:endnote>
  <w:endnote w:type="continuationSeparator" w:id="1">
    <w:p w:rsidR="009D5B2D" w:rsidRDefault="009D5B2D" w:rsidP="00493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B2D" w:rsidRDefault="009D5B2D" w:rsidP="00493389">
      <w:pPr>
        <w:spacing w:after="0" w:line="240" w:lineRule="auto"/>
      </w:pPr>
      <w:r>
        <w:separator/>
      </w:r>
    </w:p>
  </w:footnote>
  <w:footnote w:type="continuationSeparator" w:id="1">
    <w:p w:rsidR="009D5B2D" w:rsidRDefault="009D5B2D" w:rsidP="00493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C3F6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6FDE"/>
    <w:rsid w:val="00001BE4"/>
    <w:rsid w:val="00027057"/>
    <w:rsid w:val="00056E6D"/>
    <w:rsid w:val="00086B24"/>
    <w:rsid w:val="000B2F95"/>
    <w:rsid w:val="000B6EE9"/>
    <w:rsid w:val="000C580C"/>
    <w:rsid w:val="000C6166"/>
    <w:rsid w:val="000F1D5E"/>
    <w:rsid w:val="00101D59"/>
    <w:rsid w:val="00112C6A"/>
    <w:rsid w:val="001329E2"/>
    <w:rsid w:val="001526CC"/>
    <w:rsid w:val="00170907"/>
    <w:rsid w:val="00172F60"/>
    <w:rsid w:val="001A315B"/>
    <w:rsid w:val="001B5ABD"/>
    <w:rsid w:val="001C2B43"/>
    <w:rsid w:val="001D30ED"/>
    <w:rsid w:val="001D627C"/>
    <w:rsid w:val="001F56CC"/>
    <w:rsid w:val="00216B4B"/>
    <w:rsid w:val="00234364"/>
    <w:rsid w:val="002421A5"/>
    <w:rsid w:val="002437BF"/>
    <w:rsid w:val="00263145"/>
    <w:rsid w:val="00267900"/>
    <w:rsid w:val="002B1C7E"/>
    <w:rsid w:val="00394356"/>
    <w:rsid w:val="003A2A86"/>
    <w:rsid w:val="003B5AC6"/>
    <w:rsid w:val="003C1E17"/>
    <w:rsid w:val="003D4658"/>
    <w:rsid w:val="003E42E5"/>
    <w:rsid w:val="00404629"/>
    <w:rsid w:val="00410A34"/>
    <w:rsid w:val="004169CE"/>
    <w:rsid w:val="00417557"/>
    <w:rsid w:val="00422918"/>
    <w:rsid w:val="00466FDE"/>
    <w:rsid w:val="00477303"/>
    <w:rsid w:val="00490260"/>
    <w:rsid w:val="00493389"/>
    <w:rsid w:val="004C10BD"/>
    <w:rsid w:val="004D7D05"/>
    <w:rsid w:val="004E27F8"/>
    <w:rsid w:val="00503690"/>
    <w:rsid w:val="0052636B"/>
    <w:rsid w:val="00527AA4"/>
    <w:rsid w:val="005301CA"/>
    <w:rsid w:val="00531E6B"/>
    <w:rsid w:val="00557A6B"/>
    <w:rsid w:val="00581F07"/>
    <w:rsid w:val="00583EF8"/>
    <w:rsid w:val="00595DC8"/>
    <w:rsid w:val="005A3FD2"/>
    <w:rsid w:val="005B1E43"/>
    <w:rsid w:val="005C3240"/>
    <w:rsid w:val="005E7D24"/>
    <w:rsid w:val="005F1C75"/>
    <w:rsid w:val="0063533A"/>
    <w:rsid w:val="006416F5"/>
    <w:rsid w:val="00654B29"/>
    <w:rsid w:val="006863B8"/>
    <w:rsid w:val="006A115C"/>
    <w:rsid w:val="006B0672"/>
    <w:rsid w:val="006C15CB"/>
    <w:rsid w:val="006E7354"/>
    <w:rsid w:val="006F355A"/>
    <w:rsid w:val="00727BF4"/>
    <w:rsid w:val="00736A27"/>
    <w:rsid w:val="0076515D"/>
    <w:rsid w:val="007A1186"/>
    <w:rsid w:val="007B63EE"/>
    <w:rsid w:val="007C2EFC"/>
    <w:rsid w:val="007F7AAA"/>
    <w:rsid w:val="008147D8"/>
    <w:rsid w:val="008314DE"/>
    <w:rsid w:val="00846D41"/>
    <w:rsid w:val="00850E1C"/>
    <w:rsid w:val="008550DC"/>
    <w:rsid w:val="00855B74"/>
    <w:rsid w:val="00867A62"/>
    <w:rsid w:val="00873E19"/>
    <w:rsid w:val="00881A88"/>
    <w:rsid w:val="00884DBC"/>
    <w:rsid w:val="00886BC3"/>
    <w:rsid w:val="0089123E"/>
    <w:rsid w:val="008A2CA6"/>
    <w:rsid w:val="008B7574"/>
    <w:rsid w:val="008D2666"/>
    <w:rsid w:val="008E5BFB"/>
    <w:rsid w:val="008F25FF"/>
    <w:rsid w:val="009001A8"/>
    <w:rsid w:val="00904A26"/>
    <w:rsid w:val="00935DCF"/>
    <w:rsid w:val="00936340"/>
    <w:rsid w:val="009473DC"/>
    <w:rsid w:val="009664C4"/>
    <w:rsid w:val="009C6A8C"/>
    <w:rsid w:val="009D3160"/>
    <w:rsid w:val="009D5B2D"/>
    <w:rsid w:val="009E0560"/>
    <w:rsid w:val="009F612E"/>
    <w:rsid w:val="00A05A3F"/>
    <w:rsid w:val="00A17579"/>
    <w:rsid w:val="00A6781C"/>
    <w:rsid w:val="00A8345C"/>
    <w:rsid w:val="00A93CBB"/>
    <w:rsid w:val="00AA065A"/>
    <w:rsid w:val="00AA45CD"/>
    <w:rsid w:val="00AC0E9D"/>
    <w:rsid w:val="00AC310E"/>
    <w:rsid w:val="00AF5686"/>
    <w:rsid w:val="00B04023"/>
    <w:rsid w:val="00B05E1F"/>
    <w:rsid w:val="00B2453B"/>
    <w:rsid w:val="00B44C69"/>
    <w:rsid w:val="00B47F2E"/>
    <w:rsid w:val="00B60B0C"/>
    <w:rsid w:val="00B758ED"/>
    <w:rsid w:val="00BA257A"/>
    <w:rsid w:val="00BD2AD1"/>
    <w:rsid w:val="00C71FB3"/>
    <w:rsid w:val="00C85231"/>
    <w:rsid w:val="00C94AB2"/>
    <w:rsid w:val="00CB7DB2"/>
    <w:rsid w:val="00CE16E2"/>
    <w:rsid w:val="00D03D18"/>
    <w:rsid w:val="00D11642"/>
    <w:rsid w:val="00D54ED3"/>
    <w:rsid w:val="00D579FC"/>
    <w:rsid w:val="00D656FD"/>
    <w:rsid w:val="00D93A08"/>
    <w:rsid w:val="00DA67C9"/>
    <w:rsid w:val="00DE36A0"/>
    <w:rsid w:val="00DE72B5"/>
    <w:rsid w:val="00E14AFB"/>
    <w:rsid w:val="00E15D87"/>
    <w:rsid w:val="00E2380D"/>
    <w:rsid w:val="00E62978"/>
    <w:rsid w:val="00E70B7B"/>
    <w:rsid w:val="00E967E0"/>
    <w:rsid w:val="00EA3FE2"/>
    <w:rsid w:val="00EA785D"/>
    <w:rsid w:val="00F0336F"/>
    <w:rsid w:val="00F23AEA"/>
    <w:rsid w:val="00F444E9"/>
    <w:rsid w:val="00F66777"/>
    <w:rsid w:val="00F7670D"/>
    <w:rsid w:val="00FC6F19"/>
    <w:rsid w:val="00FE7E4F"/>
    <w:rsid w:val="00FF4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1526CC"/>
    <w:pPr>
      <w:widowControl w:val="0"/>
      <w:spacing w:after="160"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ListParagraph"/>
    <w:link w:val="Heading1Char"/>
    <w:uiPriority w:val="99"/>
    <w:qFormat/>
    <w:rsid w:val="006416F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ListParagraph"/>
    <w:link w:val="Heading2Char"/>
    <w:uiPriority w:val="99"/>
    <w:qFormat/>
    <w:rsid w:val="006416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ListParagraph"/>
    <w:link w:val="Heading3Char"/>
    <w:uiPriority w:val="99"/>
    <w:qFormat/>
    <w:rsid w:val="006416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ListParagraph"/>
    <w:link w:val="Heading4Char"/>
    <w:uiPriority w:val="99"/>
    <w:qFormat/>
    <w:rsid w:val="006416F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2636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2636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52636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52636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2636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416F5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416F5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416F5"/>
    <w:rPr>
      <w:rFonts w:cs="Times New Roman"/>
      <w:b/>
      <w:bCs/>
      <w:kern w:val="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416F5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2636B"/>
    <w:rPr>
      <w:rFonts w:cs="Times New Roman"/>
      <w:b/>
      <w:bCs/>
      <w:kern w:val="2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2636B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52636B"/>
    <w:rPr>
      <w:rFonts w:cs="Times New Roman"/>
      <w:b/>
      <w:bCs/>
      <w:kern w:val="2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52636B"/>
    <w:rPr>
      <w:rFonts w:ascii="Cambria" w:eastAsia="宋体" w:hAnsi="Cambria" w:cs="Times New Roman"/>
      <w:kern w:val="2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52636B"/>
    <w:rPr>
      <w:rFonts w:ascii="Cambria" w:eastAsia="宋体" w:hAnsi="Cambria" w:cs="Times New Roman"/>
      <w:kern w:val="2"/>
      <w:sz w:val="21"/>
      <w:szCs w:val="21"/>
    </w:rPr>
  </w:style>
  <w:style w:type="paragraph" w:styleId="ListParagraph">
    <w:name w:val="List Paragraph"/>
    <w:basedOn w:val="Normal"/>
    <w:uiPriority w:val="99"/>
    <w:qFormat/>
    <w:rsid w:val="006416F5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99"/>
    <w:qFormat/>
    <w:rsid w:val="009473D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9473DC"/>
    <w:rPr>
      <w:rFonts w:ascii="Cambria" w:hAnsi="Cambria" w:cs="Times New Roman"/>
      <w:b/>
      <w:bCs/>
      <w:kern w:val="2"/>
      <w:sz w:val="32"/>
      <w:szCs w:val="32"/>
    </w:rPr>
  </w:style>
  <w:style w:type="character" w:styleId="Hyperlink">
    <w:name w:val="Hyperlink"/>
    <w:basedOn w:val="DefaultParagraphFont"/>
    <w:uiPriority w:val="99"/>
    <w:rsid w:val="00CE16E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417557"/>
    <w:rPr>
      <w:rFonts w:cs="Times New Roman"/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rsid w:val="00F444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hAnsi="宋体" w:cs="宋体"/>
      <w:kern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F444E9"/>
    <w:rPr>
      <w:rFonts w:ascii="宋体" w:eastAsia="宋体" w:cs="宋体"/>
      <w:sz w:val="24"/>
      <w:szCs w:val="24"/>
    </w:rPr>
  </w:style>
  <w:style w:type="paragraph" w:styleId="Header">
    <w:name w:val="header"/>
    <w:basedOn w:val="Normal"/>
    <w:link w:val="HeaderChar"/>
    <w:uiPriority w:val="99"/>
    <w:rsid w:val="00493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93389"/>
    <w:rPr>
      <w:rFonts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49338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93389"/>
    <w:rPr>
      <w:rFonts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498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243</TotalTime>
  <Pages>3</Pages>
  <Words>204</Words>
  <Characters>1169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User</cp:lastModifiedBy>
  <cp:revision>1009</cp:revision>
  <dcterms:created xsi:type="dcterms:W3CDTF">2013-12-10T00:32:00Z</dcterms:created>
  <dcterms:modified xsi:type="dcterms:W3CDTF">2015-06-18T08:21:00Z</dcterms:modified>
</cp:coreProperties>
</file>