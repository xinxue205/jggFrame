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0D" w:rsidRPr="00477E26" w:rsidRDefault="00F7270D" w:rsidP="000E417B">
      <w:pPr>
        <w:pStyle w:val="Title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章内置组件的应用</w:t>
      </w:r>
    </w:p>
    <w:p w:rsidR="00F7270D" w:rsidRDefault="00F7270D" w:rsidP="009F3876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F7270D" w:rsidRPr="006B0672" w:rsidRDefault="00F7270D" w:rsidP="009F3876">
      <w:pPr>
        <w:ind w:leftChars="2275" w:left="31680"/>
      </w:pPr>
      <w:r>
        <w:rPr>
          <w:rFonts w:hint="eastAsia"/>
        </w:rPr>
        <w:t>更新日期：</w:t>
      </w:r>
      <w:r>
        <w:t>2014-01-05</w:t>
      </w:r>
    </w:p>
    <w:p w:rsidR="00F7270D" w:rsidRDefault="00F7270D" w:rsidP="00E053FA">
      <w:pPr>
        <w:pStyle w:val="Heading1"/>
        <w:numPr>
          <w:ilvl w:val="0"/>
          <w:numId w:val="30"/>
        </w:numPr>
      </w:pPr>
      <w:r>
        <w:rPr>
          <w:rFonts w:hint="eastAsia"/>
        </w:rPr>
        <w:t>常用组件</w:t>
      </w:r>
    </w:p>
    <w:p w:rsidR="00F7270D" w:rsidRDefault="00F7270D" w:rsidP="00E053FA">
      <w:pPr>
        <w:pStyle w:val="Heading2"/>
      </w:pPr>
      <w:r>
        <w:rPr>
          <w:rFonts w:hint="eastAsia"/>
        </w:rPr>
        <w:t>布局组件</w:t>
      </w:r>
    </w:p>
    <w:p w:rsidR="00F7270D" w:rsidRPr="008041C5" w:rsidRDefault="00F7270D" w:rsidP="009F3876">
      <w:pPr>
        <w:pStyle w:val="ListParagraph"/>
        <w:ind w:firstLine="31680"/>
        <w:rPr>
          <w:b/>
        </w:rPr>
      </w:pPr>
      <w:r w:rsidRPr="008041C5">
        <w:rPr>
          <w:rFonts w:hint="eastAsia"/>
          <w:b/>
        </w:rPr>
        <w:t>布局文件配置：</w:t>
      </w:r>
    </w:p>
    <w:p w:rsidR="00F7270D" w:rsidRDefault="00F7270D" w:rsidP="009F3876">
      <w:pPr>
        <w:pStyle w:val="ListParagraph"/>
        <w:ind w:firstLine="31680"/>
      </w:pPr>
      <w:r w:rsidRPr="004D4C47">
        <w:t>/jeesite/src/main/webapp/WEB-INF/decorators.xml</w:t>
      </w:r>
    </w:p>
    <w:p w:rsidR="00F7270D" w:rsidRDefault="00F7270D" w:rsidP="009F3876">
      <w:pPr>
        <w:pStyle w:val="ListParagraph"/>
        <w:ind w:firstLine="31680"/>
      </w:pPr>
      <w:r w:rsidRPr="0079550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://wiki.sitemesh.org/download/attachments/294923/Figure+1+with+Mobile.png?version=9&amp;modificationDate=1349316548377" style="width:409.5pt;height:236.25pt;visibility:visible">
            <v:imagedata r:id="rId7" o:title=""/>
          </v:shape>
        </w:pict>
      </w:r>
    </w:p>
    <w:p w:rsidR="00F7270D" w:rsidRPr="008041C5" w:rsidRDefault="00F7270D" w:rsidP="009F3876">
      <w:pPr>
        <w:pStyle w:val="ListParagraph"/>
        <w:ind w:firstLine="31680"/>
        <w:rPr>
          <w:b/>
        </w:rPr>
      </w:pPr>
      <w:r>
        <w:rPr>
          <w:rFonts w:hint="eastAsia"/>
          <w:b/>
        </w:rPr>
        <w:t>默认布局文件</w:t>
      </w:r>
      <w:r w:rsidRPr="008041C5">
        <w:rPr>
          <w:rFonts w:hint="eastAsia"/>
          <w:b/>
        </w:rPr>
        <w:t>：</w:t>
      </w:r>
    </w:p>
    <w:p w:rsidR="00F7270D" w:rsidRDefault="00F7270D" w:rsidP="009F3876">
      <w:pPr>
        <w:pStyle w:val="ListParagraph"/>
        <w:ind w:firstLine="31680"/>
      </w:pPr>
      <w:r w:rsidRPr="004D4C47">
        <w:t>/jeesite/src/main/webapp/WEB-INF/views/layouts</w:t>
      </w:r>
      <w:r>
        <w:t>/default.jsp</w:t>
      </w:r>
    </w:p>
    <w:p w:rsidR="00F7270D" w:rsidRPr="00FC67D5" w:rsidRDefault="00F7270D" w:rsidP="009F3876">
      <w:pPr>
        <w:pStyle w:val="ListParagraph"/>
        <w:ind w:firstLine="31680"/>
        <w:rPr>
          <w:b/>
        </w:rPr>
      </w:pPr>
      <w:r w:rsidRPr="00FC67D5">
        <w:rPr>
          <w:rFonts w:hint="eastAsia"/>
          <w:b/>
        </w:rPr>
        <w:t>非公共，自己建立的布局文件：</w:t>
      </w:r>
    </w:p>
    <w:p w:rsidR="00F7270D" w:rsidRDefault="00F7270D" w:rsidP="009F3876">
      <w:pPr>
        <w:pStyle w:val="ListParagraph"/>
        <w:ind w:firstLine="31680"/>
      </w:pPr>
      <w:r w:rsidRPr="004D4C47">
        <w:t>/jeesit</w:t>
      </w:r>
      <w:r>
        <w:t>e/src/main/webapp/WEB-INF/views/</w:t>
      </w:r>
      <w:r>
        <w:rPr>
          <w:rFonts w:hint="eastAsia"/>
        </w:rPr>
        <w:t>模块路径</w:t>
      </w:r>
      <w:r>
        <w:t>/</w:t>
      </w:r>
      <w:r w:rsidRPr="004D4C47">
        <w:t>layouts</w:t>
      </w:r>
      <w:r>
        <w:t>/</w:t>
      </w:r>
      <w:r>
        <w:rPr>
          <w:rFonts w:hint="eastAsia"/>
        </w:rPr>
        <w:t>布局文件</w:t>
      </w:r>
      <w:r>
        <w:t>.jsp</w:t>
      </w:r>
    </w:p>
    <w:p w:rsidR="00F7270D" w:rsidRPr="008041C5" w:rsidRDefault="00F7270D" w:rsidP="009F3876">
      <w:pPr>
        <w:pStyle w:val="ListParagraph"/>
        <w:ind w:firstLine="31680"/>
        <w:rPr>
          <w:b/>
        </w:rPr>
      </w:pPr>
      <w:r w:rsidRPr="008041C5">
        <w:rPr>
          <w:rFonts w:hint="eastAsia"/>
          <w:b/>
        </w:rPr>
        <w:t>使用布局文件：</w:t>
      </w:r>
    </w:p>
    <w:p w:rsidR="00F7270D" w:rsidRDefault="00F7270D" w:rsidP="009F3876">
      <w:pPr>
        <w:pStyle w:val="ListParagraph"/>
        <w:ind w:firstLine="31680"/>
      </w:pPr>
      <w:r>
        <w:t>JSP</w:t>
      </w:r>
      <w:r>
        <w:rPr>
          <w:rFonts w:hint="eastAsia"/>
        </w:rPr>
        <w:t>的</w:t>
      </w:r>
      <w:r>
        <w:t>head</w:t>
      </w:r>
      <w:r>
        <w:rPr>
          <w:rFonts w:hint="eastAsia"/>
        </w:rPr>
        <w:t>里添加：</w:t>
      </w:r>
      <w:r w:rsidRPr="006A65DA">
        <w:t>&lt;meta name="decorator" content="default"/&gt;</w:t>
      </w:r>
    </w:p>
    <w:p w:rsidR="00F7270D" w:rsidRDefault="00F7270D" w:rsidP="00E053FA">
      <w:pPr>
        <w:pStyle w:val="Heading2"/>
      </w:pPr>
      <w:r>
        <w:rPr>
          <w:rFonts w:hint="eastAsia"/>
        </w:rPr>
        <w:t>用户工具</w:t>
      </w:r>
      <w:r>
        <w:t>UserUtils.java   fns.tld</w:t>
      </w:r>
    </w:p>
    <w:p w:rsidR="00F7270D" w:rsidRPr="00BA4C2E" w:rsidRDefault="00F7270D" w:rsidP="00BA4C2E">
      <w:r>
        <w:rPr>
          <w:rFonts w:hint="eastAsia"/>
        </w:rPr>
        <w:t>应用场景：在</w:t>
      </w:r>
      <w:r>
        <w:t>java</w:t>
      </w:r>
      <w:r>
        <w:rPr>
          <w:rFonts w:hint="eastAsia"/>
        </w:rPr>
        <w:t>文件或</w:t>
      </w:r>
      <w:r>
        <w:t>jsp</w:t>
      </w:r>
      <w:r>
        <w:rPr>
          <w:rFonts w:hint="eastAsia"/>
        </w:rPr>
        <w:t>页面上，获取当前用户相关信息</w:t>
      </w:r>
    </w:p>
    <w:p w:rsidR="00F7270D" w:rsidRDefault="00F7270D" w:rsidP="00E71000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F7270D" w:rsidRDefault="00F7270D" w:rsidP="00E71000">
      <w:pPr>
        <w:pStyle w:val="ListParagraph"/>
        <w:numPr>
          <w:ilvl w:val="1"/>
          <w:numId w:val="13"/>
        </w:numPr>
        <w:ind w:firstLineChars="0"/>
        <w:jc w:val="left"/>
      </w:pPr>
      <w:r>
        <w:t xml:space="preserve">UserUtils.getUser(); </w:t>
      </w:r>
    </w:p>
    <w:p w:rsidR="00F7270D" w:rsidRDefault="00F7270D" w:rsidP="00E71000">
      <w:pPr>
        <w:pStyle w:val="ListParagraph"/>
        <w:numPr>
          <w:ilvl w:val="1"/>
          <w:numId w:val="13"/>
        </w:numPr>
        <w:ind w:firstLineChars="0"/>
        <w:jc w:val="left"/>
      </w:pPr>
      <w:r>
        <w:t>entity.currentUser()</w:t>
      </w:r>
    </w:p>
    <w:p w:rsidR="00F7270D" w:rsidRDefault="00F7270D" w:rsidP="00E71000">
      <w:pPr>
        <w:pStyle w:val="ListParagraph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:rsidR="00F7270D" w:rsidRDefault="00F7270D" w:rsidP="00E71000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</w:p>
    <w:p w:rsidR="00F7270D" w:rsidRDefault="00F7270D" w:rsidP="00E71000">
      <w:pPr>
        <w:pStyle w:val="ListParagraph"/>
        <w:numPr>
          <w:ilvl w:val="1"/>
          <w:numId w:val="13"/>
        </w:numPr>
        <w:ind w:firstLineChars="0"/>
        <w:jc w:val="left"/>
      </w:pPr>
      <w:r>
        <w:t>UserUtils.</w:t>
      </w:r>
      <w:r w:rsidRPr="000A2AF4">
        <w:t>getOfficeList()</w:t>
      </w:r>
    </w:p>
    <w:p w:rsidR="00F7270D" w:rsidRDefault="00F7270D" w:rsidP="00E71000">
      <w:pPr>
        <w:pStyle w:val="ListParagraph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:rsidR="00F7270D" w:rsidRDefault="00F7270D" w:rsidP="00A16CFE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>
        <w:t>UserUtils.</w:t>
      </w:r>
      <w:r w:rsidRPr="000A2AF4">
        <w:t>get</w:t>
      </w:r>
      <w:r>
        <w:t>Area</w:t>
      </w:r>
      <w:r w:rsidRPr="000A2AF4">
        <w:t>List()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>
        <w:t>${fns:getArea</w:t>
      </w:r>
      <w:r w:rsidRPr="000A2AF4">
        <w:t>List()}</w:t>
      </w:r>
    </w:p>
    <w:p w:rsidR="00F7270D" w:rsidRDefault="00F7270D" w:rsidP="00A16CFE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>
        <w:t>UserUtils.getMenu</w:t>
      </w:r>
      <w:r w:rsidRPr="000A2AF4">
        <w:t>List()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>
        <w:t>${fns:getMenu</w:t>
      </w:r>
      <w:r w:rsidRPr="000A2AF4">
        <w:t>List()}</w:t>
      </w:r>
    </w:p>
    <w:p w:rsidR="00F7270D" w:rsidRDefault="00F7270D" w:rsidP="00A16CFE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>
        <w:t xml:space="preserve">UserUtils.getCache(key); 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:rsidR="00F7270D" w:rsidRDefault="00F7270D" w:rsidP="00A16CFE">
      <w:pPr>
        <w:pStyle w:val="ListParagraph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F7270D" w:rsidRDefault="00F7270D" w:rsidP="00A16CFE">
      <w:pPr>
        <w:pStyle w:val="ListParagraph"/>
        <w:numPr>
          <w:ilvl w:val="1"/>
          <w:numId w:val="13"/>
        </w:numPr>
        <w:ind w:firstLineChars="0"/>
        <w:jc w:val="left"/>
      </w:pPr>
      <w:r>
        <w:t>UserUtils.putCache(key);</w:t>
      </w:r>
    </w:p>
    <w:p w:rsidR="00F7270D" w:rsidRDefault="00F7270D" w:rsidP="00E053FA">
      <w:pPr>
        <w:pStyle w:val="Heading2"/>
      </w:pPr>
      <w:r>
        <w:rPr>
          <w:rFonts w:hint="eastAsia"/>
        </w:rPr>
        <w:t>全局缓存</w:t>
      </w:r>
      <w:r>
        <w:t xml:space="preserve">  CacheUtils.java</w:t>
      </w:r>
    </w:p>
    <w:p w:rsidR="00F7270D" w:rsidRPr="0030068F" w:rsidRDefault="00F7270D" w:rsidP="0030068F">
      <w:r>
        <w:rPr>
          <w:rFonts w:hint="eastAsia"/>
        </w:rPr>
        <w:t>应用场景：系统字典</w:t>
      </w:r>
    </w:p>
    <w:p w:rsidR="00F7270D" w:rsidRDefault="00F7270D" w:rsidP="00E71000">
      <w:pPr>
        <w:pStyle w:val="ListParagraph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t>CacheUtils.put(key);</w:t>
      </w:r>
    </w:p>
    <w:p w:rsidR="00F7270D" w:rsidRDefault="00F7270D" w:rsidP="00E71000">
      <w:pPr>
        <w:pStyle w:val="ListParagraph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t>CacheUtils.get(key);</w:t>
      </w:r>
    </w:p>
    <w:p w:rsidR="00F7270D" w:rsidRDefault="00F7270D" w:rsidP="00E053FA">
      <w:pPr>
        <w:pStyle w:val="Heading2"/>
      </w:pPr>
      <w:r>
        <w:rPr>
          <w:rFonts w:hint="eastAsia"/>
        </w:rPr>
        <w:t>字典工具</w:t>
      </w:r>
      <w:r>
        <w:t xml:space="preserve">  DictUtils.java</w:t>
      </w:r>
    </w:p>
    <w:p w:rsidR="00F7270D" w:rsidRPr="002D463C" w:rsidRDefault="00F7270D" w:rsidP="002D463C">
      <w:r>
        <w:rPr>
          <w:rFonts w:hint="eastAsia"/>
        </w:rPr>
        <w:t>应用场景：系统全局固定的字典数据，</w:t>
      </w:r>
      <w:r>
        <w:t>java</w:t>
      </w:r>
      <w:r>
        <w:rPr>
          <w:rFonts w:hint="eastAsia"/>
        </w:rPr>
        <w:t>或</w:t>
      </w:r>
      <w:r>
        <w:t>jsp</w:t>
      </w:r>
      <w:r>
        <w:rPr>
          <w:rFonts w:hint="eastAsia"/>
        </w:rPr>
        <w:t>中获取字典相关数据。</w:t>
      </w:r>
    </w:p>
    <w:p w:rsidR="00F7270D" w:rsidRDefault="00F7270D" w:rsidP="00E71000">
      <w:pPr>
        <w:pStyle w:val="ListParagraph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根据类型和值获取字典标签（列表取值）：</w:t>
      </w:r>
    </w:p>
    <w:p w:rsidR="00F7270D" w:rsidRDefault="00F7270D" w:rsidP="00E71000">
      <w:pPr>
        <w:pStyle w:val="ListParagraph"/>
        <w:numPr>
          <w:ilvl w:val="1"/>
          <w:numId w:val="15"/>
        </w:numPr>
        <w:ind w:firstLineChars="0"/>
        <w:jc w:val="left"/>
      </w:pPr>
      <w:r>
        <w:t xml:space="preserve">DictUtils.getDictLabel(String value, String type, String defaultValue)  </w:t>
      </w:r>
    </w:p>
    <w:p w:rsidR="00F7270D" w:rsidRDefault="00F7270D" w:rsidP="00E71000">
      <w:pPr>
        <w:pStyle w:val="ListParagraph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t>value</w:t>
      </w:r>
      <w:r w:rsidRPr="00175D54">
        <w:t>, type, defaultValue)}</w:t>
      </w:r>
    </w:p>
    <w:p w:rsidR="00F7270D" w:rsidRDefault="00F7270D" w:rsidP="00E71000">
      <w:pPr>
        <w:pStyle w:val="ListParagraph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根据类型和标签获取字典值（根据标签取值）：</w:t>
      </w:r>
    </w:p>
    <w:p w:rsidR="00F7270D" w:rsidRDefault="00F7270D" w:rsidP="00E71000">
      <w:pPr>
        <w:pStyle w:val="ListParagraph"/>
        <w:numPr>
          <w:ilvl w:val="1"/>
          <w:numId w:val="15"/>
        </w:numPr>
        <w:ind w:firstLineChars="0"/>
        <w:jc w:val="left"/>
      </w:pPr>
      <w:r>
        <w:t>DictUtils.getDictValue(String label, String type, String defaultLabel)</w:t>
      </w:r>
    </w:p>
    <w:p w:rsidR="00F7270D" w:rsidRDefault="00F7270D" w:rsidP="00E71000">
      <w:pPr>
        <w:pStyle w:val="ListParagraph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:rsidR="00F7270D" w:rsidRDefault="00F7270D" w:rsidP="00E71000">
      <w:pPr>
        <w:pStyle w:val="ListParagraph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根据类型获取字典列表（下拉框，复选框，单选框）：</w:t>
      </w:r>
    </w:p>
    <w:p w:rsidR="00F7270D" w:rsidRDefault="00F7270D" w:rsidP="00E71000">
      <w:pPr>
        <w:pStyle w:val="ListParagraph"/>
        <w:numPr>
          <w:ilvl w:val="1"/>
          <w:numId w:val="15"/>
        </w:numPr>
        <w:ind w:firstLineChars="0"/>
        <w:jc w:val="left"/>
      </w:pPr>
      <w:r>
        <w:t>DictUtils.getDictList(String type)</w:t>
      </w:r>
    </w:p>
    <w:p w:rsidR="00F7270D" w:rsidRDefault="00F7270D" w:rsidP="00E71000">
      <w:pPr>
        <w:pStyle w:val="ListParagraph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:rsidR="00F7270D" w:rsidRDefault="00F7270D" w:rsidP="00E053FA">
      <w:pPr>
        <w:pStyle w:val="Heading2"/>
      </w:pPr>
      <w:r>
        <w:rPr>
          <w:rFonts w:hint="eastAsia"/>
        </w:rPr>
        <w:t>功能权限控制</w:t>
      </w:r>
    </w:p>
    <w:p w:rsidR="00F7270D" w:rsidRDefault="00F7270D" w:rsidP="00C41375">
      <w:pPr>
        <w:pStyle w:val="ListParagraph"/>
        <w:ind w:left="420" w:firstLineChars="0" w:firstLine="0"/>
        <w:jc w:val="left"/>
      </w:pPr>
      <w:r>
        <w:rPr>
          <w:rFonts w:hint="eastAsia"/>
        </w:rPr>
        <w:t>应用场景：访问功能授权，查看权限，编辑权限，导入权限，审核权限。</w:t>
      </w:r>
    </w:p>
    <w:p w:rsidR="00F7270D" w:rsidRDefault="00F7270D" w:rsidP="00E71000">
      <w:pPr>
        <w:pStyle w:val="ListParagraph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F7270D" w:rsidRDefault="00F7270D" w:rsidP="0050380F">
      <w:pPr>
        <w:pStyle w:val="ListParagraph"/>
        <w:ind w:left="420" w:firstLineChars="0"/>
        <w:jc w:val="left"/>
      </w:pPr>
      <w:r w:rsidRPr="00683521">
        <w:t>@RequiresPermissions("sys:</w:t>
      </w:r>
      <w:r>
        <w:t>submodule:</w:t>
      </w:r>
      <w:r w:rsidRPr="00683521">
        <w:t>user:view")</w:t>
      </w:r>
    </w:p>
    <w:p w:rsidR="00F7270D" w:rsidRDefault="00F7270D" w:rsidP="0050380F">
      <w:pPr>
        <w:pStyle w:val="ListParagraph"/>
        <w:ind w:left="420" w:firstLineChars="0"/>
        <w:jc w:val="left"/>
      </w:pPr>
      <w:r w:rsidRPr="00467D4A">
        <w:t>@RequiresUser</w:t>
      </w:r>
    </w:p>
    <w:p w:rsidR="00F7270D" w:rsidRDefault="00F7270D" w:rsidP="00E71000">
      <w:pPr>
        <w:pStyle w:val="ListParagraph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菜单中设置权限标志。</w:t>
      </w:r>
    </w:p>
    <w:p w:rsidR="00F7270D" w:rsidRDefault="00F7270D" w:rsidP="00E71000">
      <w:pPr>
        <w:pStyle w:val="ListParagraph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F7270D" w:rsidRDefault="00F7270D" w:rsidP="003E4630">
      <w:pPr>
        <w:pStyle w:val="ListParagraph"/>
        <w:ind w:left="420" w:firstLineChars="0" w:firstLine="0"/>
        <w:jc w:val="left"/>
      </w:pPr>
      <w:r w:rsidRPr="001D08AC">
        <w:t>SecurityU</w:t>
      </w:r>
      <w:r>
        <w:t>tils.getSubject().isPermitted("sys:user:edit</w:t>
      </w:r>
      <w:r w:rsidRPr="001D08AC">
        <w:t>")</w:t>
      </w:r>
      <w:r>
        <w:rPr>
          <w:rFonts w:hint="eastAsia"/>
        </w:rPr>
        <w:t>；</w:t>
      </w:r>
    </w:p>
    <w:p w:rsidR="00F7270D" w:rsidRPr="002B326E" w:rsidRDefault="00F7270D" w:rsidP="00E71000">
      <w:pPr>
        <w:pStyle w:val="ListParagraph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视图中控制按钮（</w:t>
      </w:r>
      <w:r>
        <w:t>shiro.tld</w:t>
      </w:r>
      <w:r>
        <w:rPr>
          <w:rFonts w:hint="eastAsia"/>
        </w:rPr>
        <w:t>）：</w:t>
      </w:r>
    </w:p>
    <w:p w:rsidR="00F7270D" w:rsidRDefault="00F7270D" w:rsidP="0050380F">
      <w:pPr>
        <w:jc w:val="left"/>
      </w:pPr>
      <w:r>
        <w:tab/>
      </w:r>
      <w:r>
        <w:tab/>
        <w:t>&lt;shiro:hasPermission name="sys:user:edit"&gt;</w:t>
      </w:r>
    </w:p>
    <w:p w:rsidR="00F7270D" w:rsidRDefault="00F7270D" w:rsidP="0050380F">
      <w:pPr>
        <w:jc w:val="left"/>
      </w:pPr>
      <w:r>
        <w:tab/>
      </w:r>
      <w:r>
        <w:tab/>
      </w:r>
      <w:r>
        <w:tab/>
        <w:t>&lt;input id="btnSubmit" class="btn btn-primary" type="submit" value="</w:t>
      </w:r>
      <w:r>
        <w:rPr>
          <w:rFonts w:hint="eastAsia"/>
        </w:rPr>
        <w:t>保存</w:t>
      </w:r>
      <w:r>
        <w:t>"/&gt;&amp;nbsp;</w:t>
      </w:r>
    </w:p>
    <w:p w:rsidR="00F7270D" w:rsidRDefault="00F7270D" w:rsidP="0050380F">
      <w:pPr>
        <w:jc w:val="left"/>
      </w:pPr>
      <w:r>
        <w:tab/>
      </w:r>
      <w:r>
        <w:tab/>
        <w:t>&lt;/shiro:hasPermission&gt;</w:t>
      </w:r>
    </w:p>
    <w:p w:rsidR="00F7270D" w:rsidRDefault="00F7270D" w:rsidP="0050380F">
      <w:pPr>
        <w:jc w:val="left"/>
      </w:pPr>
      <w:r>
        <w:tab/>
      </w:r>
      <w:r>
        <w:tab/>
        <w:t xml:space="preserve">&lt;!-- </w:t>
      </w:r>
      <w:r>
        <w:rPr>
          <w:rFonts w:hint="eastAsia"/>
        </w:rPr>
        <w:t>任何一个符合条件的权限</w:t>
      </w:r>
      <w:r>
        <w:t xml:space="preserve"> --&gt;</w:t>
      </w:r>
    </w:p>
    <w:p w:rsidR="00F7270D" w:rsidRDefault="00F7270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t>name="sys:user:view,sys:user:edit,"&gt;</w:t>
      </w:r>
    </w:p>
    <w:p w:rsidR="00F7270D" w:rsidRDefault="00F7270D" w:rsidP="00A81DBD">
      <w:pPr>
        <w:jc w:val="left"/>
      </w:pPr>
      <w:r>
        <w:tab/>
      </w:r>
      <w:r>
        <w:tab/>
      </w:r>
      <w:r>
        <w:tab/>
        <w:t>&lt;input id="btnSubmit" class="btn btn-primary" type="submit" value="</w:t>
      </w:r>
      <w:r>
        <w:rPr>
          <w:rFonts w:hint="eastAsia"/>
        </w:rPr>
        <w:t>返回</w:t>
      </w:r>
      <w:r>
        <w:t>"/&gt;&amp;nbsp;</w:t>
      </w:r>
    </w:p>
    <w:p w:rsidR="00F7270D" w:rsidRDefault="00F7270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:rsidR="00F7270D" w:rsidRDefault="00F7270D" w:rsidP="0050380F">
      <w:pPr>
        <w:jc w:val="left"/>
      </w:pPr>
    </w:p>
    <w:p w:rsidR="00F7270D" w:rsidRDefault="00F7270D" w:rsidP="0050380F">
      <w:pPr>
        <w:jc w:val="left"/>
      </w:pPr>
    </w:p>
    <w:p w:rsidR="00F7270D" w:rsidRDefault="00F7270D" w:rsidP="00E053FA">
      <w:pPr>
        <w:pStyle w:val="Heading2"/>
      </w:pPr>
      <w:r>
        <w:rPr>
          <w:rFonts w:hint="eastAsia"/>
        </w:rPr>
        <w:t>数据权限</w:t>
      </w:r>
    </w:p>
    <w:p w:rsidR="00F7270D" w:rsidRDefault="00F7270D" w:rsidP="00A1473E">
      <w:r>
        <w:rPr>
          <w:rFonts w:hint="eastAsia"/>
        </w:rPr>
        <w:t>应用场景：某用户访问数据范围：公司及子公司，本公司，部门及子部门，本部门，当前用户，明细设置。</w:t>
      </w:r>
    </w:p>
    <w:p w:rsidR="00F7270D" w:rsidRPr="00A1473E" w:rsidRDefault="00F7270D" w:rsidP="00A1473E"/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）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:rsidR="00F7270D" w:rsidRDefault="00F7270D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7270D" w:rsidRPr="00102186" w:rsidRDefault="00F7270D" w:rsidP="0050380F"/>
    <w:p w:rsidR="00F7270D" w:rsidRDefault="00F7270D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7270D" w:rsidRDefault="00F7270D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数据范围过滤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获取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逗号隔开。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逗号隔开，传递空，忽略此参数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标准连接条件对象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F7270D" w:rsidRPr="00A20787" w:rsidRDefault="00F7270D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:rsidR="00F7270D" w:rsidRDefault="00F7270D" w:rsidP="00E053FA">
      <w:pPr>
        <w:pStyle w:val="Heading2"/>
      </w:pPr>
      <w:r>
        <w:rPr>
          <w:rFonts w:hint="eastAsia"/>
        </w:rPr>
        <w:t>智能分页组件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设置分页参数，则分页，如果不设置，则根据条件获取全部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:rsidR="00F7270D" w:rsidRDefault="00F7270D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执行分页查询</w:t>
      </w:r>
    </w:p>
    <w:p w:rsidR="00F7270D" w:rsidRPr="00CE4348" w:rsidRDefault="00F7270D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:rsidR="00F7270D" w:rsidRDefault="00F7270D" w:rsidP="00E053FA">
      <w:pPr>
        <w:pStyle w:val="Heading2"/>
      </w:pPr>
      <w:r>
        <w:rPr>
          <w:rFonts w:hint="eastAsia"/>
        </w:rPr>
        <w:t>树选择组件</w:t>
      </w:r>
    </w:p>
    <w:p w:rsidR="00F7270D" w:rsidRPr="00F870C7" w:rsidRDefault="00F7270D" w:rsidP="00F870C7">
      <w:r>
        <w:rPr>
          <w:rFonts w:hint="eastAsia"/>
        </w:rPr>
        <w:t>标签文件：</w:t>
      </w:r>
      <w:r w:rsidRPr="00FD48D8">
        <w:t>/jeesite/src/main/webapp/WEB-INF/tags/treeselect.tag</w:t>
      </w:r>
    </w:p>
    <w:p w:rsidR="00F7270D" w:rsidRPr="00C113EA" w:rsidRDefault="00F7270D" w:rsidP="00E053FA">
      <w:pPr>
        <w:pStyle w:val="Heading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7270D" w:rsidRPr="00F82EDD" w:rsidRDefault="00F7270D" w:rsidP="009241E2">
      <w:pPr>
        <w:ind w:firstLine="420"/>
      </w:pPr>
      <w:r w:rsidRPr="0079550F">
        <w:rPr>
          <w:noProof/>
        </w:rPr>
        <w:pict>
          <v:shape id="图片 6" o:spid="_x0000_i1026" type="#_x0000_t75" style="width:210.75pt;height:29.25pt;visibility:visible">
            <v:imagedata r:id="rId8" o:title=""/>
          </v:shape>
        </w:pict>
      </w:r>
    </w:p>
    <w:p w:rsidR="00F7270D" w:rsidRDefault="00F7270D" w:rsidP="0050380F">
      <w:pPr>
        <w:jc w:val="left"/>
      </w:pPr>
      <w:r>
        <w:tab/>
      </w:r>
      <w:r>
        <w:tab/>
        <w:t>&lt;tags:treeselect id="area" name="area.id" value="${area.id}" labelName="area.name" labelValue="${area.name}"  title="</w:t>
      </w:r>
      <w:r>
        <w:rPr>
          <w:rFonts w:hint="eastAsia"/>
        </w:rPr>
        <w:t>区域</w:t>
      </w:r>
      <w:r>
        <w:t>" url="</w:t>
      </w:r>
      <w:r w:rsidRPr="004A37A2">
        <w:rPr>
          <w:color w:val="FF0000"/>
        </w:rPr>
        <w:t>/sys/area/treeData</w:t>
      </w:r>
      <w:r>
        <w:t>" cssClass="input-small" allowClear="true" notAllowSelectParent="true"/&gt;</w:t>
      </w:r>
    </w:p>
    <w:p w:rsidR="00F7270D" w:rsidRDefault="00F7270D" w:rsidP="0050380F">
      <w:pPr>
        <w:jc w:val="left"/>
      </w:pPr>
      <w:r>
        <w:tab/>
      </w:r>
      <w:r>
        <w:tab/>
      </w:r>
      <w:r>
        <w:rPr>
          <w:rFonts w:hint="eastAsia"/>
        </w:rPr>
        <w:t>多选需要加</w:t>
      </w:r>
      <w:r>
        <w:t xml:space="preserve"> checked="true" </w:t>
      </w:r>
      <w:r>
        <w:rPr>
          <w:rFonts w:hint="eastAsia"/>
        </w:rPr>
        <w:t>属性</w:t>
      </w:r>
    </w:p>
    <w:p w:rsidR="00F7270D" w:rsidRDefault="00F7270D" w:rsidP="00E053FA">
      <w:pPr>
        <w:pStyle w:val="Heading3"/>
        <w:numPr>
          <w:ilvl w:val="2"/>
          <w:numId w:val="1"/>
        </w:numPr>
      </w:pPr>
      <w:r>
        <w:rPr>
          <w:rFonts w:hint="eastAsia"/>
        </w:rPr>
        <w:t>公司选择组件</w:t>
      </w:r>
    </w:p>
    <w:p w:rsidR="00F7270D" w:rsidRPr="00F82EDD" w:rsidRDefault="00F7270D" w:rsidP="009241E2">
      <w:pPr>
        <w:ind w:firstLine="420"/>
      </w:pPr>
      <w:r w:rsidRPr="0079550F">
        <w:rPr>
          <w:noProof/>
        </w:rPr>
        <w:pict>
          <v:shape id="图片 5" o:spid="_x0000_i1027" type="#_x0000_t75" style="width:210.75pt;height:27.75pt;visibility:visible">
            <v:imagedata r:id="rId9" o:title=""/>
          </v:shape>
        </w:pict>
      </w:r>
    </w:p>
    <w:p w:rsidR="00F7270D" w:rsidRDefault="00F7270D" w:rsidP="00E6657D">
      <w:pPr>
        <w:jc w:val="left"/>
      </w:pPr>
      <w:r>
        <w:tab/>
      </w:r>
      <w:r>
        <w:tab/>
        <w:t>&lt;tags:treeselect id="office" name="office.id" value="${user.office.id}" labelName="office.name" labelValue="${user.office.name}"  title="</w:t>
      </w:r>
      <w:r>
        <w:rPr>
          <w:rFonts w:hint="eastAsia"/>
        </w:rPr>
        <w:t>部门</w:t>
      </w:r>
      <w:r>
        <w:t>" url="</w:t>
      </w:r>
      <w:r w:rsidRPr="004A37A2">
        <w:rPr>
          <w:color w:val="FF0000"/>
        </w:rPr>
        <w:t>/sys/office/treeData?type=1</w:t>
      </w:r>
      <w:r>
        <w:t>" cssClass="input-small" allowClear="true" notAllowSelectParent="true"/&gt;</w:t>
      </w:r>
    </w:p>
    <w:p w:rsidR="00F7270D" w:rsidRDefault="00F7270D" w:rsidP="00E6657D">
      <w:pPr>
        <w:jc w:val="left"/>
      </w:pPr>
      <w:r>
        <w:tab/>
      </w:r>
      <w:r>
        <w:tab/>
      </w:r>
      <w:r>
        <w:rPr>
          <w:rFonts w:hint="eastAsia"/>
        </w:rPr>
        <w:t>多选需要加</w:t>
      </w:r>
      <w:r>
        <w:t xml:space="preserve"> checked="true" </w:t>
      </w:r>
      <w:r>
        <w:rPr>
          <w:rFonts w:hint="eastAsia"/>
        </w:rPr>
        <w:t>属性</w:t>
      </w:r>
    </w:p>
    <w:p w:rsidR="00F7270D" w:rsidRDefault="00F7270D" w:rsidP="00E053FA">
      <w:pPr>
        <w:pStyle w:val="Heading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F7270D" w:rsidRPr="00F82EDD" w:rsidRDefault="00F7270D" w:rsidP="009241E2">
      <w:pPr>
        <w:ind w:firstLine="420"/>
      </w:pPr>
      <w:r w:rsidRPr="0079550F">
        <w:rPr>
          <w:noProof/>
        </w:rPr>
        <w:pict>
          <v:shape id="图片 8" o:spid="_x0000_i1028" type="#_x0000_t75" style="width:210pt;height:29.25pt;visibility:visible">
            <v:imagedata r:id="rId10" o:title=""/>
          </v:shape>
        </w:pict>
      </w:r>
    </w:p>
    <w:p w:rsidR="00F7270D" w:rsidRDefault="00F7270D" w:rsidP="007A023C">
      <w:pPr>
        <w:jc w:val="left"/>
      </w:pPr>
      <w:r>
        <w:tab/>
      </w:r>
      <w:r>
        <w:tab/>
        <w:t>&lt;tags:treeselect id="office" name="office.id" value="${user.office.id}" labelName="office.name" labelValue="${user.office.name}"  title="</w:t>
      </w:r>
      <w:r>
        <w:rPr>
          <w:rFonts w:hint="eastAsia"/>
        </w:rPr>
        <w:t>部门</w:t>
      </w:r>
      <w:r>
        <w:t>" url="</w:t>
      </w:r>
      <w:r w:rsidRPr="004A37A2">
        <w:rPr>
          <w:color w:val="FF0000"/>
        </w:rPr>
        <w:t>/sys/office/treeData?type=2</w:t>
      </w:r>
      <w:r>
        <w:t>" cssClass="input-small" allowClear="true" notAllowSelectParent="true"/&gt;</w:t>
      </w:r>
    </w:p>
    <w:p w:rsidR="00F7270D" w:rsidRDefault="00F7270D" w:rsidP="007A023C">
      <w:pPr>
        <w:jc w:val="left"/>
      </w:pPr>
      <w:r>
        <w:tab/>
      </w:r>
      <w:r>
        <w:tab/>
      </w:r>
      <w:r>
        <w:rPr>
          <w:rFonts w:hint="eastAsia"/>
        </w:rPr>
        <w:t>多选需要加</w:t>
      </w:r>
      <w:r>
        <w:t xml:space="preserve"> checked="true" </w:t>
      </w:r>
      <w:r>
        <w:rPr>
          <w:rFonts w:hint="eastAsia"/>
        </w:rPr>
        <w:t>属性</w:t>
      </w:r>
    </w:p>
    <w:p w:rsidR="00F7270D" w:rsidRDefault="00F7270D" w:rsidP="00E053FA">
      <w:pPr>
        <w:pStyle w:val="Heading3"/>
        <w:numPr>
          <w:ilvl w:val="2"/>
          <w:numId w:val="1"/>
        </w:numPr>
      </w:pPr>
      <w:r>
        <w:rPr>
          <w:rFonts w:hint="eastAsia"/>
        </w:rPr>
        <w:t>人员选择组件</w:t>
      </w:r>
    </w:p>
    <w:p w:rsidR="00F7270D" w:rsidRPr="00E6657D" w:rsidRDefault="00F7270D" w:rsidP="00E6657D">
      <w:r w:rsidRPr="0079550F">
        <w:rPr>
          <w:noProof/>
        </w:rPr>
        <w:pict>
          <v:shape id="图片 3" o:spid="_x0000_i1029" type="#_x0000_t75" style="width:156.75pt;height:26.25pt;visibility:visible">
            <v:imagedata r:id="rId11" o:title=""/>
          </v:shape>
        </w:pict>
      </w:r>
    </w:p>
    <w:p w:rsidR="00F7270D" w:rsidRDefault="00F7270D" w:rsidP="0050380F">
      <w:pPr>
        <w:jc w:val="left"/>
      </w:pPr>
      <w:r>
        <w:tab/>
      </w:r>
      <w:r>
        <w:tab/>
        <w:t>&lt;tags:treeselect id="user" name="user.id" value="${user.id}" labelName="user.name" labelValue="${user.name}" title="</w:t>
      </w:r>
      <w:r>
        <w:rPr>
          <w:rFonts w:hint="eastAsia"/>
        </w:rPr>
        <w:t>用户</w:t>
      </w:r>
      <w:r>
        <w:t>" url="</w:t>
      </w:r>
      <w:r w:rsidRPr="004A37A2">
        <w:rPr>
          <w:color w:val="FF0000"/>
        </w:rPr>
        <w:t>/sys/office/treeData?type=3</w:t>
      </w:r>
      <w:r>
        <w:t>" cssClass="input-small" allowClear="true" notAllowSelectParent="true"/&gt;</w:t>
      </w:r>
    </w:p>
    <w:p w:rsidR="00F7270D" w:rsidRDefault="00F7270D" w:rsidP="0050380F">
      <w:pPr>
        <w:jc w:val="left"/>
      </w:pPr>
      <w:r>
        <w:tab/>
      </w:r>
      <w:r>
        <w:tab/>
      </w:r>
      <w:r>
        <w:rPr>
          <w:rFonts w:hint="eastAsia"/>
        </w:rPr>
        <w:t>多选需要加</w:t>
      </w:r>
      <w:r>
        <w:t xml:space="preserve"> checked="true" </w:t>
      </w:r>
      <w:r>
        <w:rPr>
          <w:rFonts w:hint="eastAsia"/>
        </w:rPr>
        <w:t>属性</w:t>
      </w:r>
    </w:p>
    <w:p w:rsidR="00F7270D" w:rsidRDefault="00F7270D" w:rsidP="00E053FA">
      <w:pPr>
        <w:pStyle w:val="Heading2"/>
      </w:pPr>
      <w:r>
        <w:rPr>
          <w:rFonts w:hint="eastAsia"/>
        </w:rPr>
        <w:t>文件选择、文件上传组件</w:t>
      </w:r>
    </w:p>
    <w:p w:rsidR="00F7270D" w:rsidRDefault="00F7270D" w:rsidP="0050380F">
      <w:pPr>
        <w:jc w:val="left"/>
      </w:pPr>
      <w:r>
        <w:tab/>
      </w:r>
      <w:r>
        <w:tab/>
        <w:t>&lt;form:hidden path="name" htmlEscape="false" maxlength="255" class="input-xlarge"/&gt;</w:t>
      </w:r>
    </w:p>
    <w:p w:rsidR="00F7270D" w:rsidRDefault="00F7270D" w:rsidP="0050380F">
      <w:pPr>
        <w:jc w:val="left"/>
      </w:pPr>
      <w:r>
        <w:tab/>
      </w:r>
      <w:r>
        <w:tab/>
        <w:t>&lt;tags:ckfinder input="name" type="files" uploadPath="/test "/&gt;</w:t>
      </w:r>
    </w:p>
    <w:p w:rsidR="00F7270D" w:rsidRDefault="00F7270D" w:rsidP="00E053FA">
      <w:pPr>
        <w:pStyle w:val="Heading2"/>
      </w:pPr>
      <w:r>
        <w:rPr>
          <w:rFonts w:hint="eastAsia"/>
        </w:rPr>
        <w:t>富文本在线编辑器组件</w:t>
      </w:r>
    </w:p>
    <w:p w:rsidR="00F7270D" w:rsidRDefault="00F7270D" w:rsidP="0050380F">
      <w:pPr>
        <w:jc w:val="left"/>
      </w:pPr>
      <w:r>
        <w:tab/>
      </w:r>
      <w:r>
        <w:tab/>
        <w:t>&lt;form:textarea id="name" htmlEscape="true" path="name" rows="4" maxlength="200" class="input-xxlarge"/&gt;</w:t>
      </w:r>
    </w:p>
    <w:p w:rsidR="00F7270D" w:rsidRDefault="00F7270D" w:rsidP="0050380F">
      <w:pPr>
        <w:jc w:val="left"/>
      </w:pPr>
      <w:r>
        <w:tab/>
      </w:r>
      <w:r>
        <w:tab/>
        <w:t>&lt;tags:ckeditor replace="name" uploadPath="/test " /&gt;</w:t>
      </w:r>
    </w:p>
    <w:p w:rsidR="00F7270D" w:rsidRDefault="00F7270D" w:rsidP="00E053FA">
      <w:pPr>
        <w:pStyle w:val="Heading2"/>
      </w:pPr>
      <w:r>
        <w:rPr>
          <w:rFonts w:hint="eastAsia"/>
        </w:rPr>
        <w:t>其它工具</w:t>
      </w:r>
    </w:p>
    <w:p w:rsidR="00F7270D" w:rsidRDefault="00F7270D" w:rsidP="0050380F">
      <w:pPr>
        <w:jc w:val="left"/>
      </w:pPr>
      <w:r>
        <w:t>/src/main/java/com/thinkgem/jeesite/common/utils/ ...</w:t>
      </w:r>
    </w:p>
    <w:p w:rsidR="00F7270D" w:rsidRDefault="00F7270D" w:rsidP="0050380F">
      <w:pPr>
        <w:jc w:val="left"/>
      </w:pPr>
      <w:r>
        <w:t>Excel(Export/Import)</w:t>
      </w:r>
      <w:r>
        <w:rPr>
          <w:rFonts w:hint="eastAsia"/>
        </w:rPr>
        <w:t>、</w:t>
      </w:r>
      <w:r>
        <w:t>StringUtils</w:t>
      </w:r>
      <w:r>
        <w:rPr>
          <w:rFonts w:hint="eastAsia"/>
        </w:rPr>
        <w:t>、</w:t>
      </w:r>
      <w:r>
        <w:t>DateUtils</w:t>
      </w:r>
      <w:r>
        <w:rPr>
          <w:rFonts w:hint="eastAsia"/>
        </w:rPr>
        <w:t>、</w:t>
      </w:r>
      <w:r>
        <w:t>FileUtils</w:t>
      </w:r>
      <w:r>
        <w:rPr>
          <w:rFonts w:hint="eastAsia"/>
        </w:rPr>
        <w:t>、</w:t>
      </w:r>
      <w:r>
        <w:t>Encodes</w:t>
      </w:r>
      <w:r>
        <w:rPr>
          <w:rFonts w:hint="eastAsia"/>
        </w:rPr>
        <w:t>、</w:t>
      </w:r>
      <w:r>
        <w:t>CookieUtils</w:t>
      </w:r>
      <w:r>
        <w:rPr>
          <w:rFonts w:hint="eastAsia"/>
        </w:rPr>
        <w:t>、</w:t>
      </w:r>
      <w:r>
        <w:t>Collections3</w:t>
      </w:r>
    </w:p>
    <w:p w:rsidR="00F7270D" w:rsidRDefault="00F7270D" w:rsidP="00E053FA">
      <w:pPr>
        <w:pStyle w:val="Heading1"/>
      </w:pPr>
      <w:r>
        <w:rPr>
          <w:rFonts w:hint="eastAsia"/>
        </w:rPr>
        <w:t>封装及组件</w:t>
      </w:r>
    </w:p>
    <w:p w:rsidR="00F7270D" w:rsidRDefault="00F7270D" w:rsidP="00E053FA">
      <w:pPr>
        <w:pStyle w:val="Heading2"/>
      </w:pPr>
      <w:r>
        <w:rPr>
          <w:rFonts w:hint="eastAsia"/>
        </w:rPr>
        <w:t>工具类组件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>
        <w:t>UserUtils</w:t>
      </w:r>
      <w:r>
        <w:rPr>
          <w:rFonts w:hint="eastAsia"/>
        </w:rPr>
        <w:t>：用户工具类（获取当前用户的相关信息）。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>
        <w:t>CacheUtils</w:t>
      </w:r>
      <w:r>
        <w:rPr>
          <w:rFonts w:hint="eastAsia"/>
        </w:rPr>
        <w:t>：系统级别</w:t>
      </w:r>
      <w:r>
        <w:t>Cache</w:t>
      </w:r>
      <w:r>
        <w:rPr>
          <w:rFonts w:hint="eastAsia"/>
        </w:rPr>
        <w:t>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t>Cookie</w:t>
      </w:r>
      <w:r>
        <w:rPr>
          <w:rFonts w:hint="eastAsia"/>
        </w:rPr>
        <w:t>操作工具类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>
        <w:t>DateUtils</w:t>
      </w:r>
      <w:r>
        <w:rPr>
          <w:rFonts w:hint="eastAsia"/>
        </w:rPr>
        <w:t>：日期时间工具类。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>
        <w:t>ExcelExcel</w:t>
      </w:r>
      <w:r>
        <w:rPr>
          <w:rFonts w:hint="eastAsia"/>
        </w:rPr>
        <w:t>导入导出，参考用户导入导出例子。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t>Java</w:t>
      </w:r>
      <w:r>
        <w:rPr>
          <w:rFonts w:hint="eastAsia"/>
        </w:rPr>
        <w:t>对象操作反射工具类。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t>Bean</w:t>
      </w:r>
      <w:r>
        <w:rPr>
          <w:rFonts w:hint="eastAsia"/>
        </w:rPr>
        <w:t>与</w:t>
      </w:r>
      <w:r>
        <w:t>Bean</w:t>
      </w:r>
      <w:r>
        <w:rPr>
          <w:rFonts w:hint="eastAsia"/>
        </w:rPr>
        <w:t>，</w:t>
      </w:r>
      <w:r>
        <w:t>Bean</w:t>
      </w:r>
      <w:r>
        <w:rPr>
          <w:rFonts w:hint="eastAsia"/>
        </w:rPr>
        <w:t>与</w:t>
      </w:r>
      <w:r>
        <w:t>Conllection</w:t>
      </w:r>
      <w:r>
        <w:rPr>
          <w:rFonts w:hint="eastAsia"/>
        </w:rPr>
        <w:t>的互转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t>XML</w:t>
      </w:r>
      <w:r>
        <w:rPr>
          <w:rFonts w:hint="eastAsia"/>
        </w:rPr>
        <w:t>与</w:t>
      </w:r>
      <w:r>
        <w:t>Object</w:t>
      </w:r>
      <w:r>
        <w:rPr>
          <w:rFonts w:hint="eastAsia"/>
        </w:rPr>
        <w:t>互转。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>
        <w:t>JsonMapper</w:t>
      </w:r>
      <w:r>
        <w:rPr>
          <w:rFonts w:hint="eastAsia"/>
        </w:rPr>
        <w:t>：</w:t>
      </w:r>
      <w:r>
        <w:t>JSON</w:t>
      </w:r>
      <w:r>
        <w:rPr>
          <w:rFonts w:hint="eastAsia"/>
        </w:rPr>
        <w:t>与</w:t>
      </w:r>
      <w:r>
        <w:t>Object</w:t>
      </w:r>
      <w:r>
        <w:rPr>
          <w:rFonts w:hint="eastAsia"/>
        </w:rPr>
        <w:t>互转。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t>SHA1</w:t>
      </w:r>
      <w:r>
        <w:rPr>
          <w:rFonts w:hint="eastAsia"/>
        </w:rPr>
        <w:t>、</w:t>
      </w:r>
      <w:r>
        <w:t>MD5</w:t>
      </w:r>
      <w:r>
        <w:rPr>
          <w:rFonts w:hint="eastAsia"/>
        </w:rPr>
        <w:t>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t>uuid</w:t>
      </w:r>
      <w:r>
        <w:rPr>
          <w:rFonts w:hint="eastAsia"/>
        </w:rPr>
        <w:t>、</w:t>
      </w:r>
      <w:r>
        <w:t>random</w:t>
      </w:r>
      <w:r>
        <w:rPr>
          <w:rFonts w:hint="eastAsia"/>
        </w:rPr>
        <w:t>）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:rsidR="00F7270D" w:rsidRDefault="00F7270D" w:rsidP="00E71000">
      <w:pPr>
        <w:pStyle w:val="ListParagraph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F7270D" w:rsidRDefault="00F7270D" w:rsidP="00E053FA">
      <w:pPr>
        <w:pStyle w:val="Heading2"/>
      </w:pPr>
      <w:r>
        <w:rPr>
          <w:rFonts w:hint="eastAsia"/>
        </w:rPr>
        <w:t>自定义标签组件</w:t>
      </w:r>
    </w:p>
    <w:p w:rsidR="00F7270D" w:rsidRDefault="00F7270D" w:rsidP="00E71000">
      <w:pPr>
        <w:pStyle w:val="ListParagraph"/>
        <w:numPr>
          <w:ilvl w:val="0"/>
          <w:numId w:val="6"/>
        </w:numPr>
        <w:ind w:firstLineChars="0"/>
      </w:pPr>
      <w:r>
        <w:t>ckeditor.tag</w:t>
      </w:r>
      <w:r>
        <w:rPr>
          <w:rFonts w:hint="eastAsia"/>
        </w:rPr>
        <w:t>：</w:t>
      </w:r>
      <w:r>
        <w:t>HTML</w:t>
      </w:r>
      <w:r>
        <w:rPr>
          <w:rFonts w:hint="eastAsia"/>
        </w:rPr>
        <w:t>在线编辑器。</w:t>
      </w:r>
    </w:p>
    <w:p w:rsidR="00F7270D" w:rsidRDefault="00F7270D" w:rsidP="00E71000">
      <w:pPr>
        <w:pStyle w:val="ListParagraph"/>
        <w:numPr>
          <w:ilvl w:val="0"/>
          <w:numId w:val="6"/>
        </w:numPr>
        <w:ind w:firstLineChars="0"/>
      </w:pPr>
      <w:r>
        <w:t>ckfinder.tag</w:t>
      </w:r>
      <w:r>
        <w:rPr>
          <w:rFonts w:hint="eastAsia"/>
        </w:rPr>
        <w:t>：在线文件管理。</w:t>
      </w:r>
    </w:p>
    <w:p w:rsidR="00F7270D" w:rsidRDefault="00F7270D" w:rsidP="00E71000">
      <w:pPr>
        <w:pStyle w:val="ListParagraph"/>
        <w:numPr>
          <w:ilvl w:val="0"/>
          <w:numId w:val="6"/>
        </w:numPr>
        <w:ind w:firstLineChars="0"/>
      </w:pPr>
      <w:r>
        <w:t>iconselect.tag</w:t>
      </w:r>
      <w:r>
        <w:rPr>
          <w:rFonts w:hint="eastAsia"/>
        </w:rPr>
        <w:t>：</w:t>
      </w:r>
      <w:r>
        <w:t>Icon</w:t>
      </w:r>
      <w:r>
        <w:rPr>
          <w:rFonts w:hint="eastAsia"/>
        </w:rPr>
        <w:t>图标选择。</w:t>
      </w:r>
    </w:p>
    <w:p w:rsidR="00F7270D" w:rsidRDefault="00F7270D" w:rsidP="00E71000">
      <w:pPr>
        <w:pStyle w:val="ListParagraph"/>
        <w:numPr>
          <w:ilvl w:val="0"/>
          <w:numId w:val="6"/>
        </w:numPr>
        <w:ind w:firstLineChars="0"/>
      </w:pPr>
      <w:r>
        <w:t>message.tag</w:t>
      </w:r>
      <w:r>
        <w:rPr>
          <w:rFonts w:hint="eastAsia"/>
        </w:rPr>
        <w:t>：消息弹框。</w:t>
      </w:r>
    </w:p>
    <w:p w:rsidR="00F7270D" w:rsidRDefault="00F7270D" w:rsidP="00E71000">
      <w:pPr>
        <w:pStyle w:val="ListParagraph"/>
        <w:numPr>
          <w:ilvl w:val="0"/>
          <w:numId w:val="6"/>
        </w:numPr>
        <w:ind w:firstLineChars="0"/>
      </w:pPr>
      <w:r>
        <w:t>validateCode.tag</w:t>
      </w:r>
      <w:r>
        <w:rPr>
          <w:rFonts w:hint="eastAsia"/>
        </w:rPr>
        <w:t>：验证码。</w:t>
      </w:r>
    </w:p>
    <w:p w:rsidR="00F7270D" w:rsidRDefault="00F7270D" w:rsidP="00E053FA">
      <w:pPr>
        <w:pStyle w:val="Heading2"/>
      </w:pPr>
      <w:bookmarkStart w:id="0" w:name="_Toc354128870"/>
      <w:r>
        <w:t>EL</w:t>
      </w:r>
      <w:bookmarkEnd w:id="0"/>
      <w:r>
        <w:rPr>
          <w:rFonts w:hint="eastAsia"/>
        </w:rPr>
        <w:t>函数组件</w:t>
      </w:r>
    </w:p>
    <w:p w:rsidR="00F7270D" w:rsidRDefault="00F7270D" w:rsidP="00E71000">
      <w:pPr>
        <w:pStyle w:val="ListParagraph"/>
        <w:numPr>
          <w:ilvl w:val="0"/>
          <w:numId w:val="7"/>
        </w:numPr>
        <w:ind w:firstLineChars="0"/>
      </w:pPr>
      <w:r>
        <w:t>fns.tld</w:t>
      </w:r>
      <w:r>
        <w:rPr>
          <w:rFonts w:hint="eastAsia"/>
        </w:rPr>
        <w:t>：系统相关</w:t>
      </w:r>
      <w:r>
        <w:t>EL</w:t>
      </w:r>
      <w:r>
        <w:rPr>
          <w:rFonts w:hint="eastAsia"/>
        </w:rPr>
        <w:t>函数。</w:t>
      </w:r>
    </w:p>
    <w:p w:rsidR="00F7270D" w:rsidRDefault="00F7270D" w:rsidP="00E053FA">
      <w:pPr>
        <w:pStyle w:val="Heading2"/>
      </w:pPr>
      <w:bookmarkStart w:id="1" w:name="_Toc354128871"/>
      <w:r>
        <w:t>JavaScript</w:t>
      </w:r>
      <w:bookmarkEnd w:id="1"/>
      <w:r>
        <w:rPr>
          <w:rFonts w:hint="eastAsia"/>
        </w:rPr>
        <w:t>组件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jQuery</w:t>
      </w:r>
      <w:r>
        <w:rPr>
          <w:rFonts w:hint="eastAsia"/>
        </w:rPr>
        <w:t>：强大的</w:t>
      </w:r>
      <w:r>
        <w:t>js</w:t>
      </w:r>
      <w:r>
        <w:rPr>
          <w:rFonts w:hint="eastAsia"/>
        </w:rPr>
        <w:t>框架，动态特性，</w:t>
      </w:r>
      <w:r>
        <w:t>AJAX</w:t>
      </w:r>
      <w:r>
        <w:rPr>
          <w:rFonts w:hint="eastAsia"/>
        </w:rPr>
        <w:t>、插件扩展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jQuery Validate</w:t>
      </w:r>
      <w:r>
        <w:rPr>
          <w:rFonts w:hint="eastAsia"/>
        </w:rPr>
        <w:t>：基于</w:t>
      </w:r>
      <w:r>
        <w:t>jQuery</w:t>
      </w:r>
      <w:r>
        <w:rPr>
          <w:rFonts w:hint="eastAsia"/>
        </w:rPr>
        <w:t>的客户端校验插件。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jBox</w:t>
      </w:r>
      <w:r>
        <w:rPr>
          <w:rFonts w:hint="eastAsia"/>
        </w:rPr>
        <w:t>：基于</w:t>
      </w:r>
      <w:r>
        <w:t>jQuery</w:t>
      </w:r>
      <w:r>
        <w:rPr>
          <w:rFonts w:hint="eastAsia"/>
        </w:rPr>
        <w:t>的多功能对话框插件。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zTree</w:t>
      </w:r>
      <w:r>
        <w:rPr>
          <w:rFonts w:hint="eastAsia"/>
        </w:rPr>
        <w:t>：基于</w:t>
      </w:r>
      <w:r>
        <w:t>jQuery</w:t>
      </w:r>
      <w:r>
        <w:rPr>
          <w:rFonts w:hint="eastAsia"/>
        </w:rPr>
        <w:t>的树结构展示查看。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My7DatePicker</w:t>
      </w:r>
      <w:r>
        <w:rPr>
          <w:rFonts w:hint="eastAsia"/>
        </w:rPr>
        <w:t>：日期选择控件。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treeTable</w:t>
      </w:r>
      <w:r>
        <w:rPr>
          <w:rFonts w:hint="eastAsia"/>
        </w:rPr>
        <w:t>：基于</w:t>
      </w:r>
      <w:r>
        <w:t>jQuery</w:t>
      </w:r>
      <w:r>
        <w:rPr>
          <w:rFonts w:hint="eastAsia"/>
        </w:rPr>
        <w:t>的表格数显示插件。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CKEditor</w:t>
      </w:r>
      <w:r>
        <w:rPr>
          <w:rFonts w:hint="eastAsia"/>
        </w:rPr>
        <w:t>：富文本在线</w:t>
      </w:r>
      <w:r>
        <w:t>HTML</w:t>
      </w:r>
      <w:r>
        <w:rPr>
          <w:rFonts w:hint="eastAsia"/>
        </w:rPr>
        <w:t>编辑器。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CKFinder</w:t>
      </w:r>
      <w:r>
        <w:rPr>
          <w:rFonts w:hint="eastAsia"/>
        </w:rPr>
        <w:t>：在线文件资源管理器。</w:t>
      </w:r>
    </w:p>
    <w:p w:rsidR="00F7270D" w:rsidRDefault="00F7270D" w:rsidP="00E71000">
      <w:pPr>
        <w:pStyle w:val="ListParagraph"/>
        <w:numPr>
          <w:ilvl w:val="0"/>
          <w:numId w:val="8"/>
        </w:numPr>
        <w:ind w:firstLineChars="0"/>
      </w:pPr>
      <w:r>
        <w:t>SuperSlide</w:t>
      </w:r>
      <w:r>
        <w:rPr>
          <w:rFonts w:hint="eastAsia"/>
        </w:rPr>
        <w:t>：基于</w:t>
      </w:r>
      <w:r>
        <w:t>jQuery</w:t>
      </w:r>
      <w:r>
        <w:rPr>
          <w:rFonts w:hint="eastAsia"/>
        </w:rPr>
        <w:t>的滑动门插件（滑动图片</w:t>
      </w:r>
      <w:r>
        <w:t>,Tab,</w:t>
      </w:r>
      <w:r>
        <w:rPr>
          <w:rFonts w:hint="eastAsia"/>
        </w:rPr>
        <w:t>横幅等）。</w:t>
      </w:r>
    </w:p>
    <w:p w:rsidR="00F7270D" w:rsidRDefault="00F7270D" w:rsidP="00E053FA">
      <w:pPr>
        <w:pStyle w:val="Heading1"/>
      </w:pPr>
      <w:r>
        <w:rPr>
          <w:rFonts w:hint="eastAsia"/>
        </w:rPr>
        <w:t>界面</w:t>
      </w:r>
      <w:r>
        <w:t>UI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 xml:space="preserve">JS </w:t>
      </w:r>
    </w:p>
    <w:p w:rsidR="00F7270D" w:rsidRDefault="00F7270D" w:rsidP="00D66893">
      <w:pPr>
        <w:pStyle w:val="ListParagraph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主题</w:t>
      </w:r>
      <w:r>
        <w:t>CSS</w:t>
      </w:r>
      <w:r>
        <w:rPr>
          <w:rFonts w:hint="eastAsia"/>
        </w:rPr>
        <w:t>框架：</w:t>
      </w:r>
      <w:hyperlink r:id="rId12" w:history="1">
        <w:r w:rsidRPr="00A723F3">
          <w:rPr>
            <w:rStyle w:val="Hyperlink"/>
          </w:rPr>
          <w:t>http://v2.bootcss.com/base-css.html</w:t>
        </w:r>
      </w:hyperlink>
    </w:p>
    <w:p w:rsidR="00F7270D" w:rsidRDefault="00F7270D" w:rsidP="00E71000">
      <w:pPr>
        <w:pStyle w:val="ListParagraph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多功能下拉框：</w:t>
      </w:r>
      <w:hyperlink r:id="rId13" w:history="1">
        <w:r>
          <w:rPr>
            <w:rStyle w:val="Hyperlink"/>
          </w:rPr>
          <w:t>http://ivaynberg.github.io/select2/</w:t>
        </w:r>
      </w:hyperlink>
    </w:p>
    <w:p w:rsidR="00F7270D" w:rsidRDefault="00F7270D" w:rsidP="00E71000">
      <w:pPr>
        <w:pStyle w:val="ListParagraph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t>class</w:t>
      </w:r>
      <w:r>
        <w:rPr>
          <w:rFonts w:hint="eastAsia"/>
        </w:rPr>
        <w:t>，查找</w:t>
      </w:r>
      <w:r>
        <w:t>css</w:t>
      </w:r>
      <w:r>
        <w:rPr>
          <w:rFonts w:hint="eastAsia"/>
        </w:rPr>
        <w:t>）：</w:t>
      </w:r>
      <w:hyperlink r:id="rId14" w:history="1">
        <w:r w:rsidRPr="002871FD">
          <w:rPr>
            <w:rStyle w:val="Hyperlink"/>
          </w:rPr>
          <w:t>http://www.bootcss.com/scaffolding.html</w:t>
        </w:r>
      </w:hyperlink>
    </w:p>
    <w:p w:rsidR="00F7270D" w:rsidRDefault="00F7270D" w:rsidP="00E71000">
      <w:pPr>
        <w:pStyle w:val="ListParagraph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t xml:space="preserve"> /src/main/webapp/static/jquery-validation/1.11.0/demo/index.html</w:t>
      </w:r>
    </w:p>
    <w:p w:rsidR="00F7270D" w:rsidRDefault="00F7270D" w:rsidP="00E71000">
      <w:pPr>
        <w:pStyle w:val="ListParagraph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t xml:space="preserve"> /src/main/webapp/static/jquery-jbox/2.3/docs/jbox-demo.html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 w:hint="eastAsia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 w:hint="eastAsia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$(".nav,.form-actions,[class=btn]", h.find("iframe").contents()).hide();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F7270D" w:rsidRPr="00B34012" w:rsidRDefault="00F7270D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7270D" w:rsidRPr="0042308D" w:rsidRDefault="00F7270D" w:rsidP="0050380F">
      <w:bookmarkStart w:id="2" w:name="_GoBack"/>
      <w:bookmarkEnd w:id="2"/>
    </w:p>
    <w:sectPr w:rsidR="00F7270D" w:rsidRPr="0042308D" w:rsidSect="00E5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70D" w:rsidRDefault="00F7270D" w:rsidP="00650C52">
      <w:pPr>
        <w:spacing w:line="240" w:lineRule="auto"/>
      </w:pPr>
      <w:r>
        <w:separator/>
      </w:r>
    </w:p>
  </w:endnote>
  <w:endnote w:type="continuationSeparator" w:id="1">
    <w:p w:rsidR="00F7270D" w:rsidRDefault="00F7270D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70D" w:rsidRDefault="00F7270D" w:rsidP="00650C52">
      <w:pPr>
        <w:spacing w:line="240" w:lineRule="auto"/>
      </w:pPr>
      <w:r>
        <w:separator/>
      </w:r>
    </w:p>
  </w:footnote>
  <w:footnote w:type="continuationSeparator" w:id="1">
    <w:p w:rsidR="00F7270D" w:rsidRDefault="00F7270D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3B22D350">
      <w:start w:val="1"/>
      <w:numFmt w:val="decimal"/>
      <w:lvlText w:val="%2）"/>
      <w:lvlJc w:val="left"/>
      <w:pPr>
        <w:ind w:left="960" w:hanging="420"/>
      </w:pPr>
      <w:rPr>
        <w:rFonts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  <w:rPr>
        <w:rFonts w:cs="Times New Roman"/>
      </w:r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2AF4"/>
    <w:rsid w:val="000A6774"/>
    <w:rsid w:val="000A677C"/>
    <w:rsid w:val="000B2C75"/>
    <w:rsid w:val="000B5585"/>
    <w:rsid w:val="000B600D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2186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75D54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871FD"/>
    <w:rsid w:val="00291F2E"/>
    <w:rsid w:val="0029210E"/>
    <w:rsid w:val="002959DA"/>
    <w:rsid w:val="002A3CA1"/>
    <w:rsid w:val="002B326E"/>
    <w:rsid w:val="002D050D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0258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5EA7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56E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83521"/>
    <w:rsid w:val="006921AA"/>
    <w:rsid w:val="00694A29"/>
    <w:rsid w:val="00694ABD"/>
    <w:rsid w:val="006A0020"/>
    <w:rsid w:val="006A0FDE"/>
    <w:rsid w:val="006A58BA"/>
    <w:rsid w:val="006A5DD9"/>
    <w:rsid w:val="006A5DE2"/>
    <w:rsid w:val="006A65DA"/>
    <w:rsid w:val="006B0672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54183"/>
    <w:rsid w:val="0075794F"/>
    <w:rsid w:val="00762ADD"/>
    <w:rsid w:val="00763D81"/>
    <w:rsid w:val="00764A1F"/>
    <w:rsid w:val="007677E4"/>
    <w:rsid w:val="007728EB"/>
    <w:rsid w:val="00773355"/>
    <w:rsid w:val="007751E4"/>
    <w:rsid w:val="00777967"/>
    <w:rsid w:val="007804D7"/>
    <w:rsid w:val="00781EE3"/>
    <w:rsid w:val="007826FD"/>
    <w:rsid w:val="007918D6"/>
    <w:rsid w:val="0079550F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1BD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683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24B2"/>
    <w:rsid w:val="00954701"/>
    <w:rsid w:val="00960B09"/>
    <w:rsid w:val="00961580"/>
    <w:rsid w:val="009617F2"/>
    <w:rsid w:val="00962C6D"/>
    <w:rsid w:val="00964878"/>
    <w:rsid w:val="00965327"/>
    <w:rsid w:val="009776A0"/>
    <w:rsid w:val="00981413"/>
    <w:rsid w:val="00981E6A"/>
    <w:rsid w:val="00983EE9"/>
    <w:rsid w:val="00985B8E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876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0787"/>
    <w:rsid w:val="00A2616B"/>
    <w:rsid w:val="00A26F28"/>
    <w:rsid w:val="00A33409"/>
    <w:rsid w:val="00A402D5"/>
    <w:rsid w:val="00A4468B"/>
    <w:rsid w:val="00A45850"/>
    <w:rsid w:val="00A53306"/>
    <w:rsid w:val="00A5351E"/>
    <w:rsid w:val="00A552BB"/>
    <w:rsid w:val="00A57587"/>
    <w:rsid w:val="00A64FFE"/>
    <w:rsid w:val="00A666E5"/>
    <w:rsid w:val="00A71BBF"/>
    <w:rsid w:val="00A723F3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6CC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06EA4"/>
    <w:rsid w:val="00B153C7"/>
    <w:rsid w:val="00B20E8A"/>
    <w:rsid w:val="00B24479"/>
    <w:rsid w:val="00B2753A"/>
    <w:rsid w:val="00B309ED"/>
    <w:rsid w:val="00B31236"/>
    <w:rsid w:val="00B32113"/>
    <w:rsid w:val="00B34012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7714B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348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3872"/>
    <w:rsid w:val="00E053FA"/>
    <w:rsid w:val="00E07A48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578D7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270D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5D24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7E"/>
    <w:pPr>
      <w:widowControl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53FA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053FA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053FA"/>
    <w:rPr>
      <w:rFonts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qFormat/>
    <w:rsid w:val="001348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650C5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5C83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50380F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F73414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F73414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0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vaynberg.github.io/select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2.bootcss.com/base-cs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ootcss.com/scaffol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694</TotalTime>
  <Pages>9</Pages>
  <Words>888</Words>
  <Characters>5062</Characters>
  <Application>Microsoft Office Outlook</Application>
  <DocSecurity>0</DocSecurity>
  <Lines>0</Lines>
  <Paragraphs>0</Paragraphs>
  <ScaleCrop>false</ScaleCrop>
  <Company>Ecode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1006</cp:revision>
  <dcterms:created xsi:type="dcterms:W3CDTF">2013-09-03T11:51:00Z</dcterms:created>
  <dcterms:modified xsi:type="dcterms:W3CDTF">2015-06-18T07:25:00Z</dcterms:modified>
</cp:coreProperties>
</file>