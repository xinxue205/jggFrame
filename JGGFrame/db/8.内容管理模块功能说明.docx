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Pr="00227EDF" w:rsidRDefault="00BB789F" w:rsidP="00BD0C77"/>
    <w:p w:rsidR="00BB789F" w:rsidRDefault="00BB789F" w:rsidP="003F34A9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内容管理模块</w:t>
      </w:r>
    </w:p>
    <w:p w:rsidR="00BB789F" w:rsidRDefault="00BB789F" w:rsidP="003F34A9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功能说明</w:t>
      </w:r>
    </w:p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/>
    <w:p w:rsidR="00BB789F" w:rsidRDefault="00BB789F" w:rsidP="00BD0C7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Admin</w:t>
      </w:r>
    </w:p>
    <w:p w:rsidR="00BB789F" w:rsidRDefault="00BB789F" w:rsidP="00BD0C77">
      <w:pPr>
        <w:jc w:val="center"/>
        <w:rPr>
          <w:b/>
          <w:sz w:val="32"/>
          <w:szCs w:val="32"/>
        </w:rPr>
      </w:pPr>
      <w:r w:rsidRPr="00BD0C77">
        <w:rPr>
          <w:b/>
          <w:sz w:val="32"/>
          <w:szCs w:val="32"/>
        </w:rPr>
        <w:t>201</w:t>
      </w:r>
      <w:r>
        <w:rPr>
          <w:b/>
          <w:sz w:val="32"/>
          <w:szCs w:val="32"/>
        </w:rPr>
        <w:t>4</w:t>
      </w:r>
      <w:r w:rsidRPr="00BD0C77"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6</w:t>
      </w:r>
      <w:r w:rsidRPr="00BD0C77"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17</w:t>
      </w:r>
      <w:r>
        <w:rPr>
          <w:rFonts w:hint="eastAsia"/>
          <w:b/>
          <w:sz w:val="32"/>
          <w:szCs w:val="32"/>
        </w:rPr>
        <w:t>日</w:t>
      </w:r>
    </w:p>
    <w:p w:rsidR="00BB789F" w:rsidRDefault="00BB789F" w:rsidP="00BD0C77">
      <w:pPr>
        <w:jc w:val="left"/>
        <w:rPr>
          <w:kern w:val="44"/>
          <w:sz w:val="44"/>
          <w:szCs w:val="44"/>
        </w:rPr>
      </w:pPr>
      <w:r>
        <w:br w:type="page"/>
      </w:r>
    </w:p>
    <w:p w:rsidR="00BB789F" w:rsidRDefault="00BB789F" w:rsidP="00D32D04">
      <w:pPr>
        <w:pStyle w:val="TOCHeading"/>
        <w:spacing w:line="240" w:lineRule="auto"/>
        <w:jc w:val="center"/>
      </w:pPr>
      <w:r>
        <w:rPr>
          <w:rFonts w:hint="eastAsia"/>
          <w:lang w:val="zh-CN"/>
        </w:rPr>
        <w:t>目录</w:t>
      </w:r>
    </w:p>
    <w:p w:rsidR="00BB789F" w:rsidRDefault="00BB789F">
      <w:pPr>
        <w:pStyle w:val="TOC1"/>
        <w:tabs>
          <w:tab w:val="left" w:pos="480"/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>
        <w:rPr>
          <w:caps w:val="0"/>
          <w:kern w:val="0"/>
          <w:sz w:val="22"/>
        </w:rPr>
        <w:fldChar w:fldCharType="begin"/>
      </w:r>
      <w:r>
        <w:rPr>
          <w:caps w:val="0"/>
          <w:kern w:val="0"/>
          <w:sz w:val="22"/>
        </w:rPr>
        <w:instrText xml:space="preserve"> TOC \o "1-3" \h \z \u </w:instrText>
      </w:r>
      <w:r>
        <w:rPr>
          <w:caps w:val="0"/>
          <w:kern w:val="0"/>
          <w:sz w:val="22"/>
        </w:rPr>
        <w:fldChar w:fldCharType="separate"/>
      </w:r>
      <w:hyperlink w:anchor="_Toc390779084" w:history="1">
        <w:r w:rsidRPr="00361930">
          <w:rPr>
            <w:rStyle w:val="Hyperlink"/>
            <w:rFonts w:cs="Calibri"/>
            <w:noProof/>
          </w:rPr>
          <w:t>1.</w:t>
        </w:r>
        <w:r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Pr="00361930">
          <w:rPr>
            <w:rStyle w:val="Hyperlink"/>
            <w:rFonts w:cs="Calibri" w:hint="eastAsia"/>
            <w:noProof/>
          </w:rPr>
          <w:t>管理功能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_Toc390779084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789F" w:rsidRDefault="00BB789F">
      <w:pPr>
        <w:pStyle w:val="TOC2"/>
        <w:tabs>
          <w:tab w:val="left" w:pos="96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390779085" w:history="1">
        <w:r w:rsidRPr="00361930">
          <w:rPr>
            <w:rStyle w:val="Hyperlink"/>
            <w:rFonts w:cs="Calibri"/>
            <w:noProof/>
          </w:rPr>
          <w:t>1.1.</w:t>
        </w:r>
        <w:r>
          <w:rPr>
            <w:rFonts w:cs="Times New Roman"/>
            <w:smallCaps w:val="0"/>
            <w:noProof/>
            <w:sz w:val="21"/>
            <w:szCs w:val="22"/>
          </w:rPr>
          <w:tab/>
        </w:r>
        <w:r w:rsidRPr="00361930">
          <w:rPr>
            <w:rStyle w:val="Hyperlink"/>
            <w:rFonts w:cs="Calibri" w:hint="eastAsia"/>
            <w:noProof/>
          </w:rPr>
          <w:t>内容管理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_Toc390779085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789F" w:rsidRDefault="00BB789F">
      <w:pPr>
        <w:pStyle w:val="TOC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0779086" w:history="1">
        <w:r w:rsidRPr="00361930">
          <w:rPr>
            <w:rStyle w:val="Hyperlink"/>
            <w:rFonts w:cs="Calibri"/>
            <w:noProof/>
            <w:lang/>
          </w:rPr>
          <w:t>1.1.1.</w:t>
        </w:r>
        <w:r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Pr="00361930">
          <w:rPr>
            <w:rStyle w:val="Hyperlink"/>
            <w:rFonts w:cs="Calibri" w:hint="eastAsia"/>
            <w:noProof/>
          </w:rPr>
          <w:t>内容发布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_Toc390779086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789F" w:rsidRDefault="00BB789F">
      <w:pPr>
        <w:pStyle w:val="TOC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0779087" w:history="1">
        <w:r w:rsidRPr="00361930">
          <w:rPr>
            <w:rStyle w:val="Hyperlink"/>
            <w:rFonts w:cs="Calibri"/>
            <w:noProof/>
            <w:lang/>
          </w:rPr>
          <w:t>1.1.2.</w:t>
        </w:r>
        <w:r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Pr="00361930">
          <w:rPr>
            <w:rStyle w:val="Hyperlink"/>
            <w:rFonts w:cs="Calibri" w:hint="eastAsia"/>
            <w:noProof/>
          </w:rPr>
          <w:t>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_Toc390779087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789F" w:rsidRDefault="00BB789F">
      <w:pPr>
        <w:pStyle w:val="TOC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0779088" w:history="1">
        <w:r w:rsidRPr="00361930">
          <w:rPr>
            <w:rStyle w:val="Hyperlink"/>
            <w:rFonts w:cs="Calibri"/>
            <w:noProof/>
            <w:lang/>
          </w:rPr>
          <w:t>1.1.3.</w:t>
        </w:r>
        <w:r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Pr="00361930">
          <w:rPr>
            <w:rStyle w:val="Hyperlink"/>
            <w:rFonts w:cs="Calibri" w:hint="eastAsia"/>
            <w:noProof/>
          </w:rPr>
          <w:t>评论管理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_Toc390779088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789F" w:rsidRDefault="00BB789F">
      <w:pPr>
        <w:pStyle w:val="TOC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0779089" w:history="1">
        <w:r w:rsidRPr="00361930">
          <w:rPr>
            <w:rStyle w:val="Hyperlink"/>
            <w:rFonts w:cs="Calibri"/>
            <w:noProof/>
            <w:lang/>
          </w:rPr>
          <w:t>1.1.4.</w:t>
        </w:r>
        <w:r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Pr="00361930">
          <w:rPr>
            <w:rStyle w:val="Hyperlink"/>
            <w:rFonts w:cs="Calibri" w:hint="eastAsia"/>
            <w:noProof/>
          </w:rPr>
          <w:t>栏目管理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_Toc390779089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789F" w:rsidRDefault="00BB789F">
      <w:pPr>
        <w:pStyle w:val="TOC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0779090" w:history="1">
        <w:r w:rsidRPr="00361930">
          <w:rPr>
            <w:rStyle w:val="Hyperlink"/>
            <w:rFonts w:cs="Calibri"/>
            <w:noProof/>
            <w:lang/>
          </w:rPr>
          <w:t>1.1.5.</w:t>
        </w:r>
        <w:r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Pr="00361930">
          <w:rPr>
            <w:rStyle w:val="Hyperlink"/>
            <w:rFonts w:cs="Calibri" w:hint="eastAsia"/>
            <w:noProof/>
          </w:rPr>
          <w:t>站点管理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_Toc390779090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789F" w:rsidRDefault="00BB789F">
      <w:pPr>
        <w:pStyle w:val="TOC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0779091" w:history="1">
        <w:r w:rsidRPr="00361930">
          <w:rPr>
            <w:rStyle w:val="Hyperlink"/>
            <w:rFonts w:cs="Calibri"/>
            <w:noProof/>
            <w:lang/>
          </w:rPr>
          <w:t>1.1.6.</w:t>
        </w:r>
        <w:r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Pr="00361930">
          <w:rPr>
            <w:rStyle w:val="Hyperlink"/>
            <w:rFonts w:cs="Calibri" w:hint="eastAsia"/>
            <w:noProof/>
          </w:rPr>
          <w:t>公共留言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_Toc390779091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789F" w:rsidRDefault="00BB789F" w:rsidP="00D32D04">
      <w:r>
        <w:rPr>
          <w:caps/>
          <w:kern w:val="0"/>
          <w:sz w:val="22"/>
        </w:rPr>
        <w:fldChar w:fldCharType="end"/>
      </w:r>
    </w:p>
    <w:p w:rsidR="00BB789F" w:rsidRDefault="00BB789F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BB789F" w:rsidRDefault="00BB789F" w:rsidP="00573C74">
      <w:pPr>
        <w:pStyle w:val="Heading1"/>
        <w:ind w:left="640" w:hanging="640"/>
      </w:pPr>
      <w:bookmarkStart w:id="1" w:name="_Toc390779084"/>
      <w:r>
        <w:rPr>
          <w:rFonts w:hint="eastAsia"/>
        </w:rPr>
        <w:t>管理功能</w:t>
      </w:r>
      <w:bookmarkEnd w:id="1"/>
    </w:p>
    <w:p w:rsidR="00BB789F" w:rsidRDefault="00BB789F" w:rsidP="000070AB">
      <w:pPr>
        <w:pStyle w:val="Heading2"/>
        <w:ind w:left="878" w:hanging="758"/>
      </w:pPr>
      <w:bookmarkStart w:id="2" w:name="_Toc390779085"/>
      <w:r>
        <w:rPr>
          <w:rFonts w:hint="eastAsia"/>
        </w:rPr>
        <w:t>内容管理</w:t>
      </w:r>
      <w:bookmarkEnd w:id="2"/>
    </w:p>
    <w:p w:rsidR="00BB789F" w:rsidRDefault="00BB789F" w:rsidP="007236AF">
      <w:pPr>
        <w:pStyle w:val="Heading3"/>
      </w:pPr>
      <w:bookmarkStart w:id="3" w:name="_Toc390779086"/>
      <w:r>
        <w:rPr>
          <w:rFonts w:hint="eastAsia"/>
        </w:rPr>
        <w:t>内容发布</w:t>
      </w:r>
      <w:bookmarkEnd w:id="3"/>
    </w:p>
    <w:p w:rsidR="00BB789F" w:rsidRPr="001D3742" w:rsidRDefault="00BB789F" w:rsidP="007236AF">
      <w:pPr>
        <w:pStyle w:val="Heading4"/>
      </w:pPr>
      <w:r>
        <w:rPr>
          <w:rFonts w:hint="eastAsia"/>
        </w:rPr>
        <w:t>概述</w:t>
      </w:r>
    </w:p>
    <w:p w:rsidR="00BB789F" w:rsidRDefault="00BB789F" w:rsidP="00FC66A9">
      <w:pPr>
        <w:numPr>
          <w:ilvl w:val="0"/>
          <w:numId w:val="6"/>
        </w:numPr>
        <w:spacing w:line="360" w:lineRule="auto"/>
      </w:pPr>
      <w:r w:rsidRPr="00846E96">
        <w:rPr>
          <w:rFonts w:hint="eastAsia"/>
        </w:rPr>
        <w:t>栏目列表：以树结构方式显示网站整体设置的栏目，点击在右侧可管理当前栏目的信息。</w:t>
      </w:r>
    </w:p>
    <w:p w:rsidR="00BB789F" w:rsidRDefault="00BB789F" w:rsidP="00FC66A9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文章列表：当前栏目如果为文章模型的话，左侧则显示文章列表，如果为链接模型，左侧则显示链接列表。</w:t>
      </w:r>
    </w:p>
    <w:p w:rsidR="00BB789F" w:rsidRPr="009D089A" w:rsidRDefault="00BB789F" w:rsidP="00FC66A9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内容模型，包括：新闻文章、友情链接：</w:t>
      </w:r>
    </w:p>
    <w:p w:rsidR="00BB789F" w:rsidRPr="00E24845" w:rsidRDefault="00BB789F" w:rsidP="0014183C">
      <w:pPr>
        <w:pStyle w:val="ListParagraph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文章模型：对新闻、资料进行管理</w:t>
      </w:r>
    </w:p>
    <w:p w:rsidR="00BB789F" w:rsidRPr="00E24845" w:rsidRDefault="00BB789F" w:rsidP="000070AB">
      <w:pPr>
        <w:pStyle w:val="ListParagraph"/>
        <w:numPr>
          <w:ilvl w:val="1"/>
          <w:numId w:val="1"/>
        </w:numPr>
        <w:ind w:firstLineChars="0"/>
      </w:pPr>
      <w:r w:rsidRPr="00E24845">
        <w:rPr>
          <w:rFonts w:hint="eastAsia"/>
        </w:rPr>
        <w:t>强大的可视化</w:t>
      </w:r>
      <w:r>
        <w:rPr>
          <w:rFonts w:hint="eastAsia"/>
        </w:rPr>
        <w:t>内容在线</w:t>
      </w:r>
      <w:r w:rsidRPr="00E24845">
        <w:rPr>
          <w:rFonts w:hint="eastAsia"/>
        </w:rPr>
        <w:t>编辑器：提供常用的内容排版工具条；</w:t>
      </w:r>
      <w:r w:rsidRPr="00E24845">
        <w:t>Word</w:t>
      </w:r>
      <w:r w:rsidRPr="00E24845">
        <w:rPr>
          <w:rFonts w:hint="eastAsia"/>
        </w:rPr>
        <w:t>内容直接复制，格式不乱；提供通用模板排版格式；图片、</w:t>
      </w:r>
      <w:r w:rsidRPr="00E24845">
        <w:t>Flash</w:t>
      </w:r>
      <w:r w:rsidRPr="00E24845">
        <w:rPr>
          <w:rFonts w:hint="eastAsia"/>
        </w:rPr>
        <w:t>上传及添加附件功能。</w:t>
      </w:r>
    </w:p>
    <w:p w:rsidR="00BB789F" w:rsidRPr="00E24845" w:rsidRDefault="00BB789F" w:rsidP="000070AB">
      <w:pPr>
        <w:pStyle w:val="ListParagraph"/>
        <w:numPr>
          <w:ilvl w:val="1"/>
          <w:numId w:val="1"/>
        </w:numPr>
        <w:ind w:firstLineChars="0"/>
      </w:pPr>
      <w:r w:rsidRPr="00E24845">
        <w:rPr>
          <w:rFonts w:hint="eastAsia"/>
        </w:rPr>
        <w:t>文件管理：提供上传的照片、文件增删功能。</w:t>
      </w:r>
    </w:p>
    <w:p w:rsidR="00BB789F" w:rsidRPr="00E24845" w:rsidRDefault="00BB789F" w:rsidP="000070AB">
      <w:pPr>
        <w:pStyle w:val="ListParagraph"/>
        <w:numPr>
          <w:ilvl w:val="1"/>
          <w:numId w:val="1"/>
        </w:numPr>
        <w:ind w:firstLineChars="0"/>
      </w:pPr>
      <w:r w:rsidRPr="00E24845">
        <w:rPr>
          <w:rFonts w:hint="eastAsia"/>
        </w:rPr>
        <w:t>关键字：提供文章关键字功能。</w:t>
      </w:r>
    </w:p>
    <w:p w:rsidR="00BB789F" w:rsidRPr="00E24845" w:rsidRDefault="00BB789F" w:rsidP="000070AB">
      <w:pPr>
        <w:pStyle w:val="ListParagraph"/>
        <w:numPr>
          <w:ilvl w:val="1"/>
          <w:numId w:val="1"/>
        </w:numPr>
        <w:ind w:firstLineChars="0"/>
      </w:pPr>
      <w:r w:rsidRPr="00E24845">
        <w:rPr>
          <w:rFonts w:hint="eastAsia"/>
        </w:rPr>
        <w:t>权重：提供文章排序功能，值越大越靠前。</w:t>
      </w:r>
    </w:p>
    <w:p w:rsidR="00BB789F" w:rsidRPr="00E24845" w:rsidRDefault="00BB789F" w:rsidP="000070AB">
      <w:pPr>
        <w:pStyle w:val="ListParagraph"/>
        <w:numPr>
          <w:ilvl w:val="1"/>
          <w:numId w:val="1"/>
        </w:numPr>
        <w:ind w:firstLineChars="0"/>
      </w:pPr>
      <w:r w:rsidRPr="00E24845">
        <w:rPr>
          <w:rFonts w:hint="eastAsia"/>
        </w:rPr>
        <w:t>缩略图：文章缩略图片。</w:t>
      </w:r>
    </w:p>
    <w:p w:rsidR="00BB789F" w:rsidRPr="00E24845" w:rsidRDefault="00BB789F" w:rsidP="000070AB">
      <w:pPr>
        <w:pStyle w:val="ListParagraph"/>
        <w:numPr>
          <w:ilvl w:val="1"/>
          <w:numId w:val="1"/>
        </w:numPr>
        <w:ind w:firstLineChars="0"/>
      </w:pPr>
      <w:r w:rsidRPr="00E24845">
        <w:rPr>
          <w:rFonts w:hint="eastAsia"/>
        </w:rPr>
        <w:t>相关文章：关联相关文章。</w:t>
      </w:r>
    </w:p>
    <w:p w:rsidR="00BB789F" w:rsidRPr="00E24845" w:rsidRDefault="00BB789F" w:rsidP="000070AB">
      <w:pPr>
        <w:pStyle w:val="ListParagraph"/>
        <w:numPr>
          <w:ilvl w:val="1"/>
          <w:numId w:val="1"/>
        </w:numPr>
        <w:ind w:firstLineChars="0"/>
      </w:pPr>
      <w:r w:rsidRPr="00E24845">
        <w:rPr>
          <w:rFonts w:hint="eastAsia"/>
        </w:rPr>
        <w:t>推荐位：可推荐到首页焦点图、栏目文章推荐等。</w:t>
      </w:r>
    </w:p>
    <w:p w:rsidR="00BB789F" w:rsidRPr="00E24845" w:rsidRDefault="00BB789F" w:rsidP="000070AB">
      <w:pPr>
        <w:pStyle w:val="ListParagraph"/>
        <w:numPr>
          <w:ilvl w:val="1"/>
          <w:numId w:val="1"/>
        </w:numPr>
        <w:ind w:firstLineChars="0"/>
      </w:pPr>
      <w:r w:rsidRPr="00E24845">
        <w:rPr>
          <w:rFonts w:hint="eastAsia"/>
        </w:rPr>
        <w:t>发布时间：可修改发布时间。</w:t>
      </w:r>
    </w:p>
    <w:p w:rsidR="00BB789F" w:rsidRPr="00E24845" w:rsidRDefault="00BB789F" w:rsidP="0014183C">
      <w:pPr>
        <w:pStyle w:val="ListParagraph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链接模型：如友情链接内容。</w:t>
      </w:r>
    </w:p>
    <w:p w:rsidR="00BB789F" w:rsidRPr="00A2215B" w:rsidRDefault="00BB789F" w:rsidP="007236AF">
      <w:pPr>
        <w:pStyle w:val="Heading4"/>
      </w:pPr>
      <w:r>
        <w:rPr>
          <w:rFonts w:hint="eastAsia"/>
        </w:rPr>
        <w:t>文章列表</w:t>
      </w:r>
    </w:p>
    <w:p w:rsidR="00BB789F" w:rsidRDefault="00BB789F" w:rsidP="000070AB">
      <w:r w:rsidRPr="0099464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pt;height:146.25pt;visibility:visible">
            <v:imagedata r:id="rId7" o:title=""/>
          </v:shape>
        </w:pict>
      </w:r>
    </w:p>
    <w:p w:rsidR="00BB789F" w:rsidRDefault="00BB789F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查询：可通过栏目选择，文章标题（模糊），文档状态查询。</w:t>
      </w:r>
    </w:p>
    <w:p w:rsidR="00BB789F" w:rsidRDefault="00BB789F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栏目列：点击后可快速进行查询当前点击的栏目。</w:t>
      </w:r>
    </w:p>
    <w:p w:rsidR="00BB789F" w:rsidRDefault="00BB789F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标题列：点击后可会计进入文章查看或修改页面。</w:t>
      </w:r>
    </w:p>
    <w:p w:rsidR="00BB789F" w:rsidRDefault="00BB789F" w:rsidP="00FC66A9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操作列：提供文章的操作；</w:t>
      </w:r>
    </w:p>
    <w:p w:rsidR="00BB789F" w:rsidRDefault="00BB789F" w:rsidP="00FC66A9">
      <w:pPr>
        <w:numPr>
          <w:ilvl w:val="1"/>
          <w:numId w:val="4"/>
        </w:numPr>
        <w:spacing w:line="360" w:lineRule="auto"/>
      </w:pPr>
      <w:r>
        <w:rPr>
          <w:rFonts w:hint="eastAsia"/>
        </w:rPr>
        <w:t>访问：快速预览发布后的页面；</w:t>
      </w:r>
    </w:p>
    <w:p w:rsidR="00BB789F" w:rsidRDefault="00BB789F" w:rsidP="00FC66A9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修改：进行文章编辑修改</w:t>
      </w:r>
    </w:p>
    <w:p w:rsidR="00BB789F" w:rsidRPr="00871C14" w:rsidRDefault="00BB789F" w:rsidP="00FC66A9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删除：删除当前文章，删除操作为逻辑删除，删除后在文章状态删除中可查询到</w:t>
      </w:r>
      <w:r>
        <w:rPr>
          <w:noProof/>
        </w:rPr>
        <w:t>,</w:t>
      </w:r>
      <w:r>
        <w:rPr>
          <w:rFonts w:hint="eastAsia"/>
          <w:noProof/>
        </w:rPr>
        <w:t>可恢复。</w:t>
      </w:r>
    </w:p>
    <w:p w:rsidR="00BB789F" w:rsidRPr="003E65B5" w:rsidRDefault="00BB789F" w:rsidP="000070AB"/>
    <w:p w:rsidR="00BB789F" w:rsidRDefault="00BB789F" w:rsidP="007236AF">
      <w:pPr>
        <w:pStyle w:val="Heading4"/>
      </w:pPr>
      <w:r>
        <w:rPr>
          <w:rFonts w:hint="eastAsia"/>
        </w:rPr>
        <w:t>添加</w:t>
      </w:r>
      <w:r>
        <w:t>/</w:t>
      </w:r>
      <w:r>
        <w:rPr>
          <w:rFonts w:hint="eastAsia"/>
        </w:rPr>
        <w:t>修改文章</w:t>
      </w:r>
    </w:p>
    <w:p w:rsidR="00BB789F" w:rsidRDefault="00BB789F" w:rsidP="000070AB">
      <w:r w:rsidRPr="00994642">
        <w:rPr>
          <w:noProof/>
        </w:rPr>
        <w:pict>
          <v:shape id="图片 6" o:spid="_x0000_i1026" type="#_x0000_t75" style="width:411.75pt;height:240pt;visibility:visible">
            <v:imagedata r:id="rId8" o:title=""/>
          </v:shape>
        </w:pict>
      </w:r>
    </w:p>
    <w:p w:rsidR="00BB789F" w:rsidRDefault="00BB789F" w:rsidP="000070AB">
      <w:r w:rsidRPr="00994642">
        <w:rPr>
          <w:noProof/>
        </w:rPr>
        <w:pict>
          <v:shape id="图片 11" o:spid="_x0000_i1027" type="#_x0000_t75" style="width:408.75pt;height:198pt;visibility:visible">
            <v:imagedata r:id="rId9" o:title=""/>
          </v:shape>
        </w:pict>
      </w:r>
      <w:r w:rsidRPr="00994642">
        <w:rPr>
          <w:noProof/>
        </w:rPr>
        <w:pict>
          <v:shape id="图片 21" o:spid="_x0000_i1028" type="#_x0000_t75" style="width:413.25pt;height:224.25pt;visibility:visible">
            <v:imagedata r:id="rId10" o:title=""/>
          </v:shape>
        </w:pic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归属栏目：该栏目下有子栏目的不能选择。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标题：必填项，文章标题，最长</w:t>
      </w:r>
      <w:r>
        <w:t>255</w:t>
      </w:r>
      <w:r>
        <w:rPr>
          <w:rFonts w:hint="eastAsia"/>
        </w:rPr>
        <w:t>个汉字；颜色：标题颜色。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外部链接：如果当前文章不是本站文档，可选择</w:t>
      </w:r>
      <w:r>
        <w:t>“</w:t>
      </w:r>
      <w:r>
        <w:rPr>
          <w:rFonts w:hint="eastAsia"/>
        </w:rPr>
        <w:t>外部链接</w:t>
      </w:r>
      <w:r>
        <w:t>”</w:t>
      </w:r>
      <w:r>
        <w:rPr>
          <w:rFonts w:hint="eastAsia"/>
        </w:rPr>
        <w:t>设置外部链接地址，打开改文章时直接执行改地址。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关键字：发布文章关键字信息，设置后显示在页面的关键字标签里，录入可提高搜索引擎优化排名。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权重：设置文章的排列顺序，数值越大越靠前；可通过“置顶”复选框快速设置权重为</w:t>
      </w:r>
      <w:r>
        <w:t>999</w:t>
      </w:r>
      <w:r>
        <w:rPr>
          <w:rFonts w:hint="eastAsia"/>
        </w:rPr>
        <w:t>；也可通过设置“过期时间”设置置顶时间，超过指定时间后，置顶自动失效，并设置为</w:t>
      </w:r>
      <w:r>
        <w:t>0</w:t>
      </w:r>
      <w:r>
        <w:rPr>
          <w:rFonts w:hint="eastAsia"/>
        </w:rPr>
        <w:t>；过期时间为空，表示不过期。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摘要：文章的摘要信息，不超过</w:t>
      </w:r>
      <w:r>
        <w:t>255</w:t>
      </w:r>
      <w:r>
        <w:rPr>
          <w:rFonts w:hint="eastAsia"/>
        </w:rPr>
        <w:t>个汉字。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缩略图：提供文章图片功能，如图片新闻（</w:t>
      </w:r>
      <w:r w:rsidRPr="00417D89">
        <w:t xml:space="preserve">438 </w:t>
      </w:r>
      <w:r w:rsidRPr="00417D89">
        <w:rPr>
          <w:rFonts w:hint="eastAsia"/>
        </w:rPr>
        <w:t>×</w:t>
      </w:r>
      <w:r w:rsidRPr="00417D89">
        <w:t xml:space="preserve"> 268</w:t>
      </w:r>
      <w:r w:rsidRPr="00417D89">
        <w:rPr>
          <w:rFonts w:hint="eastAsia"/>
        </w:rPr>
        <w:t>像素）</w:t>
      </w:r>
      <w:r>
        <w:rPr>
          <w:rFonts w:hint="eastAsia"/>
        </w:rPr>
        <w:t>等。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正文：文章的正文，可视化在线编辑器</w:t>
      </w:r>
      <w:r>
        <w:t>,</w:t>
      </w:r>
      <w:r w:rsidRPr="00545019">
        <w:rPr>
          <w:rFonts w:hint="eastAsia"/>
        </w:rPr>
        <w:t>提供常用的内容排版工具条；</w:t>
      </w:r>
      <w:r w:rsidRPr="00545019">
        <w:t>Word</w:t>
      </w:r>
      <w:r w:rsidRPr="00545019">
        <w:rPr>
          <w:rFonts w:hint="eastAsia"/>
        </w:rPr>
        <w:t>内容直接复制，格式不乱；提供通用模板排版格式；图片、</w:t>
      </w:r>
      <w:r w:rsidRPr="00545019">
        <w:t>Flash</w:t>
      </w:r>
      <w:r w:rsidRPr="00545019">
        <w:rPr>
          <w:rFonts w:hint="eastAsia"/>
        </w:rPr>
        <w:t>上传及添加附件功能。</w:t>
      </w:r>
    </w:p>
    <w:p w:rsidR="00BB789F" w:rsidRDefault="00BB789F" w:rsidP="00FC66A9">
      <w:pPr>
        <w:numPr>
          <w:ilvl w:val="1"/>
          <w:numId w:val="5"/>
        </w:numPr>
        <w:spacing w:line="360" w:lineRule="auto"/>
      </w:pPr>
      <w:r>
        <w:rPr>
          <w:rFonts w:hint="eastAsia"/>
        </w:rPr>
        <w:t>添加图片：可进行从服务器上浏览一副以前上传的图片，也可链接其它网站图片，可以自己手动上传一副图片，操作界面如下：</w:t>
      </w:r>
    </w:p>
    <w:p w:rsidR="00BB789F" w:rsidRDefault="00BB789F" w:rsidP="0012449F">
      <w:pPr>
        <w:spacing w:line="360" w:lineRule="auto"/>
        <w:ind w:left="840"/>
      </w:pPr>
      <w:r w:rsidRPr="00994642">
        <w:rPr>
          <w:noProof/>
        </w:rPr>
        <w:pict>
          <v:shape id="图片 75" o:spid="_x0000_i1029" type="#_x0000_t75" style="width:409.5pt;height:65.25pt;visibility:visible">
            <v:imagedata r:id="rId11" o:title=""/>
          </v:shape>
        </w:pict>
      </w:r>
    </w:p>
    <w:p w:rsidR="00BB789F" w:rsidRDefault="00BB789F" w:rsidP="0012449F">
      <w:pPr>
        <w:spacing w:line="360" w:lineRule="auto"/>
        <w:ind w:left="840"/>
      </w:pPr>
      <w:r w:rsidRPr="00994642">
        <w:rPr>
          <w:noProof/>
        </w:rPr>
        <w:pict>
          <v:shape id="图片 76" o:spid="_x0000_i1030" type="#_x0000_t75" style="width:412.5pt;height:233.25pt;visibility:visible">
            <v:imagedata r:id="rId12" o:title=""/>
          </v:shape>
        </w:pict>
      </w:r>
    </w:p>
    <w:p w:rsidR="00BB789F" w:rsidRDefault="00BB789F" w:rsidP="00FC66A9">
      <w:pPr>
        <w:numPr>
          <w:ilvl w:val="1"/>
          <w:numId w:val="5"/>
        </w:numPr>
        <w:spacing w:line="360" w:lineRule="auto"/>
        <w:rPr>
          <w:noProof/>
        </w:rPr>
      </w:pPr>
      <w:r>
        <w:rPr>
          <w:rFonts w:hint="eastAsia"/>
        </w:rPr>
        <w:t>添加附件：可进行修改链接标题，可服务器上选择或手动上传（小于</w:t>
      </w:r>
      <w:r>
        <w:t>5M</w:t>
      </w:r>
      <w:r>
        <w:rPr>
          <w:rFonts w:hint="eastAsia"/>
        </w:rPr>
        <w:t>），同图片，操作界面如下：</w:t>
      </w:r>
    </w:p>
    <w:p w:rsidR="00BB789F" w:rsidRDefault="00BB789F" w:rsidP="00DB41E3">
      <w:pPr>
        <w:ind w:left="840"/>
        <w:rPr>
          <w:noProof/>
        </w:rPr>
      </w:pPr>
      <w:r w:rsidRPr="00994642">
        <w:rPr>
          <w:noProof/>
        </w:rPr>
        <w:pict>
          <v:shape id="图片 77" o:spid="_x0000_i1031" type="#_x0000_t75" style="width:411.75pt;height:87pt;visibility:visible">
            <v:imagedata r:id="rId13" o:title=""/>
          </v:shape>
        </w:pic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来源：填写文章的出处，来源等信息。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相关文章：可选择与该文章相关的文章，提供阅读者进行延伸阅读。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发布状态：文章的状态（发布、审核、删除），如果当前登录无发布权限，则直接进入审核状态，文章审核后才可进行正式发布。</w:t>
      </w:r>
    </w:p>
    <w:p w:rsidR="00BB789F" w:rsidRDefault="00BB789F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查看评论：如果当前为意见征集模块，则可查看征集信息。</w:t>
      </w:r>
    </w:p>
    <w:p w:rsidR="00BB789F" w:rsidRDefault="00BB789F" w:rsidP="009C4797">
      <w:pPr>
        <w:pStyle w:val="Heading4"/>
      </w:pPr>
      <w:r>
        <w:rPr>
          <w:rFonts w:hint="eastAsia"/>
        </w:rPr>
        <w:t>发布信息审核</w:t>
      </w:r>
    </w:p>
    <w:p w:rsidR="00BB789F" w:rsidRDefault="00BB789F" w:rsidP="00F11286">
      <w:pPr>
        <w:pStyle w:val="ListParagraph"/>
        <w:ind w:firstLine="31680"/>
      </w:pPr>
      <w:r w:rsidRPr="005D7F7A">
        <w:rPr>
          <w:rFonts w:hint="eastAsia"/>
        </w:rPr>
        <w:t>审核需要审核的文章，如通知通告，有信息员发布后，管理员可通过此功能对信息进行审核发布</w:t>
      </w:r>
      <w:r>
        <w:rPr>
          <w:rFonts w:hint="eastAsia"/>
        </w:rPr>
        <w:t>。</w:t>
      </w:r>
    </w:p>
    <w:p w:rsidR="00BB789F" w:rsidRPr="00EB1EBA" w:rsidRDefault="00BB789F" w:rsidP="005D7F7A">
      <w:r w:rsidRPr="00994642">
        <w:rPr>
          <w:noProof/>
        </w:rPr>
        <w:pict>
          <v:shape id="图片 78" o:spid="_x0000_i1032" type="#_x0000_t75" style="width:409.5pt;height:101.25pt;visibility:visible">
            <v:imagedata r:id="rId14" o:title=""/>
          </v:shape>
        </w:pict>
      </w:r>
    </w:p>
    <w:p w:rsidR="00BB789F" w:rsidRDefault="00BB789F" w:rsidP="007236AF">
      <w:pPr>
        <w:pStyle w:val="Heading3"/>
      </w:pPr>
      <w:bookmarkStart w:id="4" w:name="_Toc390779087"/>
      <w:r>
        <w:rPr>
          <w:rFonts w:hint="eastAsia"/>
        </w:rPr>
        <w:t>统计分析</w:t>
      </w:r>
      <w:bookmarkEnd w:id="4"/>
    </w:p>
    <w:p w:rsidR="00BB789F" w:rsidRDefault="00BB789F" w:rsidP="008C4A69">
      <w:pPr>
        <w:pStyle w:val="Heading4"/>
      </w:pPr>
      <w:r>
        <w:rPr>
          <w:rFonts w:hint="eastAsia"/>
        </w:rPr>
        <w:t>信息量统计</w:t>
      </w:r>
    </w:p>
    <w:p w:rsidR="00BB789F" w:rsidRDefault="00BB789F" w:rsidP="00F11286">
      <w:pPr>
        <w:pStyle w:val="ListParagraph"/>
        <w:ind w:firstLine="31680"/>
      </w:pPr>
      <w:r>
        <w:rPr>
          <w:rFonts w:hint="eastAsia"/>
        </w:rPr>
        <w:t>统计一段时间内的信息发布量及点击量。</w:t>
      </w:r>
    </w:p>
    <w:p w:rsidR="00BB789F" w:rsidRDefault="00BB789F" w:rsidP="00F11286">
      <w:pPr>
        <w:pStyle w:val="ListParagraph"/>
        <w:ind w:firstLine="31680"/>
      </w:pPr>
      <w:r w:rsidRPr="00994642">
        <w:rPr>
          <w:noProof/>
        </w:rPr>
        <w:pict>
          <v:shape id="图片 79" o:spid="_x0000_i1033" type="#_x0000_t75" style="width:412.5pt;height:62.25pt;visibility:visible">
            <v:imagedata r:id="rId15" o:title=""/>
          </v:shape>
        </w:pict>
      </w:r>
    </w:p>
    <w:p w:rsidR="00BB789F" w:rsidRDefault="00BB789F" w:rsidP="007236AF">
      <w:pPr>
        <w:pStyle w:val="Heading3"/>
      </w:pPr>
      <w:bookmarkStart w:id="5" w:name="_Toc390779088"/>
      <w:r>
        <w:rPr>
          <w:rFonts w:hint="eastAsia"/>
        </w:rPr>
        <w:t>评论管理</w:t>
      </w:r>
      <w:bookmarkEnd w:id="5"/>
    </w:p>
    <w:p w:rsidR="00BB789F" w:rsidRDefault="00BB789F" w:rsidP="00DE4260">
      <w:pPr>
        <w:pStyle w:val="Heading4"/>
      </w:pPr>
      <w:r>
        <w:rPr>
          <w:rFonts w:hint="eastAsia"/>
        </w:rPr>
        <w:t>管理列表</w:t>
      </w:r>
    </w:p>
    <w:p w:rsidR="00BB789F" w:rsidRDefault="00BB789F" w:rsidP="00F11286">
      <w:pPr>
        <w:pStyle w:val="ListParagraph"/>
        <w:ind w:firstLine="31680"/>
      </w:pPr>
      <w:r>
        <w:rPr>
          <w:rFonts w:hint="eastAsia"/>
        </w:rPr>
        <w:t>允许评论的文章，评论后需管理员进行审核后才能展示到页面上。有该功能的人员可对待审核的评论进行审核操作。</w:t>
      </w:r>
    </w:p>
    <w:p w:rsidR="00BB789F" w:rsidRPr="00DE4260" w:rsidRDefault="00BB789F" w:rsidP="00F11286">
      <w:pPr>
        <w:pStyle w:val="ListParagraph"/>
        <w:ind w:firstLine="31680"/>
      </w:pPr>
      <w:r w:rsidRPr="00994642">
        <w:rPr>
          <w:noProof/>
        </w:rPr>
        <w:pict>
          <v:shape id="图片 66" o:spid="_x0000_i1034" type="#_x0000_t75" style="width:408.75pt;height:160.5pt;visibility:visible">
            <v:imagedata r:id="rId16" o:title=""/>
          </v:shape>
        </w:pict>
      </w:r>
    </w:p>
    <w:p w:rsidR="00BB789F" w:rsidRDefault="00BB789F" w:rsidP="007236AF">
      <w:pPr>
        <w:pStyle w:val="Heading3"/>
      </w:pPr>
      <w:bookmarkStart w:id="6" w:name="_Toc390779089"/>
      <w:r>
        <w:rPr>
          <w:rFonts w:hint="eastAsia"/>
        </w:rPr>
        <w:t>栏目管理</w:t>
      </w:r>
      <w:bookmarkEnd w:id="6"/>
    </w:p>
    <w:p w:rsidR="00BB789F" w:rsidRDefault="00BB789F" w:rsidP="007236AF">
      <w:pPr>
        <w:pStyle w:val="Heading4"/>
      </w:pPr>
      <w:r>
        <w:rPr>
          <w:rFonts w:hint="eastAsia"/>
        </w:rPr>
        <w:t>概述</w:t>
      </w:r>
    </w:p>
    <w:p w:rsidR="00BB789F" w:rsidRDefault="00BB789F" w:rsidP="00F11286">
      <w:pPr>
        <w:pStyle w:val="ListParagraph"/>
        <w:ind w:firstLine="31680"/>
      </w:pPr>
      <w:r>
        <w:rPr>
          <w:rFonts w:hint="eastAsia"/>
        </w:rPr>
        <w:t>树形表格界面，可折叠；设置灵活，可随意调整栏目父子关系；支持</w:t>
      </w:r>
      <w:r w:rsidRPr="00E24845">
        <w:rPr>
          <w:rFonts w:hint="eastAsia"/>
        </w:rPr>
        <w:t>无限</w:t>
      </w:r>
      <w:r>
        <w:rPr>
          <w:rFonts w:hint="eastAsia"/>
        </w:rPr>
        <w:t>级</w:t>
      </w:r>
      <w:r w:rsidRPr="00E24845">
        <w:rPr>
          <w:rFonts w:hint="eastAsia"/>
        </w:rPr>
        <w:t>子栏目</w:t>
      </w:r>
      <w:r>
        <w:rPr>
          <w:rFonts w:hint="eastAsia"/>
        </w:rPr>
        <w:t>；支持栏目排序；</w:t>
      </w:r>
      <w:r w:rsidRPr="00E24845">
        <w:rPr>
          <w:rFonts w:hint="eastAsia"/>
        </w:rPr>
        <w:t>支持多种内容模型</w:t>
      </w:r>
      <w:r>
        <w:rPr>
          <w:rFonts w:hint="eastAsia"/>
        </w:rPr>
        <w:t>（文章模型、链接模型等），支持上传栏目缩了图；支持设置栏目描述及关键字，提升搜索引擎排行。</w:t>
      </w:r>
    </w:p>
    <w:p w:rsidR="00BB789F" w:rsidRDefault="00BB789F" w:rsidP="00FC66A9">
      <w:pPr>
        <w:pStyle w:val="ListParagraph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导航栏显示：设置是否在网站主导航栏中显示</w:t>
      </w:r>
      <w:r w:rsidRPr="00E24845">
        <w:rPr>
          <w:rFonts w:hint="eastAsia"/>
        </w:rPr>
        <w:t>。</w:t>
      </w:r>
    </w:p>
    <w:p w:rsidR="00BB789F" w:rsidRDefault="00BB789F" w:rsidP="00FC66A9">
      <w:pPr>
        <w:pStyle w:val="ListParagraph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分类页中显示列表：是否在二级页面中显示内容列表。</w:t>
      </w:r>
    </w:p>
    <w:p w:rsidR="00BB789F" w:rsidRDefault="00BB789F" w:rsidP="00FC66A9">
      <w:pPr>
        <w:pStyle w:val="ListParagraph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展现方式：</w:t>
      </w:r>
    </w:p>
    <w:p w:rsidR="00BB789F" w:rsidRDefault="00BB789F" w:rsidP="00FC66A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默认方式：有子栏目，显示子栏目内容列表；无子栏目，直接显示该栏目的内容列表。</w:t>
      </w:r>
    </w:p>
    <w:p w:rsidR="00BB789F" w:rsidRDefault="00BB789F" w:rsidP="00FC66A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首栏目内容列表：显示第一个子栏目的内容列表。</w:t>
      </w:r>
    </w:p>
    <w:p w:rsidR="00BB789F" w:rsidRPr="00E24845" w:rsidRDefault="00BB789F" w:rsidP="00FC66A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栏目第一条内容：显示该栏目中的第一篇内容。</w:t>
      </w:r>
    </w:p>
    <w:p w:rsidR="00BB789F" w:rsidRPr="005A2675" w:rsidRDefault="00BB789F" w:rsidP="007236AF">
      <w:pPr>
        <w:pStyle w:val="Heading4"/>
      </w:pPr>
      <w:r>
        <w:rPr>
          <w:rFonts w:hint="eastAsia"/>
        </w:rPr>
        <w:t>列表</w:t>
      </w:r>
    </w:p>
    <w:p w:rsidR="00BB789F" w:rsidRDefault="00BB789F" w:rsidP="000070AB">
      <w:r w:rsidRPr="00994642">
        <w:rPr>
          <w:noProof/>
        </w:rPr>
        <w:pict>
          <v:shape id="图片 63" o:spid="_x0000_i1035" type="#_x0000_t75" style="width:411pt;height:251.25pt;visibility:visible">
            <v:imagedata r:id="rId17" o:title=""/>
          </v:shape>
        </w:pict>
      </w:r>
    </w:p>
    <w:p w:rsidR="00BB789F" w:rsidRDefault="00BB789F" w:rsidP="007236AF">
      <w:pPr>
        <w:pStyle w:val="Heading4"/>
      </w:pPr>
      <w:r>
        <w:rPr>
          <w:rFonts w:hint="eastAsia"/>
        </w:rPr>
        <w:t>添加、修改</w:t>
      </w:r>
    </w:p>
    <w:p w:rsidR="00BB789F" w:rsidRDefault="00BB789F" w:rsidP="000070AB">
      <w:r w:rsidRPr="00994642">
        <w:rPr>
          <w:noProof/>
        </w:rPr>
        <w:pict>
          <v:shape id="图片 23" o:spid="_x0000_i1036" type="#_x0000_t75" style="width:410.25pt;height:298.5pt;visibility:visible">
            <v:imagedata r:id="rId18" o:title=""/>
          </v:shape>
        </w:pict>
      </w:r>
    </w:p>
    <w:p w:rsidR="00BB789F" w:rsidRPr="009A67A4" w:rsidRDefault="00BB789F" w:rsidP="00F11286">
      <w:pPr>
        <w:ind w:firstLineChars="50" w:firstLine="31680"/>
      </w:pPr>
      <w:r w:rsidRPr="00994642">
        <w:rPr>
          <w:noProof/>
        </w:rPr>
        <w:pict>
          <v:shape id="图片 25" o:spid="_x0000_i1037" type="#_x0000_t75" style="width:405.75pt;height:98.25pt;visibility:visible">
            <v:imagedata r:id="rId19" o:title=""/>
          </v:shape>
        </w:pict>
      </w:r>
    </w:p>
    <w:p w:rsidR="00BB789F" w:rsidRDefault="00BB789F" w:rsidP="007236AF">
      <w:pPr>
        <w:pStyle w:val="Heading3"/>
      </w:pPr>
      <w:bookmarkStart w:id="7" w:name="_Toc390779090"/>
      <w:r>
        <w:rPr>
          <w:rFonts w:hint="eastAsia"/>
        </w:rPr>
        <w:t>站点管理</w:t>
      </w:r>
      <w:bookmarkEnd w:id="7"/>
    </w:p>
    <w:p w:rsidR="00BB789F" w:rsidRDefault="00BB789F" w:rsidP="007236AF">
      <w:pPr>
        <w:pStyle w:val="Heading4"/>
      </w:pPr>
      <w:r>
        <w:rPr>
          <w:rFonts w:hint="eastAsia"/>
        </w:rPr>
        <w:t>概述</w:t>
      </w:r>
    </w:p>
    <w:p w:rsidR="00BB789F" w:rsidRPr="000F3E92" w:rsidRDefault="00BB789F" w:rsidP="00F11286">
      <w:pPr>
        <w:pStyle w:val="ListParagraph"/>
        <w:ind w:firstLine="31680"/>
      </w:pPr>
      <w:r>
        <w:rPr>
          <w:rFonts w:hint="eastAsia"/>
        </w:rPr>
        <w:t>对站点进行维护，支持多站点发布，可设置</w:t>
      </w:r>
      <w:r w:rsidRPr="00884B2C">
        <w:rPr>
          <w:rFonts w:hint="eastAsia"/>
        </w:rPr>
        <w:t>站点标题</w:t>
      </w:r>
      <w:r w:rsidRPr="000F3E92">
        <w:rPr>
          <w:rFonts w:hint="eastAsia"/>
        </w:rPr>
        <w:t>、描述、关键字、版权信息、模板风格等。</w:t>
      </w:r>
    </w:p>
    <w:p w:rsidR="00BB789F" w:rsidRDefault="00BB789F" w:rsidP="007236AF">
      <w:pPr>
        <w:pStyle w:val="Heading4"/>
      </w:pPr>
      <w:r>
        <w:rPr>
          <w:rFonts w:hint="eastAsia"/>
        </w:rPr>
        <w:t>列表</w:t>
      </w:r>
    </w:p>
    <w:p w:rsidR="00BB789F" w:rsidRDefault="00BB789F" w:rsidP="000070AB">
      <w:r w:rsidRPr="00994642">
        <w:rPr>
          <w:noProof/>
        </w:rPr>
        <w:pict>
          <v:shape id="图片 65" o:spid="_x0000_i1038" type="#_x0000_t75" style="width:410.25pt;height:116.25pt;visibility:visible">
            <v:imagedata r:id="rId20" o:title=""/>
          </v:shape>
        </w:pict>
      </w:r>
    </w:p>
    <w:p w:rsidR="00BB789F" w:rsidRDefault="00BB789F" w:rsidP="007236AF">
      <w:pPr>
        <w:pStyle w:val="Heading4"/>
      </w:pPr>
      <w:r>
        <w:rPr>
          <w:rFonts w:hint="eastAsia"/>
        </w:rPr>
        <w:t>添加、修改</w:t>
      </w:r>
    </w:p>
    <w:p w:rsidR="00BB789F" w:rsidRDefault="00BB789F" w:rsidP="000070AB">
      <w:r w:rsidRPr="00994642">
        <w:rPr>
          <w:noProof/>
        </w:rPr>
        <w:pict>
          <v:shape id="图片 27" o:spid="_x0000_i1039" type="#_x0000_t75" style="width:415.5pt;height:313.5pt;visibility:visible">
            <v:imagedata r:id="rId21" o:title=""/>
          </v:shape>
        </w:pict>
      </w:r>
    </w:p>
    <w:p w:rsidR="00BB789F" w:rsidRPr="007C2CE9" w:rsidRDefault="00BB789F" w:rsidP="000070AB">
      <w:r w:rsidRPr="00994642">
        <w:rPr>
          <w:noProof/>
        </w:rPr>
        <w:pict>
          <v:shape id="图片 28" o:spid="_x0000_i1040" type="#_x0000_t75" style="width:414.75pt;height:46.5pt;visibility:visible">
            <v:imagedata r:id="rId22" o:title=""/>
          </v:shape>
        </w:pict>
      </w:r>
    </w:p>
    <w:p w:rsidR="00BB789F" w:rsidRDefault="00BB789F" w:rsidP="007236AF">
      <w:pPr>
        <w:pStyle w:val="Heading4"/>
      </w:pPr>
      <w:r>
        <w:rPr>
          <w:rFonts w:hint="eastAsia"/>
        </w:rPr>
        <w:t>站点切换</w:t>
      </w:r>
    </w:p>
    <w:p w:rsidR="00BB789F" w:rsidRPr="006646F4" w:rsidRDefault="00BB789F" w:rsidP="00F11286">
      <w:pPr>
        <w:pStyle w:val="ListParagraph"/>
        <w:ind w:firstLine="31680"/>
      </w:pPr>
      <w:r>
        <w:rPr>
          <w:rFonts w:hint="eastAsia"/>
        </w:rPr>
        <w:t>当存在多站点发布</w:t>
      </w:r>
      <w:r w:rsidRPr="006646F4">
        <w:rPr>
          <w:rFonts w:hint="eastAsia"/>
        </w:rPr>
        <w:t>的情况下，可通过该功能进行站点切换。</w:t>
      </w:r>
    </w:p>
    <w:p w:rsidR="00BB789F" w:rsidRPr="006646F4" w:rsidRDefault="00BB789F" w:rsidP="00F11286">
      <w:pPr>
        <w:pStyle w:val="ListParagraph"/>
        <w:ind w:firstLine="31680"/>
      </w:pPr>
      <w:r w:rsidRPr="00994642">
        <w:rPr>
          <w:noProof/>
        </w:rPr>
        <w:pict>
          <v:shape id="图片 71" o:spid="_x0000_i1041" type="#_x0000_t75" style="width:411.75pt;height:101.25pt;visibility:visible">
            <v:imagedata r:id="rId23" o:title=""/>
          </v:shape>
        </w:pict>
      </w:r>
    </w:p>
    <w:p w:rsidR="00BB789F" w:rsidRDefault="00BB789F" w:rsidP="007236AF">
      <w:pPr>
        <w:pStyle w:val="Heading3"/>
      </w:pPr>
      <w:bookmarkStart w:id="8" w:name="_Toc390779091"/>
      <w:r>
        <w:rPr>
          <w:rFonts w:hint="eastAsia"/>
        </w:rPr>
        <w:t>公共留言</w:t>
      </w:r>
      <w:bookmarkEnd w:id="8"/>
    </w:p>
    <w:p w:rsidR="00BB789F" w:rsidRDefault="00BB789F" w:rsidP="007236AF">
      <w:pPr>
        <w:pStyle w:val="Heading4"/>
      </w:pPr>
      <w:r>
        <w:rPr>
          <w:rFonts w:hint="eastAsia"/>
        </w:rPr>
        <w:t>概述</w:t>
      </w:r>
    </w:p>
    <w:p w:rsidR="00BB789F" w:rsidRDefault="00BB789F" w:rsidP="00F11286">
      <w:pPr>
        <w:pStyle w:val="ListParagraph"/>
        <w:ind w:firstLine="31680"/>
      </w:pPr>
      <w:r>
        <w:rPr>
          <w:rFonts w:hint="eastAsia"/>
        </w:rPr>
        <w:t>留言管理：姓名、邮箱、单位、电话、留言分类（咨询、建议、批评、其它）留言内容。</w:t>
      </w:r>
    </w:p>
    <w:p w:rsidR="00BB789F" w:rsidRDefault="00BB789F" w:rsidP="007236AF">
      <w:pPr>
        <w:pStyle w:val="Heading4"/>
      </w:pPr>
      <w:r>
        <w:rPr>
          <w:rFonts w:hint="eastAsia"/>
        </w:rPr>
        <w:t>列表</w:t>
      </w:r>
    </w:p>
    <w:p w:rsidR="00BB789F" w:rsidRDefault="00BB789F" w:rsidP="000070AB">
      <w:r w:rsidRPr="00994642">
        <w:rPr>
          <w:noProof/>
        </w:rPr>
        <w:pict>
          <v:shape id="图片 72" o:spid="_x0000_i1042" type="#_x0000_t75" style="width:411pt;height:130.5pt;visibility:visible">
            <v:imagedata r:id="rId24" o:title=""/>
          </v:shape>
        </w:pict>
      </w:r>
    </w:p>
    <w:p w:rsidR="00BB789F" w:rsidRDefault="00BB789F" w:rsidP="007236AF">
      <w:pPr>
        <w:pStyle w:val="Heading4"/>
      </w:pPr>
      <w:r>
        <w:rPr>
          <w:rFonts w:hint="eastAsia"/>
        </w:rPr>
        <w:t>审核</w:t>
      </w:r>
    </w:p>
    <w:p w:rsidR="00BB789F" w:rsidRDefault="00BB789F" w:rsidP="000070AB">
      <w:r w:rsidRPr="00994642">
        <w:rPr>
          <w:noProof/>
        </w:rPr>
        <w:pict>
          <v:shape id="图片 30" o:spid="_x0000_i1043" type="#_x0000_t75" style="width:410.25pt;height:247.5pt;visibility:visible">
            <v:imagedata r:id="rId25" o:title=""/>
          </v:shape>
        </w:pict>
      </w:r>
    </w:p>
    <w:p w:rsidR="00BB789F" w:rsidRPr="005304FF" w:rsidRDefault="00BB789F" w:rsidP="000070AB">
      <w:r w:rsidRPr="00994642">
        <w:rPr>
          <w:noProof/>
        </w:rPr>
        <w:pict>
          <v:shape id="图片 31" o:spid="_x0000_i1044" type="#_x0000_t75" style="width:413.25pt;height:92.25pt;visibility:visible">
            <v:imagedata r:id="rId26" o:title=""/>
          </v:shape>
        </w:pict>
      </w:r>
    </w:p>
    <w:sectPr w:rsidR="00BB789F" w:rsidRPr="005304FF" w:rsidSect="001A49D5">
      <w:headerReference w:type="default" r:id="rId27"/>
      <w:footerReference w:type="default" r:id="rId28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89F" w:rsidRDefault="00BB789F" w:rsidP="00BD0C77">
      <w:r>
        <w:separator/>
      </w:r>
    </w:p>
  </w:endnote>
  <w:endnote w:type="continuationSeparator" w:id="1">
    <w:p w:rsidR="00BB789F" w:rsidRDefault="00BB789F" w:rsidP="00BD0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89F" w:rsidRDefault="00BB789F" w:rsidP="001A49D5">
    <w:pPr>
      <w:pStyle w:val="Footer"/>
      <w:jc w:val="right"/>
    </w:pPr>
    <w:fldSimple w:instr="PAGE   \* MERGEFORMAT">
      <w:r w:rsidRPr="00F11286">
        <w:rPr>
          <w:noProof/>
          <w:lang w:val="zh-CN"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89F" w:rsidRDefault="00BB789F" w:rsidP="00BD0C77">
      <w:r>
        <w:separator/>
      </w:r>
    </w:p>
  </w:footnote>
  <w:footnote w:type="continuationSeparator" w:id="1">
    <w:p w:rsidR="00BB789F" w:rsidRDefault="00BB789F" w:rsidP="00BD0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89F" w:rsidRDefault="00BB789F" w:rsidP="00EB158A">
    <w:pPr>
      <w:pStyle w:val="Header"/>
      <w:wordWrap w:val="0"/>
      <w:jc w:val="right"/>
    </w:pPr>
    <w:r>
      <w:t xml:space="preserve">https://github.com/thinkgem/jeesite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150B0"/>
    <w:multiLevelType w:val="hybridMultilevel"/>
    <w:tmpl w:val="4A809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FA37AC"/>
    <w:multiLevelType w:val="hybridMultilevel"/>
    <w:tmpl w:val="15DE2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ind w:left="1320" w:hanging="420"/>
      </w:pPr>
      <w:rPr>
        <w:rFonts w:cs="Times New Roman"/>
      </w:rPr>
    </w:lvl>
    <w:lvl w:ilvl="2" w:tplc="04090019">
      <w:start w:val="1"/>
      <w:numFmt w:val="lowerLetter"/>
      <w:lvlText w:val="%3)"/>
      <w:lvlJc w:val="left"/>
      <w:pPr>
        <w:ind w:left="1740" w:hanging="420"/>
      </w:pPr>
      <w:rPr>
        <w:rFonts w:cs="Times New Roman"/>
      </w:rPr>
    </w:lvl>
    <w:lvl w:ilvl="3" w:tplc="04090015">
      <w:start w:val="1"/>
      <w:numFmt w:val="upperLetter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">
    <w:nsid w:val="57801B81"/>
    <w:multiLevelType w:val="multilevel"/>
    <w:tmpl w:val="6622BDA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604A4CFA"/>
    <w:multiLevelType w:val="hybridMultilevel"/>
    <w:tmpl w:val="0CCC5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1200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  <w:rPr>
        <w:rFonts w:cs="Times New Roman"/>
      </w:rPr>
    </w:lvl>
    <w:lvl w:ilvl="2" w:tplc="04090019">
      <w:start w:val="1"/>
      <w:numFmt w:val="lowerLetter"/>
      <w:lvlText w:val="%3)"/>
      <w:lvlJc w:val="left"/>
      <w:pPr>
        <w:ind w:left="2100" w:hanging="420"/>
      </w:pPr>
      <w:rPr>
        <w:rFonts w:cs="Times New Roman"/>
      </w:rPr>
    </w:lvl>
    <w:lvl w:ilvl="3" w:tplc="04090015">
      <w:start w:val="1"/>
      <w:numFmt w:val="upperLetter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1436"/>
    <w:rsid w:val="000005AA"/>
    <w:rsid w:val="0000073D"/>
    <w:rsid w:val="00001AF7"/>
    <w:rsid w:val="00002CD1"/>
    <w:rsid w:val="0000389C"/>
    <w:rsid w:val="00003ADF"/>
    <w:rsid w:val="00004326"/>
    <w:rsid w:val="0000542F"/>
    <w:rsid w:val="000070AB"/>
    <w:rsid w:val="00007D7E"/>
    <w:rsid w:val="00010FC9"/>
    <w:rsid w:val="0001519B"/>
    <w:rsid w:val="000200B0"/>
    <w:rsid w:val="0002116A"/>
    <w:rsid w:val="00021966"/>
    <w:rsid w:val="000223C3"/>
    <w:rsid w:val="000225A5"/>
    <w:rsid w:val="00022CEE"/>
    <w:rsid w:val="00023D23"/>
    <w:rsid w:val="0002404D"/>
    <w:rsid w:val="00024CF7"/>
    <w:rsid w:val="00026DDA"/>
    <w:rsid w:val="00027CAE"/>
    <w:rsid w:val="000316B2"/>
    <w:rsid w:val="000319AA"/>
    <w:rsid w:val="00033326"/>
    <w:rsid w:val="00033E5D"/>
    <w:rsid w:val="00036448"/>
    <w:rsid w:val="00036B0F"/>
    <w:rsid w:val="000423DD"/>
    <w:rsid w:val="0004299F"/>
    <w:rsid w:val="00043A75"/>
    <w:rsid w:val="0004435E"/>
    <w:rsid w:val="00045C54"/>
    <w:rsid w:val="00047520"/>
    <w:rsid w:val="000519B6"/>
    <w:rsid w:val="00055961"/>
    <w:rsid w:val="00056A7F"/>
    <w:rsid w:val="000611EE"/>
    <w:rsid w:val="00061A2F"/>
    <w:rsid w:val="00066DD1"/>
    <w:rsid w:val="00067566"/>
    <w:rsid w:val="00071F83"/>
    <w:rsid w:val="0007392C"/>
    <w:rsid w:val="00074659"/>
    <w:rsid w:val="00076434"/>
    <w:rsid w:val="00080586"/>
    <w:rsid w:val="000811AC"/>
    <w:rsid w:val="00081463"/>
    <w:rsid w:val="00086B35"/>
    <w:rsid w:val="00086E72"/>
    <w:rsid w:val="00086EAA"/>
    <w:rsid w:val="000909DC"/>
    <w:rsid w:val="00090D4B"/>
    <w:rsid w:val="0009111A"/>
    <w:rsid w:val="00092F45"/>
    <w:rsid w:val="0009313B"/>
    <w:rsid w:val="000939C4"/>
    <w:rsid w:val="0009538E"/>
    <w:rsid w:val="000A1137"/>
    <w:rsid w:val="000A2A02"/>
    <w:rsid w:val="000A2B12"/>
    <w:rsid w:val="000A393B"/>
    <w:rsid w:val="000A4177"/>
    <w:rsid w:val="000A4384"/>
    <w:rsid w:val="000A4DD5"/>
    <w:rsid w:val="000A6665"/>
    <w:rsid w:val="000A6AD0"/>
    <w:rsid w:val="000A77D4"/>
    <w:rsid w:val="000A79A0"/>
    <w:rsid w:val="000B1041"/>
    <w:rsid w:val="000B34B4"/>
    <w:rsid w:val="000B4860"/>
    <w:rsid w:val="000B4B61"/>
    <w:rsid w:val="000B522C"/>
    <w:rsid w:val="000B600D"/>
    <w:rsid w:val="000C3C92"/>
    <w:rsid w:val="000C42D3"/>
    <w:rsid w:val="000C7957"/>
    <w:rsid w:val="000D0F80"/>
    <w:rsid w:val="000D11D9"/>
    <w:rsid w:val="000D362A"/>
    <w:rsid w:val="000E0DCF"/>
    <w:rsid w:val="000E4E0D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2B32"/>
    <w:rsid w:val="00112B3D"/>
    <w:rsid w:val="00113051"/>
    <w:rsid w:val="00114D07"/>
    <w:rsid w:val="00116C21"/>
    <w:rsid w:val="00121436"/>
    <w:rsid w:val="00123CA8"/>
    <w:rsid w:val="0012449F"/>
    <w:rsid w:val="00126028"/>
    <w:rsid w:val="00126115"/>
    <w:rsid w:val="001316F6"/>
    <w:rsid w:val="001333DC"/>
    <w:rsid w:val="00133E83"/>
    <w:rsid w:val="001368AF"/>
    <w:rsid w:val="00136F5C"/>
    <w:rsid w:val="001377D0"/>
    <w:rsid w:val="00140D4C"/>
    <w:rsid w:val="0014183C"/>
    <w:rsid w:val="00144ADD"/>
    <w:rsid w:val="00144F46"/>
    <w:rsid w:val="00145952"/>
    <w:rsid w:val="00147C9D"/>
    <w:rsid w:val="00150144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A"/>
    <w:rsid w:val="0018580A"/>
    <w:rsid w:val="00186601"/>
    <w:rsid w:val="00187184"/>
    <w:rsid w:val="00187252"/>
    <w:rsid w:val="00190CA0"/>
    <w:rsid w:val="00194A77"/>
    <w:rsid w:val="00197165"/>
    <w:rsid w:val="00197A61"/>
    <w:rsid w:val="001A0E5F"/>
    <w:rsid w:val="001A3E89"/>
    <w:rsid w:val="001A49D5"/>
    <w:rsid w:val="001A6077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7DFE"/>
    <w:rsid w:val="001D2C52"/>
    <w:rsid w:val="001D3742"/>
    <w:rsid w:val="001D7932"/>
    <w:rsid w:val="001E1EA2"/>
    <w:rsid w:val="001E3805"/>
    <w:rsid w:val="001F06B0"/>
    <w:rsid w:val="001F37A8"/>
    <w:rsid w:val="001F6A39"/>
    <w:rsid w:val="00201EF9"/>
    <w:rsid w:val="002020B0"/>
    <w:rsid w:val="002032A6"/>
    <w:rsid w:val="00204834"/>
    <w:rsid w:val="00207B6F"/>
    <w:rsid w:val="00210CD3"/>
    <w:rsid w:val="00211A42"/>
    <w:rsid w:val="002120A6"/>
    <w:rsid w:val="00212CD9"/>
    <w:rsid w:val="002142A0"/>
    <w:rsid w:val="0021555F"/>
    <w:rsid w:val="00217464"/>
    <w:rsid w:val="00217E03"/>
    <w:rsid w:val="0022084C"/>
    <w:rsid w:val="00225317"/>
    <w:rsid w:val="00225C3A"/>
    <w:rsid w:val="00225D88"/>
    <w:rsid w:val="0022685D"/>
    <w:rsid w:val="00227EDF"/>
    <w:rsid w:val="00230ADC"/>
    <w:rsid w:val="00230C42"/>
    <w:rsid w:val="0023312F"/>
    <w:rsid w:val="00233CAD"/>
    <w:rsid w:val="00233D91"/>
    <w:rsid w:val="00233EFC"/>
    <w:rsid w:val="00234FC1"/>
    <w:rsid w:val="00237E79"/>
    <w:rsid w:val="00240E05"/>
    <w:rsid w:val="00243973"/>
    <w:rsid w:val="002455A7"/>
    <w:rsid w:val="002458C1"/>
    <w:rsid w:val="00252186"/>
    <w:rsid w:val="002560D9"/>
    <w:rsid w:val="00260902"/>
    <w:rsid w:val="002614F6"/>
    <w:rsid w:val="002618D0"/>
    <w:rsid w:val="00264FC0"/>
    <w:rsid w:val="0026591A"/>
    <w:rsid w:val="00266725"/>
    <w:rsid w:val="00267F1A"/>
    <w:rsid w:val="00271109"/>
    <w:rsid w:val="00271A5D"/>
    <w:rsid w:val="00273F5C"/>
    <w:rsid w:val="00275E96"/>
    <w:rsid w:val="00275EA2"/>
    <w:rsid w:val="00276FA4"/>
    <w:rsid w:val="00280F27"/>
    <w:rsid w:val="002829A3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58BC"/>
    <w:rsid w:val="002A68B5"/>
    <w:rsid w:val="002A786F"/>
    <w:rsid w:val="002A7BF6"/>
    <w:rsid w:val="002B67ED"/>
    <w:rsid w:val="002B6BD2"/>
    <w:rsid w:val="002B6CF8"/>
    <w:rsid w:val="002C0C23"/>
    <w:rsid w:val="002C2AEC"/>
    <w:rsid w:val="002C3441"/>
    <w:rsid w:val="002C4E05"/>
    <w:rsid w:val="002C71E3"/>
    <w:rsid w:val="002D050D"/>
    <w:rsid w:val="002D5537"/>
    <w:rsid w:val="002D586F"/>
    <w:rsid w:val="002D67EA"/>
    <w:rsid w:val="002E1DBB"/>
    <w:rsid w:val="002E2A95"/>
    <w:rsid w:val="002E3427"/>
    <w:rsid w:val="002E3574"/>
    <w:rsid w:val="002E3988"/>
    <w:rsid w:val="002E50E8"/>
    <w:rsid w:val="002F120C"/>
    <w:rsid w:val="002F1235"/>
    <w:rsid w:val="002F1DA3"/>
    <w:rsid w:val="002F409F"/>
    <w:rsid w:val="002F5C80"/>
    <w:rsid w:val="002F6556"/>
    <w:rsid w:val="002F71CC"/>
    <w:rsid w:val="002F7F79"/>
    <w:rsid w:val="00301213"/>
    <w:rsid w:val="00305713"/>
    <w:rsid w:val="00305941"/>
    <w:rsid w:val="0030797E"/>
    <w:rsid w:val="003113E7"/>
    <w:rsid w:val="003114B0"/>
    <w:rsid w:val="00311EDD"/>
    <w:rsid w:val="00316266"/>
    <w:rsid w:val="00316426"/>
    <w:rsid w:val="00321976"/>
    <w:rsid w:val="0032578A"/>
    <w:rsid w:val="00325BB2"/>
    <w:rsid w:val="003262CD"/>
    <w:rsid w:val="003269DA"/>
    <w:rsid w:val="00326B4F"/>
    <w:rsid w:val="0033019D"/>
    <w:rsid w:val="00331E25"/>
    <w:rsid w:val="0033278E"/>
    <w:rsid w:val="0033417D"/>
    <w:rsid w:val="00336F2B"/>
    <w:rsid w:val="003436D2"/>
    <w:rsid w:val="00343ED4"/>
    <w:rsid w:val="0034449F"/>
    <w:rsid w:val="00344D12"/>
    <w:rsid w:val="00345ECB"/>
    <w:rsid w:val="003468F2"/>
    <w:rsid w:val="00346B18"/>
    <w:rsid w:val="00347D65"/>
    <w:rsid w:val="0035020D"/>
    <w:rsid w:val="003512C9"/>
    <w:rsid w:val="00353F09"/>
    <w:rsid w:val="00361930"/>
    <w:rsid w:val="00361985"/>
    <w:rsid w:val="003636E3"/>
    <w:rsid w:val="00364398"/>
    <w:rsid w:val="00365A24"/>
    <w:rsid w:val="00370258"/>
    <w:rsid w:val="003740DC"/>
    <w:rsid w:val="0037508C"/>
    <w:rsid w:val="00375112"/>
    <w:rsid w:val="00384FF3"/>
    <w:rsid w:val="003862E1"/>
    <w:rsid w:val="003902CF"/>
    <w:rsid w:val="00391475"/>
    <w:rsid w:val="00391B84"/>
    <w:rsid w:val="0039606A"/>
    <w:rsid w:val="003962F7"/>
    <w:rsid w:val="00396D03"/>
    <w:rsid w:val="003A11D0"/>
    <w:rsid w:val="003A2608"/>
    <w:rsid w:val="003A34F6"/>
    <w:rsid w:val="003A4A43"/>
    <w:rsid w:val="003B0692"/>
    <w:rsid w:val="003B102F"/>
    <w:rsid w:val="003B10D2"/>
    <w:rsid w:val="003B1793"/>
    <w:rsid w:val="003B22BC"/>
    <w:rsid w:val="003B234C"/>
    <w:rsid w:val="003B2715"/>
    <w:rsid w:val="003B475A"/>
    <w:rsid w:val="003B6453"/>
    <w:rsid w:val="003B65B3"/>
    <w:rsid w:val="003C0A1F"/>
    <w:rsid w:val="003C278B"/>
    <w:rsid w:val="003C4260"/>
    <w:rsid w:val="003C477D"/>
    <w:rsid w:val="003D14B2"/>
    <w:rsid w:val="003D3787"/>
    <w:rsid w:val="003D58D2"/>
    <w:rsid w:val="003D6815"/>
    <w:rsid w:val="003D6BFE"/>
    <w:rsid w:val="003E260A"/>
    <w:rsid w:val="003E29C2"/>
    <w:rsid w:val="003E39D6"/>
    <w:rsid w:val="003E536F"/>
    <w:rsid w:val="003E63C2"/>
    <w:rsid w:val="003E65B5"/>
    <w:rsid w:val="003F035D"/>
    <w:rsid w:val="003F34A9"/>
    <w:rsid w:val="003F46E2"/>
    <w:rsid w:val="003F5806"/>
    <w:rsid w:val="003F5E11"/>
    <w:rsid w:val="003F5EDC"/>
    <w:rsid w:val="003F6B8A"/>
    <w:rsid w:val="003F6F44"/>
    <w:rsid w:val="003F73E7"/>
    <w:rsid w:val="00405C2B"/>
    <w:rsid w:val="00405EA7"/>
    <w:rsid w:val="00410E4B"/>
    <w:rsid w:val="00417A0C"/>
    <w:rsid w:val="00417D89"/>
    <w:rsid w:val="00422C62"/>
    <w:rsid w:val="004241CE"/>
    <w:rsid w:val="00424B49"/>
    <w:rsid w:val="00424CDA"/>
    <w:rsid w:val="004276A9"/>
    <w:rsid w:val="0043141F"/>
    <w:rsid w:val="00432A86"/>
    <w:rsid w:val="00432AB4"/>
    <w:rsid w:val="004349F1"/>
    <w:rsid w:val="004355F2"/>
    <w:rsid w:val="00436847"/>
    <w:rsid w:val="00441C0D"/>
    <w:rsid w:val="00442480"/>
    <w:rsid w:val="00442C8D"/>
    <w:rsid w:val="00454DCC"/>
    <w:rsid w:val="004559C7"/>
    <w:rsid w:val="004578FD"/>
    <w:rsid w:val="00457ACF"/>
    <w:rsid w:val="00460ADE"/>
    <w:rsid w:val="004610DA"/>
    <w:rsid w:val="004637BF"/>
    <w:rsid w:val="00465BD8"/>
    <w:rsid w:val="004662E9"/>
    <w:rsid w:val="00467F04"/>
    <w:rsid w:val="00472C6F"/>
    <w:rsid w:val="00473348"/>
    <w:rsid w:val="00475626"/>
    <w:rsid w:val="00475B08"/>
    <w:rsid w:val="00477CA6"/>
    <w:rsid w:val="004811F7"/>
    <w:rsid w:val="004828F8"/>
    <w:rsid w:val="00482E68"/>
    <w:rsid w:val="0048380C"/>
    <w:rsid w:val="00484531"/>
    <w:rsid w:val="00484844"/>
    <w:rsid w:val="00491579"/>
    <w:rsid w:val="00492E05"/>
    <w:rsid w:val="004930BA"/>
    <w:rsid w:val="0049590F"/>
    <w:rsid w:val="004961D9"/>
    <w:rsid w:val="004971BA"/>
    <w:rsid w:val="004978A2"/>
    <w:rsid w:val="00497D95"/>
    <w:rsid w:val="00497DB8"/>
    <w:rsid w:val="004A4E70"/>
    <w:rsid w:val="004A5075"/>
    <w:rsid w:val="004A5D47"/>
    <w:rsid w:val="004A5FA8"/>
    <w:rsid w:val="004A7118"/>
    <w:rsid w:val="004B0AAD"/>
    <w:rsid w:val="004B1DBC"/>
    <w:rsid w:val="004B387E"/>
    <w:rsid w:val="004B3F6B"/>
    <w:rsid w:val="004B4982"/>
    <w:rsid w:val="004C22E5"/>
    <w:rsid w:val="004C2656"/>
    <w:rsid w:val="004C2A0D"/>
    <w:rsid w:val="004C2A38"/>
    <w:rsid w:val="004D6238"/>
    <w:rsid w:val="004D7C84"/>
    <w:rsid w:val="004D7E22"/>
    <w:rsid w:val="004D7F1C"/>
    <w:rsid w:val="004E2AAA"/>
    <w:rsid w:val="004E354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521D"/>
    <w:rsid w:val="005164C8"/>
    <w:rsid w:val="00517F5D"/>
    <w:rsid w:val="005201C5"/>
    <w:rsid w:val="00521709"/>
    <w:rsid w:val="00521CC5"/>
    <w:rsid w:val="00522985"/>
    <w:rsid w:val="0052755F"/>
    <w:rsid w:val="005304FF"/>
    <w:rsid w:val="005334E5"/>
    <w:rsid w:val="0053442A"/>
    <w:rsid w:val="00534D56"/>
    <w:rsid w:val="00536335"/>
    <w:rsid w:val="0053645A"/>
    <w:rsid w:val="00537B1B"/>
    <w:rsid w:val="00543544"/>
    <w:rsid w:val="00544056"/>
    <w:rsid w:val="00545019"/>
    <w:rsid w:val="0054646C"/>
    <w:rsid w:val="00547682"/>
    <w:rsid w:val="005532CB"/>
    <w:rsid w:val="00553E6C"/>
    <w:rsid w:val="00553EDD"/>
    <w:rsid w:val="00554C2A"/>
    <w:rsid w:val="0055620D"/>
    <w:rsid w:val="005577CB"/>
    <w:rsid w:val="0056086B"/>
    <w:rsid w:val="00564D89"/>
    <w:rsid w:val="00570802"/>
    <w:rsid w:val="00573C74"/>
    <w:rsid w:val="00575D5D"/>
    <w:rsid w:val="0057649C"/>
    <w:rsid w:val="005768F6"/>
    <w:rsid w:val="00582DCB"/>
    <w:rsid w:val="00582E9B"/>
    <w:rsid w:val="0058320B"/>
    <w:rsid w:val="005846CA"/>
    <w:rsid w:val="0058604B"/>
    <w:rsid w:val="005915CE"/>
    <w:rsid w:val="00591C8A"/>
    <w:rsid w:val="005A0DD2"/>
    <w:rsid w:val="005A1976"/>
    <w:rsid w:val="005A22CE"/>
    <w:rsid w:val="005A2675"/>
    <w:rsid w:val="005A33CF"/>
    <w:rsid w:val="005B185C"/>
    <w:rsid w:val="005B267C"/>
    <w:rsid w:val="005B3A29"/>
    <w:rsid w:val="005B7C82"/>
    <w:rsid w:val="005C1C3A"/>
    <w:rsid w:val="005C1C5C"/>
    <w:rsid w:val="005C2614"/>
    <w:rsid w:val="005C323B"/>
    <w:rsid w:val="005C3F50"/>
    <w:rsid w:val="005D3A2A"/>
    <w:rsid w:val="005D3D1D"/>
    <w:rsid w:val="005D6D25"/>
    <w:rsid w:val="005D7F7A"/>
    <w:rsid w:val="005E0178"/>
    <w:rsid w:val="005E1F2B"/>
    <w:rsid w:val="005E2CB1"/>
    <w:rsid w:val="005E6F87"/>
    <w:rsid w:val="005F08C8"/>
    <w:rsid w:val="005F0E2C"/>
    <w:rsid w:val="005F1E7D"/>
    <w:rsid w:val="005F39AF"/>
    <w:rsid w:val="005F47B0"/>
    <w:rsid w:val="005F6963"/>
    <w:rsid w:val="005F6DE5"/>
    <w:rsid w:val="00604176"/>
    <w:rsid w:val="00606068"/>
    <w:rsid w:val="0061142F"/>
    <w:rsid w:val="006121E0"/>
    <w:rsid w:val="006148B2"/>
    <w:rsid w:val="0061658E"/>
    <w:rsid w:val="006171FB"/>
    <w:rsid w:val="006228A4"/>
    <w:rsid w:val="00622996"/>
    <w:rsid w:val="00622EF7"/>
    <w:rsid w:val="00627429"/>
    <w:rsid w:val="006303D1"/>
    <w:rsid w:val="00630ED1"/>
    <w:rsid w:val="00636C53"/>
    <w:rsid w:val="00636CF7"/>
    <w:rsid w:val="00641A2E"/>
    <w:rsid w:val="0064557E"/>
    <w:rsid w:val="00646DD5"/>
    <w:rsid w:val="00647892"/>
    <w:rsid w:val="00652D30"/>
    <w:rsid w:val="00652D41"/>
    <w:rsid w:val="006531BE"/>
    <w:rsid w:val="00653CE1"/>
    <w:rsid w:val="0065622E"/>
    <w:rsid w:val="006568F7"/>
    <w:rsid w:val="00657825"/>
    <w:rsid w:val="006606BB"/>
    <w:rsid w:val="0066089B"/>
    <w:rsid w:val="00661BF5"/>
    <w:rsid w:val="00663921"/>
    <w:rsid w:val="0066399B"/>
    <w:rsid w:val="006646F4"/>
    <w:rsid w:val="00665E4A"/>
    <w:rsid w:val="00666634"/>
    <w:rsid w:val="0066676F"/>
    <w:rsid w:val="00667EC0"/>
    <w:rsid w:val="00670EEA"/>
    <w:rsid w:val="00672757"/>
    <w:rsid w:val="0068143B"/>
    <w:rsid w:val="006814DA"/>
    <w:rsid w:val="00681893"/>
    <w:rsid w:val="006861A3"/>
    <w:rsid w:val="00686563"/>
    <w:rsid w:val="006906E9"/>
    <w:rsid w:val="0069490D"/>
    <w:rsid w:val="00694A29"/>
    <w:rsid w:val="006952A0"/>
    <w:rsid w:val="00697F04"/>
    <w:rsid w:val="006A0E3E"/>
    <w:rsid w:val="006A21AE"/>
    <w:rsid w:val="006A3D33"/>
    <w:rsid w:val="006A445D"/>
    <w:rsid w:val="006A5AD6"/>
    <w:rsid w:val="006A6640"/>
    <w:rsid w:val="006B006E"/>
    <w:rsid w:val="006B286F"/>
    <w:rsid w:val="006B4450"/>
    <w:rsid w:val="006B49D9"/>
    <w:rsid w:val="006B5F71"/>
    <w:rsid w:val="006B714F"/>
    <w:rsid w:val="006C126F"/>
    <w:rsid w:val="006C1CF5"/>
    <w:rsid w:val="006C41A9"/>
    <w:rsid w:val="006C510E"/>
    <w:rsid w:val="006C53EF"/>
    <w:rsid w:val="006C57D8"/>
    <w:rsid w:val="006C7175"/>
    <w:rsid w:val="006D1D02"/>
    <w:rsid w:val="006D1DC3"/>
    <w:rsid w:val="006D2F70"/>
    <w:rsid w:val="006D3454"/>
    <w:rsid w:val="006D3F7F"/>
    <w:rsid w:val="006D68A4"/>
    <w:rsid w:val="006D7824"/>
    <w:rsid w:val="006D7FD6"/>
    <w:rsid w:val="006E15CC"/>
    <w:rsid w:val="006E3CDE"/>
    <w:rsid w:val="006E4884"/>
    <w:rsid w:val="006E4DAD"/>
    <w:rsid w:val="006E79ED"/>
    <w:rsid w:val="006F037E"/>
    <w:rsid w:val="006F3481"/>
    <w:rsid w:val="006F4458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743C"/>
    <w:rsid w:val="007103A9"/>
    <w:rsid w:val="00710976"/>
    <w:rsid w:val="0071446C"/>
    <w:rsid w:val="00717066"/>
    <w:rsid w:val="0072040F"/>
    <w:rsid w:val="00720D6D"/>
    <w:rsid w:val="00720E8F"/>
    <w:rsid w:val="00721D1B"/>
    <w:rsid w:val="00721E16"/>
    <w:rsid w:val="007236AF"/>
    <w:rsid w:val="00724535"/>
    <w:rsid w:val="00733998"/>
    <w:rsid w:val="00736E1A"/>
    <w:rsid w:val="007373AB"/>
    <w:rsid w:val="0073740B"/>
    <w:rsid w:val="00744EB1"/>
    <w:rsid w:val="0074590F"/>
    <w:rsid w:val="00746F56"/>
    <w:rsid w:val="00750FA2"/>
    <w:rsid w:val="00754CB1"/>
    <w:rsid w:val="0075794F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657F"/>
    <w:rsid w:val="00787375"/>
    <w:rsid w:val="007912E2"/>
    <w:rsid w:val="007924F7"/>
    <w:rsid w:val="00793584"/>
    <w:rsid w:val="007973A4"/>
    <w:rsid w:val="007A00DD"/>
    <w:rsid w:val="007A3948"/>
    <w:rsid w:val="007A4CC0"/>
    <w:rsid w:val="007A4DCD"/>
    <w:rsid w:val="007B14E5"/>
    <w:rsid w:val="007B201E"/>
    <w:rsid w:val="007B25F2"/>
    <w:rsid w:val="007B2C50"/>
    <w:rsid w:val="007B2D3A"/>
    <w:rsid w:val="007B5098"/>
    <w:rsid w:val="007C2CE9"/>
    <w:rsid w:val="007C43AB"/>
    <w:rsid w:val="007D0251"/>
    <w:rsid w:val="007D052D"/>
    <w:rsid w:val="007D078A"/>
    <w:rsid w:val="007D0B9B"/>
    <w:rsid w:val="007D1BB3"/>
    <w:rsid w:val="007D3B06"/>
    <w:rsid w:val="007D41A3"/>
    <w:rsid w:val="007D7261"/>
    <w:rsid w:val="007E0E2F"/>
    <w:rsid w:val="007E1F22"/>
    <w:rsid w:val="007E2B2C"/>
    <w:rsid w:val="007E5841"/>
    <w:rsid w:val="007E5C64"/>
    <w:rsid w:val="007E6016"/>
    <w:rsid w:val="007E694F"/>
    <w:rsid w:val="007F095A"/>
    <w:rsid w:val="007F227C"/>
    <w:rsid w:val="007F29A8"/>
    <w:rsid w:val="007F42B8"/>
    <w:rsid w:val="007F453B"/>
    <w:rsid w:val="007F4CBD"/>
    <w:rsid w:val="007F5511"/>
    <w:rsid w:val="007F67F7"/>
    <w:rsid w:val="008002A1"/>
    <w:rsid w:val="008014D8"/>
    <w:rsid w:val="008015C2"/>
    <w:rsid w:val="00801C7A"/>
    <w:rsid w:val="00802660"/>
    <w:rsid w:val="00804F52"/>
    <w:rsid w:val="008076F1"/>
    <w:rsid w:val="00807733"/>
    <w:rsid w:val="00807B9F"/>
    <w:rsid w:val="00810037"/>
    <w:rsid w:val="008101BD"/>
    <w:rsid w:val="00811CE4"/>
    <w:rsid w:val="00812F95"/>
    <w:rsid w:val="0081494A"/>
    <w:rsid w:val="00815615"/>
    <w:rsid w:val="00815D33"/>
    <w:rsid w:val="008178A4"/>
    <w:rsid w:val="00821239"/>
    <w:rsid w:val="00822D8E"/>
    <w:rsid w:val="00822DA2"/>
    <w:rsid w:val="00833B4D"/>
    <w:rsid w:val="00834D80"/>
    <w:rsid w:val="00836976"/>
    <w:rsid w:val="00840A22"/>
    <w:rsid w:val="00841426"/>
    <w:rsid w:val="00841973"/>
    <w:rsid w:val="008436DA"/>
    <w:rsid w:val="00846E07"/>
    <w:rsid w:val="00846E96"/>
    <w:rsid w:val="00852CF3"/>
    <w:rsid w:val="00853768"/>
    <w:rsid w:val="00853859"/>
    <w:rsid w:val="00854AFB"/>
    <w:rsid w:val="00857053"/>
    <w:rsid w:val="00860FFD"/>
    <w:rsid w:val="008614ED"/>
    <w:rsid w:val="00861CE0"/>
    <w:rsid w:val="008623CF"/>
    <w:rsid w:val="008624CF"/>
    <w:rsid w:val="008627FA"/>
    <w:rsid w:val="00865357"/>
    <w:rsid w:val="00865C1E"/>
    <w:rsid w:val="00867410"/>
    <w:rsid w:val="00867B99"/>
    <w:rsid w:val="00870233"/>
    <w:rsid w:val="00871C14"/>
    <w:rsid w:val="008768CB"/>
    <w:rsid w:val="008776A7"/>
    <w:rsid w:val="008822AA"/>
    <w:rsid w:val="008825D5"/>
    <w:rsid w:val="00884663"/>
    <w:rsid w:val="00884ACA"/>
    <w:rsid w:val="00884B2C"/>
    <w:rsid w:val="008866F1"/>
    <w:rsid w:val="008934DC"/>
    <w:rsid w:val="00894D9D"/>
    <w:rsid w:val="008952A9"/>
    <w:rsid w:val="0089541F"/>
    <w:rsid w:val="00897A17"/>
    <w:rsid w:val="008A3CC3"/>
    <w:rsid w:val="008A641C"/>
    <w:rsid w:val="008A6C1A"/>
    <w:rsid w:val="008A7E4F"/>
    <w:rsid w:val="008B1542"/>
    <w:rsid w:val="008B2213"/>
    <w:rsid w:val="008B46BB"/>
    <w:rsid w:val="008B6E7D"/>
    <w:rsid w:val="008B70D0"/>
    <w:rsid w:val="008C0D5C"/>
    <w:rsid w:val="008C15FD"/>
    <w:rsid w:val="008C16F0"/>
    <w:rsid w:val="008C4A69"/>
    <w:rsid w:val="008C78D1"/>
    <w:rsid w:val="008D23F6"/>
    <w:rsid w:val="008D34E1"/>
    <w:rsid w:val="008D4FC0"/>
    <w:rsid w:val="008D761F"/>
    <w:rsid w:val="008E1BFB"/>
    <w:rsid w:val="008E37BD"/>
    <w:rsid w:val="008E50FA"/>
    <w:rsid w:val="008E5C90"/>
    <w:rsid w:val="008E6779"/>
    <w:rsid w:val="008F1B90"/>
    <w:rsid w:val="008F4ED4"/>
    <w:rsid w:val="008F50E7"/>
    <w:rsid w:val="008F513F"/>
    <w:rsid w:val="008F7469"/>
    <w:rsid w:val="008F7FB0"/>
    <w:rsid w:val="00901FD0"/>
    <w:rsid w:val="00902FE3"/>
    <w:rsid w:val="009041D7"/>
    <w:rsid w:val="009048BE"/>
    <w:rsid w:val="009155B9"/>
    <w:rsid w:val="00916844"/>
    <w:rsid w:val="00916D5E"/>
    <w:rsid w:val="00917015"/>
    <w:rsid w:val="00920683"/>
    <w:rsid w:val="009243C6"/>
    <w:rsid w:val="00924BB0"/>
    <w:rsid w:val="00925E0B"/>
    <w:rsid w:val="009268A9"/>
    <w:rsid w:val="00930E28"/>
    <w:rsid w:val="009312EE"/>
    <w:rsid w:val="00931D1D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1B8"/>
    <w:rsid w:val="00954EEF"/>
    <w:rsid w:val="00960F7C"/>
    <w:rsid w:val="009621B3"/>
    <w:rsid w:val="00962C6D"/>
    <w:rsid w:val="00966B17"/>
    <w:rsid w:val="00966EF4"/>
    <w:rsid w:val="00967212"/>
    <w:rsid w:val="00973947"/>
    <w:rsid w:val="00973DF4"/>
    <w:rsid w:val="009742F9"/>
    <w:rsid w:val="009809AB"/>
    <w:rsid w:val="00980ED0"/>
    <w:rsid w:val="009829CC"/>
    <w:rsid w:val="0098343C"/>
    <w:rsid w:val="009851F0"/>
    <w:rsid w:val="00985522"/>
    <w:rsid w:val="00985B8E"/>
    <w:rsid w:val="00990102"/>
    <w:rsid w:val="00990633"/>
    <w:rsid w:val="00991BB4"/>
    <w:rsid w:val="0099259E"/>
    <w:rsid w:val="009925B1"/>
    <w:rsid w:val="00992A15"/>
    <w:rsid w:val="00994642"/>
    <w:rsid w:val="00996089"/>
    <w:rsid w:val="009A043C"/>
    <w:rsid w:val="009A0D96"/>
    <w:rsid w:val="009A19CF"/>
    <w:rsid w:val="009A4810"/>
    <w:rsid w:val="009A5092"/>
    <w:rsid w:val="009A67A4"/>
    <w:rsid w:val="009B0412"/>
    <w:rsid w:val="009B0E5D"/>
    <w:rsid w:val="009B3AA0"/>
    <w:rsid w:val="009B4E84"/>
    <w:rsid w:val="009B615E"/>
    <w:rsid w:val="009C1218"/>
    <w:rsid w:val="009C4797"/>
    <w:rsid w:val="009C542B"/>
    <w:rsid w:val="009C753B"/>
    <w:rsid w:val="009C7E74"/>
    <w:rsid w:val="009D089A"/>
    <w:rsid w:val="009D1080"/>
    <w:rsid w:val="009D2077"/>
    <w:rsid w:val="009D24A8"/>
    <w:rsid w:val="009D2648"/>
    <w:rsid w:val="009D2F4D"/>
    <w:rsid w:val="009D69DB"/>
    <w:rsid w:val="009D6A6B"/>
    <w:rsid w:val="009E069A"/>
    <w:rsid w:val="009E5224"/>
    <w:rsid w:val="009E604B"/>
    <w:rsid w:val="009E7337"/>
    <w:rsid w:val="009F1553"/>
    <w:rsid w:val="009F2AE5"/>
    <w:rsid w:val="009F3132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2215B"/>
    <w:rsid w:val="00A24D00"/>
    <w:rsid w:val="00A31E21"/>
    <w:rsid w:val="00A33893"/>
    <w:rsid w:val="00A40FE8"/>
    <w:rsid w:val="00A44A0B"/>
    <w:rsid w:val="00A45148"/>
    <w:rsid w:val="00A51806"/>
    <w:rsid w:val="00A53011"/>
    <w:rsid w:val="00A53EF7"/>
    <w:rsid w:val="00A55F90"/>
    <w:rsid w:val="00A56B74"/>
    <w:rsid w:val="00A610EF"/>
    <w:rsid w:val="00A62993"/>
    <w:rsid w:val="00A62E31"/>
    <w:rsid w:val="00A66B10"/>
    <w:rsid w:val="00A712D7"/>
    <w:rsid w:val="00A7133C"/>
    <w:rsid w:val="00A72067"/>
    <w:rsid w:val="00A75820"/>
    <w:rsid w:val="00A768A8"/>
    <w:rsid w:val="00A76A97"/>
    <w:rsid w:val="00A817B5"/>
    <w:rsid w:val="00A81BDE"/>
    <w:rsid w:val="00A82BFF"/>
    <w:rsid w:val="00A84712"/>
    <w:rsid w:val="00A85E6C"/>
    <w:rsid w:val="00A90E5E"/>
    <w:rsid w:val="00AA033E"/>
    <w:rsid w:val="00AA5000"/>
    <w:rsid w:val="00AB462F"/>
    <w:rsid w:val="00AC0DFC"/>
    <w:rsid w:val="00AC1BEF"/>
    <w:rsid w:val="00AC2F63"/>
    <w:rsid w:val="00AC3BA9"/>
    <w:rsid w:val="00AC403F"/>
    <w:rsid w:val="00AC4072"/>
    <w:rsid w:val="00AC5184"/>
    <w:rsid w:val="00AC55C1"/>
    <w:rsid w:val="00AC67CF"/>
    <w:rsid w:val="00AC6DDF"/>
    <w:rsid w:val="00AD16CC"/>
    <w:rsid w:val="00AD1702"/>
    <w:rsid w:val="00AD2826"/>
    <w:rsid w:val="00AD2B00"/>
    <w:rsid w:val="00AD3D94"/>
    <w:rsid w:val="00AD4D9A"/>
    <w:rsid w:val="00AD5EF5"/>
    <w:rsid w:val="00AD6CC2"/>
    <w:rsid w:val="00AD7748"/>
    <w:rsid w:val="00AE2C58"/>
    <w:rsid w:val="00AE76A0"/>
    <w:rsid w:val="00AF254C"/>
    <w:rsid w:val="00AF3470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3F37"/>
    <w:rsid w:val="00B26068"/>
    <w:rsid w:val="00B27BB8"/>
    <w:rsid w:val="00B30FD4"/>
    <w:rsid w:val="00B31ADA"/>
    <w:rsid w:val="00B347FA"/>
    <w:rsid w:val="00B34EDB"/>
    <w:rsid w:val="00B36448"/>
    <w:rsid w:val="00B40043"/>
    <w:rsid w:val="00B42616"/>
    <w:rsid w:val="00B433D3"/>
    <w:rsid w:val="00B43E0A"/>
    <w:rsid w:val="00B44A39"/>
    <w:rsid w:val="00B44C83"/>
    <w:rsid w:val="00B45AC0"/>
    <w:rsid w:val="00B50F3A"/>
    <w:rsid w:val="00B51438"/>
    <w:rsid w:val="00B60512"/>
    <w:rsid w:val="00B60DA7"/>
    <w:rsid w:val="00B61606"/>
    <w:rsid w:val="00B62D73"/>
    <w:rsid w:val="00B64773"/>
    <w:rsid w:val="00B669F8"/>
    <w:rsid w:val="00B66FA2"/>
    <w:rsid w:val="00B71B35"/>
    <w:rsid w:val="00B738F8"/>
    <w:rsid w:val="00B7493F"/>
    <w:rsid w:val="00B76804"/>
    <w:rsid w:val="00B7714B"/>
    <w:rsid w:val="00B77AF0"/>
    <w:rsid w:val="00B8143A"/>
    <w:rsid w:val="00B8215C"/>
    <w:rsid w:val="00B82A15"/>
    <w:rsid w:val="00B84B20"/>
    <w:rsid w:val="00B84F61"/>
    <w:rsid w:val="00B85FC1"/>
    <w:rsid w:val="00B863AC"/>
    <w:rsid w:val="00B8650D"/>
    <w:rsid w:val="00B92022"/>
    <w:rsid w:val="00B93E12"/>
    <w:rsid w:val="00B94B06"/>
    <w:rsid w:val="00B96677"/>
    <w:rsid w:val="00B9701A"/>
    <w:rsid w:val="00BA2DC7"/>
    <w:rsid w:val="00BA56A1"/>
    <w:rsid w:val="00BA5C2B"/>
    <w:rsid w:val="00BA6106"/>
    <w:rsid w:val="00BA7981"/>
    <w:rsid w:val="00BB04D8"/>
    <w:rsid w:val="00BB05B7"/>
    <w:rsid w:val="00BB05F6"/>
    <w:rsid w:val="00BB1229"/>
    <w:rsid w:val="00BB13DD"/>
    <w:rsid w:val="00BB3260"/>
    <w:rsid w:val="00BB4941"/>
    <w:rsid w:val="00BB5590"/>
    <w:rsid w:val="00BB69BA"/>
    <w:rsid w:val="00BB789F"/>
    <w:rsid w:val="00BC42E5"/>
    <w:rsid w:val="00BC451F"/>
    <w:rsid w:val="00BD0C77"/>
    <w:rsid w:val="00BD68BD"/>
    <w:rsid w:val="00BD6DEA"/>
    <w:rsid w:val="00BD73ED"/>
    <w:rsid w:val="00BD75D5"/>
    <w:rsid w:val="00BD7C7C"/>
    <w:rsid w:val="00BE029C"/>
    <w:rsid w:val="00BE43BF"/>
    <w:rsid w:val="00BE5A2B"/>
    <w:rsid w:val="00BF0717"/>
    <w:rsid w:val="00BF1F4B"/>
    <w:rsid w:val="00BF2093"/>
    <w:rsid w:val="00BF5E8E"/>
    <w:rsid w:val="00BF6EB9"/>
    <w:rsid w:val="00C0038F"/>
    <w:rsid w:val="00C0313E"/>
    <w:rsid w:val="00C037E8"/>
    <w:rsid w:val="00C03F94"/>
    <w:rsid w:val="00C0603B"/>
    <w:rsid w:val="00C078EC"/>
    <w:rsid w:val="00C11A33"/>
    <w:rsid w:val="00C126F1"/>
    <w:rsid w:val="00C129CD"/>
    <w:rsid w:val="00C133A0"/>
    <w:rsid w:val="00C143F2"/>
    <w:rsid w:val="00C145CC"/>
    <w:rsid w:val="00C17350"/>
    <w:rsid w:val="00C20D2B"/>
    <w:rsid w:val="00C213FD"/>
    <w:rsid w:val="00C21C79"/>
    <w:rsid w:val="00C2453D"/>
    <w:rsid w:val="00C24C96"/>
    <w:rsid w:val="00C25D73"/>
    <w:rsid w:val="00C265F3"/>
    <w:rsid w:val="00C27473"/>
    <w:rsid w:val="00C33926"/>
    <w:rsid w:val="00C35237"/>
    <w:rsid w:val="00C35A70"/>
    <w:rsid w:val="00C41CE0"/>
    <w:rsid w:val="00C4785D"/>
    <w:rsid w:val="00C52357"/>
    <w:rsid w:val="00C52819"/>
    <w:rsid w:val="00C55CD8"/>
    <w:rsid w:val="00C572AA"/>
    <w:rsid w:val="00C64BDB"/>
    <w:rsid w:val="00C70D52"/>
    <w:rsid w:val="00C7213D"/>
    <w:rsid w:val="00C72806"/>
    <w:rsid w:val="00C751B9"/>
    <w:rsid w:val="00C81128"/>
    <w:rsid w:val="00C82841"/>
    <w:rsid w:val="00C834D2"/>
    <w:rsid w:val="00C8437F"/>
    <w:rsid w:val="00C86EEB"/>
    <w:rsid w:val="00C87895"/>
    <w:rsid w:val="00C90AB7"/>
    <w:rsid w:val="00C9105E"/>
    <w:rsid w:val="00C96328"/>
    <w:rsid w:val="00CA006C"/>
    <w:rsid w:val="00CA0434"/>
    <w:rsid w:val="00CA51DD"/>
    <w:rsid w:val="00CA6D8C"/>
    <w:rsid w:val="00CA6FC7"/>
    <w:rsid w:val="00CA78AF"/>
    <w:rsid w:val="00CA79C4"/>
    <w:rsid w:val="00CB0826"/>
    <w:rsid w:val="00CB1FBB"/>
    <w:rsid w:val="00CB46CE"/>
    <w:rsid w:val="00CD0A35"/>
    <w:rsid w:val="00CD38A0"/>
    <w:rsid w:val="00CD3D59"/>
    <w:rsid w:val="00CD3E55"/>
    <w:rsid w:val="00CD5F44"/>
    <w:rsid w:val="00CD69FB"/>
    <w:rsid w:val="00CD6C1B"/>
    <w:rsid w:val="00CE077E"/>
    <w:rsid w:val="00CE2EB8"/>
    <w:rsid w:val="00CE4AB0"/>
    <w:rsid w:val="00CE7F4E"/>
    <w:rsid w:val="00CF1BAF"/>
    <w:rsid w:val="00CF5B73"/>
    <w:rsid w:val="00CF63FD"/>
    <w:rsid w:val="00D05D91"/>
    <w:rsid w:val="00D1111D"/>
    <w:rsid w:val="00D14F1F"/>
    <w:rsid w:val="00D16821"/>
    <w:rsid w:val="00D16DB7"/>
    <w:rsid w:val="00D16FC8"/>
    <w:rsid w:val="00D16FF1"/>
    <w:rsid w:val="00D17918"/>
    <w:rsid w:val="00D236E4"/>
    <w:rsid w:val="00D23711"/>
    <w:rsid w:val="00D23C0A"/>
    <w:rsid w:val="00D24999"/>
    <w:rsid w:val="00D252B6"/>
    <w:rsid w:val="00D271C0"/>
    <w:rsid w:val="00D27951"/>
    <w:rsid w:val="00D323BE"/>
    <w:rsid w:val="00D32D04"/>
    <w:rsid w:val="00D33355"/>
    <w:rsid w:val="00D341AE"/>
    <w:rsid w:val="00D366F1"/>
    <w:rsid w:val="00D37651"/>
    <w:rsid w:val="00D40BA2"/>
    <w:rsid w:val="00D40EFA"/>
    <w:rsid w:val="00D4440C"/>
    <w:rsid w:val="00D46360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70C95"/>
    <w:rsid w:val="00D758F4"/>
    <w:rsid w:val="00D75DF2"/>
    <w:rsid w:val="00D76D02"/>
    <w:rsid w:val="00D773C2"/>
    <w:rsid w:val="00D77881"/>
    <w:rsid w:val="00D80313"/>
    <w:rsid w:val="00D8086C"/>
    <w:rsid w:val="00D839B2"/>
    <w:rsid w:val="00D840E8"/>
    <w:rsid w:val="00D84BEA"/>
    <w:rsid w:val="00D850A6"/>
    <w:rsid w:val="00D85725"/>
    <w:rsid w:val="00D85ADE"/>
    <w:rsid w:val="00D909D6"/>
    <w:rsid w:val="00D922D9"/>
    <w:rsid w:val="00DA63B5"/>
    <w:rsid w:val="00DA760C"/>
    <w:rsid w:val="00DA7F3F"/>
    <w:rsid w:val="00DB153D"/>
    <w:rsid w:val="00DB41E3"/>
    <w:rsid w:val="00DB49D9"/>
    <w:rsid w:val="00DC3811"/>
    <w:rsid w:val="00DC3A4F"/>
    <w:rsid w:val="00DC4834"/>
    <w:rsid w:val="00DC6471"/>
    <w:rsid w:val="00DC7674"/>
    <w:rsid w:val="00DC7CF3"/>
    <w:rsid w:val="00DD3019"/>
    <w:rsid w:val="00DD5EE3"/>
    <w:rsid w:val="00DD75F2"/>
    <w:rsid w:val="00DE4260"/>
    <w:rsid w:val="00DE5946"/>
    <w:rsid w:val="00DE6840"/>
    <w:rsid w:val="00DF1037"/>
    <w:rsid w:val="00DF11DB"/>
    <w:rsid w:val="00DF14FB"/>
    <w:rsid w:val="00DF28E3"/>
    <w:rsid w:val="00DF294F"/>
    <w:rsid w:val="00DF3120"/>
    <w:rsid w:val="00DF3856"/>
    <w:rsid w:val="00DF4024"/>
    <w:rsid w:val="00DF75BE"/>
    <w:rsid w:val="00DF7835"/>
    <w:rsid w:val="00E03342"/>
    <w:rsid w:val="00E03872"/>
    <w:rsid w:val="00E0671C"/>
    <w:rsid w:val="00E06892"/>
    <w:rsid w:val="00E07A48"/>
    <w:rsid w:val="00E10A62"/>
    <w:rsid w:val="00E12B4C"/>
    <w:rsid w:val="00E134E5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34F6"/>
    <w:rsid w:val="00E33AEA"/>
    <w:rsid w:val="00E3637E"/>
    <w:rsid w:val="00E375BA"/>
    <w:rsid w:val="00E40106"/>
    <w:rsid w:val="00E40577"/>
    <w:rsid w:val="00E410A5"/>
    <w:rsid w:val="00E419D9"/>
    <w:rsid w:val="00E42CE9"/>
    <w:rsid w:val="00E44C09"/>
    <w:rsid w:val="00E50FC7"/>
    <w:rsid w:val="00E546A1"/>
    <w:rsid w:val="00E555CF"/>
    <w:rsid w:val="00E55B60"/>
    <w:rsid w:val="00E56703"/>
    <w:rsid w:val="00E57CA8"/>
    <w:rsid w:val="00E64411"/>
    <w:rsid w:val="00E64B94"/>
    <w:rsid w:val="00E65B15"/>
    <w:rsid w:val="00E71661"/>
    <w:rsid w:val="00E7271C"/>
    <w:rsid w:val="00E7372D"/>
    <w:rsid w:val="00E76019"/>
    <w:rsid w:val="00E77191"/>
    <w:rsid w:val="00E7720B"/>
    <w:rsid w:val="00E7735B"/>
    <w:rsid w:val="00E8001D"/>
    <w:rsid w:val="00E84315"/>
    <w:rsid w:val="00E92883"/>
    <w:rsid w:val="00E93161"/>
    <w:rsid w:val="00E93931"/>
    <w:rsid w:val="00E94266"/>
    <w:rsid w:val="00E9621C"/>
    <w:rsid w:val="00EA1014"/>
    <w:rsid w:val="00EA3AD1"/>
    <w:rsid w:val="00EA434D"/>
    <w:rsid w:val="00EA678E"/>
    <w:rsid w:val="00EA7219"/>
    <w:rsid w:val="00EA79FC"/>
    <w:rsid w:val="00EA7C19"/>
    <w:rsid w:val="00EB0012"/>
    <w:rsid w:val="00EB0C1F"/>
    <w:rsid w:val="00EB158A"/>
    <w:rsid w:val="00EB1B11"/>
    <w:rsid w:val="00EB1EBA"/>
    <w:rsid w:val="00EB2A3A"/>
    <w:rsid w:val="00EB45FF"/>
    <w:rsid w:val="00EB47B6"/>
    <w:rsid w:val="00EB7060"/>
    <w:rsid w:val="00EB787E"/>
    <w:rsid w:val="00ED128C"/>
    <w:rsid w:val="00ED3FB2"/>
    <w:rsid w:val="00ED3FFB"/>
    <w:rsid w:val="00ED5D0D"/>
    <w:rsid w:val="00ED6714"/>
    <w:rsid w:val="00EE0B71"/>
    <w:rsid w:val="00EE0D4C"/>
    <w:rsid w:val="00EE11E3"/>
    <w:rsid w:val="00EE24CA"/>
    <w:rsid w:val="00EE413C"/>
    <w:rsid w:val="00EE55B5"/>
    <w:rsid w:val="00EE6891"/>
    <w:rsid w:val="00EF0101"/>
    <w:rsid w:val="00EF165C"/>
    <w:rsid w:val="00EF279F"/>
    <w:rsid w:val="00EF2A97"/>
    <w:rsid w:val="00EF30FA"/>
    <w:rsid w:val="00EF3435"/>
    <w:rsid w:val="00EF4085"/>
    <w:rsid w:val="00EF5709"/>
    <w:rsid w:val="00EF5A8B"/>
    <w:rsid w:val="00EF7743"/>
    <w:rsid w:val="00F001FF"/>
    <w:rsid w:val="00F03518"/>
    <w:rsid w:val="00F068BF"/>
    <w:rsid w:val="00F11286"/>
    <w:rsid w:val="00F125AA"/>
    <w:rsid w:val="00F152F5"/>
    <w:rsid w:val="00F158C2"/>
    <w:rsid w:val="00F259CF"/>
    <w:rsid w:val="00F26062"/>
    <w:rsid w:val="00F31B08"/>
    <w:rsid w:val="00F3310C"/>
    <w:rsid w:val="00F3757F"/>
    <w:rsid w:val="00F37597"/>
    <w:rsid w:val="00F420AB"/>
    <w:rsid w:val="00F4330E"/>
    <w:rsid w:val="00F44D4D"/>
    <w:rsid w:val="00F46DD7"/>
    <w:rsid w:val="00F473A2"/>
    <w:rsid w:val="00F47838"/>
    <w:rsid w:val="00F50B13"/>
    <w:rsid w:val="00F560D5"/>
    <w:rsid w:val="00F56C17"/>
    <w:rsid w:val="00F575B3"/>
    <w:rsid w:val="00F601EB"/>
    <w:rsid w:val="00F60513"/>
    <w:rsid w:val="00F609D8"/>
    <w:rsid w:val="00F62664"/>
    <w:rsid w:val="00F65D8D"/>
    <w:rsid w:val="00F66CDD"/>
    <w:rsid w:val="00F71574"/>
    <w:rsid w:val="00F71B9E"/>
    <w:rsid w:val="00F71CDA"/>
    <w:rsid w:val="00F83221"/>
    <w:rsid w:val="00F85F71"/>
    <w:rsid w:val="00F87D48"/>
    <w:rsid w:val="00F90981"/>
    <w:rsid w:val="00F978A9"/>
    <w:rsid w:val="00FA4EE5"/>
    <w:rsid w:val="00FA6C54"/>
    <w:rsid w:val="00FA714B"/>
    <w:rsid w:val="00FB015B"/>
    <w:rsid w:val="00FB0B71"/>
    <w:rsid w:val="00FB1182"/>
    <w:rsid w:val="00FB1BD5"/>
    <w:rsid w:val="00FB2B73"/>
    <w:rsid w:val="00FB3233"/>
    <w:rsid w:val="00FB34CC"/>
    <w:rsid w:val="00FB3FC3"/>
    <w:rsid w:val="00FB4642"/>
    <w:rsid w:val="00FB7A31"/>
    <w:rsid w:val="00FC3AB6"/>
    <w:rsid w:val="00FC3DC5"/>
    <w:rsid w:val="00FC3F4A"/>
    <w:rsid w:val="00FC5BD7"/>
    <w:rsid w:val="00FC66A9"/>
    <w:rsid w:val="00FD09D5"/>
    <w:rsid w:val="00FD1DD1"/>
    <w:rsid w:val="00FD4EFE"/>
    <w:rsid w:val="00FD54E8"/>
    <w:rsid w:val="00FD712C"/>
    <w:rsid w:val="00FE19AC"/>
    <w:rsid w:val="00FE1D9B"/>
    <w:rsid w:val="00FE3440"/>
    <w:rsid w:val="00FE5FDD"/>
    <w:rsid w:val="00FE6358"/>
    <w:rsid w:val="00FF38E2"/>
    <w:rsid w:val="00FF52FB"/>
    <w:rsid w:val="00FF7712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D0C77"/>
    <w:pPr>
      <w:widowControl w:val="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D128C"/>
    <w:pPr>
      <w:keepNext/>
      <w:keepLines/>
      <w:numPr>
        <w:numId w:val="2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128C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236AF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236A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F627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F627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D128C"/>
    <w:rPr>
      <w:rFonts w:eastAsia="宋体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D12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236AF"/>
    <w:rPr>
      <w:rFonts w:eastAsia="宋体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236AF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F6275"/>
    <w:rPr>
      <w:rFonts w:eastAsia="宋体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F6275"/>
    <w:rPr>
      <w:rFonts w:ascii="Cambria" w:eastAsia="宋体" w:hAnsi="Cambria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241C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241CE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4241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41C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2E50E8"/>
    <w:pPr>
      <w:spacing w:line="360" w:lineRule="auto"/>
      <w:ind w:firstLineChars="200" w:firstLine="200"/>
    </w:pPr>
  </w:style>
  <w:style w:type="table" w:styleId="TableGrid">
    <w:name w:val="Table Grid"/>
    <w:basedOn w:val="TableNormal"/>
    <w:uiPriority w:val="99"/>
    <w:rsid w:val="00D758F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99"/>
    <w:rsid w:val="0048380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Grid2-Accent5">
    <w:name w:val="Medium Grid 2 Accent 5"/>
    <w:basedOn w:val="TableNormal"/>
    <w:uiPriority w:val="99"/>
    <w:rsid w:val="0048380C"/>
    <w:rPr>
      <w:rFonts w:ascii="Cambria" w:hAnsi="Cambria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List1-Accent6">
    <w:name w:val="Medium List 1 Accent 6"/>
    <w:basedOn w:val="TableNormal"/>
    <w:uiPriority w:val="99"/>
    <w:rsid w:val="0048380C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Times New Roman"/>
      </w:rPr>
      <w:tblPr/>
      <w:tcPr>
        <w:shd w:val="clear" w:color="auto" w:fill="FDE4D0"/>
      </w:tcPr>
    </w:tblStylePr>
    <w:tblStylePr w:type="band1Horz">
      <w:rPr>
        <w:rFonts w:cs="Times New Roman"/>
      </w:rPr>
      <w:tblPr/>
      <w:tcPr>
        <w:shd w:val="clear" w:color="auto" w:fill="FDE4D0"/>
      </w:tcPr>
    </w:tblStylePr>
  </w:style>
  <w:style w:type="table" w:styleId="MediumShading2-Accent5">
    <w:name w:val="Medium Shading 2 Accent 5"/>
    <w:basedOn w:val="TableNormal"/>
    <w:uiPriority w:val="99"/>
    <w:rsid w:val="0048380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99"/>
    <w:rsid w:val="0048380C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3DFEE"/>
      </w:tcPr>
    </w:tblStylePr>
  </w:style>
  <w:style w:type="table" w:styleId="LightList-Accent1">
    <w:name w:val="Light List Accent 1"/>
    <w:basedOn w:val="TableNormal"/>
    <w:uiPriority w:val="99"/>
    <w:rsid w:val="0048380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Hyperlink">
    <w:name w:val="Hyperlink"/>
    <w:basedOn w:val="DefaultParagraphFont"/>
    <w:uiPriority w:val="99"/>
    <w:rsid w:val="00DD5EE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273F5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73F5C"/>
    <w:rPr>
      <w:rFonts w:ascii="Cambria" w:eastAsia="宋体" w:hAnsi="Cambria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99"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rsid w:val="009312EE"/>
    <w:pPr>
      <w:ind w:left="240"/>
      <w:jc w:val="left"/>
    </w:pPr>
    <w:rPr>
      <w:rFonts w:cs="Calibr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99"/>
    <w:rsid w:val="009312EE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9312EE"/>
    <w:pPr>
      <w:ind w:left="480"/>
      <w:jc w:val="left"/>
    </w:pPr>
    <w:rPr>
      <w:rFonts w:cs="Calibri"/>
      <w:i/>
      <w:i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F34A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F34A9"/>
    <w:rPr>
      <w:rFonts w:eastAsia="宋体" w:cs="Times New Roman"/>
      <w:sz w:val="24"/>
    </w:rPr>
  </w:style>
  <w:style w:type="paragraph" w:styleId="TOC4">
    <w:name w:val="toc 4"/>
    <w:basedOn w:val="Normal"/>
    <w:next w:val="Normal"/>
    <w:autoRedefine/>
    <w:uiPriority w:val="99"/>
    <w:rsid w:val="002A786F"/>
    <w:pPr>
      <w:ind w:left="720"/>
      <w:jc w:val="left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2A786F"/>
    <w:pPr>
      <w:ind w:left="960"/>
      <w:jc w:val="left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2A786F"/>
    <w:pPr>
      <w:ind w:left="1200"/>
      <w:jc w:val="left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2A786F"/>
    <w:pPr>
      <w:ind w:left="1440"/>
      <w:jc w:val="left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2A786F"/>
    <w:pPr>
      <w:ind w:left="1680"/>
      <w:jc w:val="left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2A786F"/>
    <w:pPr>
      <w:ind w:left="1920"/>
      <w:jc w:val="left"/>
    </w:pPr>
    <w:rPr>
      <w:rFonts w:cs="Calibri"/>
      <w:sz w:val="18"/>
      <w:szCs w:val="18"/>
    </w:rPr>
  </w:style>
  <w:style w:type="character" w:styleId="Strong">
    <w:name w:val="Strong"/>
    <w:basedOn w:val="DefaultParagraphFont"/>
    <w:uiPriority w:val="99"/>
    <w:qFormat/>
    <w:rsid w:val="00FD712C"/>
    <w:rPr>
      <w:rFonts w:cs="Times New Roman"/>
      <w:b/>
      <w:bCs/>
    </w:rPr>
  </w:style>
  <w:style w:type="character" w:customStyle="1" w:styleId="value">
    <w:name w:val="value"/>
    <w:basedOn w:val="DefaultParagraphFont"/>
    <w:uiPriority w:val="99"/>
    <w:rsid w:val="003113E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68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242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86968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8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8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8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8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1646</TotalTime>
  <Pages>13</Pages>
  <Words>358</Words>
  <Characters>2047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ThinkGem</dc:title>
  <dc:subject/>
  <dc:creator>user</dc:creator>
  <cp:keywords/>
  <dc:description/>
  <cp:lastModifiedBy>User</cp:lastModifiedBy>
  <cp:revision>1230</cp:revision>
  <cp:lastPrinted>2013-01-06T01:01:00Z</cp:lastPrinted>
  <dcterms:created xsi:type="dcterms:W3CDTF">2012-10-22T09:00:00Z</dcterms:created>
  <dcterms:modified xsi:type="dcterms:W3CDTF">2015-06-18T08:22:00Z</dcterms:modified>
</cp:coreProperties>
</file>