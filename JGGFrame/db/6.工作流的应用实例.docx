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34E" w:rsidRPr="00531E6B" w:rsidRDefault="0022634E" w:rsidP="00A93662">
      <w:pPr>
        <w:pStyle w:val="Title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>
        <w:rPr>
          <w:sz w:val="52"/>
          <w:szCs w:val="52"/>
        </w:rPr>
        <w:t>6</w:t>
      </w:r>
      <w:r>
        <w:rPr>
          <w:rFonts w:hint="eastAsia"/>
          <w:sz w:val="52"/>
          <w:szCs w:val="52"/>
        </w:rPr>
        <w:t>章工作流的应用实例</w:t>
      </w:r>
    </w:p>
    <w:p w:rsidR="0022634E" w:rsidRDefault="0022634E" w:rsidP="00CD7986">
      <w:pPr>
        <w:ind w:leftChars="2275" w:left="31680"/>
      </w:pPr>
      <w:r>
        <w:rPr>
          <w:rFonts w:hint="eastAsia"/>
        </w:rPr>
        <w:t>作者：</w:t>
      </w:r>
      <w:r>
        <w:t>ADMIN</w:t>
      </w:r>
    </w:p>
    <w:p w:rsidR="0022634E" w:rsidRPr="006B0672" w:rsidRDefault="0022634E" w:rsidP="00CD7986">
      <w:pPr>
        <w:ind w:leftChars="2275" w:left="31680"/>
      </w:pPr>
      <w:r>
        <w:rPr>
          <w:rFonts w:hint="eastAsia"/>
        </w:rPr>
        <w:t>更新日期：</w:t>
      </w:r>
      <w:r>
        <w:t>2014-01-03</w:t>
      </w:r>
    </w:p>
    <w:p w:rsidR="0022634E" w:rsidRDefault="0022634E" w:rsidP="00A93662">
      <w:pPr>
        <w:pStyle w:val="Heading1"/>
      </w:pPr>
      <w:r>
        <w:rPr>
          <w:rFonts w:hint="eastAsia"/>
        </w:rPr>
        <w:t>新建流程模型</w:t>
      </w:r>
    </w:p>
    <w:p w:rsidR="0022634E" w:rsidRDefault="0022634E" w:rsidP="00CD7986">
      <w:pPr>
        <w:pStyle w:val="ListParagraph"/>
        <w:ind w:firstLine="31680"/>
      </w:pPr>
      <w:r>
        <w:rPr>
          <w:rFonts w:hint="eastAsia"/>
        </w:rPr>
        <w:t>在线办公</w:t>
      </w:r>
      <w:r>
        <w:sym w:font="Wingdings" w:char="F0E0"/>
      </w:r>
      <w:r>
        <w:rPr>
          <w:rFonts w:hint="eastAsia"/>
        </w:rPr>
        <w:t>流程管理</w:t>
      </w:r>
      <w:r>
        <w:sym w:font="Wingdings" w:char="F0E0"/>
      </w:r>
      <w:r>
        <w:rPr>
          <w:rFonts w:hint="eastAsia"/>
        </w:rPr>
        <w:t>模型管理</w:t>
      </w:r>
      <w:r>
        <w:sym w:font="Wingdings" w:char="F0E0"/>
      </w:r>
      <w:r>
        <w:rPr>
          <w:rFonts w:hint="eastAsia"/>
        </w:rPr>
        <w:t>新建模型</w:t>
      </w:r>
    </w:p>
    <w:p w:rsidR="0022634E" w:rsidRDefault="0022634E" w:rsidP="00CD7986">
      <w:pPr>
        <w:pStyle w:val="ListParagraph"/>
        <w:ind w:firstLine="31680"/>
      </w:pPr>
      <w:r w:rsidRPr="000057B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" o:spid="_x0000_i1025" type="#_x0000_t75" style="width:364.5pt;height:270.75pt;visibility:visible">
            <v:imagedata r:id="rId7" o:title=""/>
          </v:shape>
        </w:pict>
      </w:r>
    </w:p>
    <w:p w:rsidR="0022634E" w:rsidRPr="004E4D59" w:rsidRDefault="0022634E" w:rsidP="00CD7986">
      <w:pPr>
        <w:pStyle w:val="ListParagraph"/>
        <w:ind w:firstLine="31680"/>
      </w:pPr>
      <w:r>
        <w:rPr>
          <w:rFonts w:hint="eastAsia"/>
        </w:rPr>
        <w:t>点击“提交”后会立即跳转到“流程在线设计器”页面，请看下一章节</w:t>
      </w:r>
    </w:p>
    <w:p w:rsidR="0022634E" w:rsidRDefault="0022634E" w:rsidP="00A93662">
      <w:pPr>
        <w:pStyle w:val="Heading1"/>
      </w:pPr>
      <w:r>
        <w:rPr>
          <w:rFonts w:hint="eastAsia"/>
        </w:rPr>
        <w:t>在线流程设计器</w:t>
      </w:r>
    </w:p>
    <w:p w:rsidR="0022634E" w:rsidRDefault="0022634E" w:rsidP="00CD7986">
      <w:pPr>
        <w:pStyle w:val="ListParagraph"/>
        <w:ind w:firstLine="31680"/>
      </w:pPr>
      <w:r>
        <w:rPr>
          <w:rFonts w:hint="eastAsia"/>
        </w:rPr>
        <w:t>在线办公</w:t>
      </w:r>
      <w:r>
        <w:sym w:font="Wingdings" w:char="F0E0"/>
      </w:r>
      <w:r>
        <w:rPr>
          <w:rFonts w:hint="eastAsia"/>
        </w:rPr>
        <w:t>流程管理</w:t>
      </w:r>
      <w:r>
        <w:sym w:font="Wingdings" w:char="F0E0"/>
      </w:r>
      <w:r>
        <w:rPr>
          <w:rFonts w:hint="eastAsia"/>
        </w:rPr>
        <w:t>模型管理</w:t>
      </w:r>
      <w:r>
        <w:sym w:font="Wingdings" w:char="F0E0"/>
      </w:r>
      <w:r>
        <w:rPr>
          <w:rFonts w:hint="eastAsia"/>
        </w:rPr>
        <w:t>模型管理</w:t>
      </w:r>
      <w:r>
        <w:sym w:font="Wingdings" w:char="F0E0"/>
      </w:r>
      <w:r>
        <w:rPr>
          <w:rFonts w:hint="eastAsia"/>
        </w:rPr>
        <w:t>编辑</w:t>
      </w:r>
    </w:p>
    <w:p w:rsidR="0022634E" w:rsidRDefault="0022634E" w:rsidP="00CD7986">
      <w:pPr>
        <w:pStyle w:val="ListParagraph"/>
        <w:ind w:firstLine="31680"/>
      </w:pPr>
      <w:r>
        <w:rPr>
          <w:rFonts w:hint="eastAsia"/>
        </w:rPr>
        <w:t>注意：此功能不支持</w:t>
      </w:r>
      <w:r>
        <w:t>IE</w:t>
      </w:r>
      <w:r>
        <w:rPr>
          <w:rFonts w:hint="eastAsia"/>
        </w:rPr>
        <w:t>，请用谷歌或火狐浏览器编辑。</w:t>
      </w:r>
    </w:p>
    <w:p w:rsidR="0022634E" w:rsidRDefault="0022634E" w:rsidP="00CD7986">
      <w:pPr>
        <w:pStyle w:val="ListParagraph"/>
        <w:ind w:firstLine="31680"/>
      </w:pPr>
      <w:r w:rsidRPr="000057B2">
        <w:rPr>
          <w:noProof/>
        </w:rPr>
        <w:pict>
          <v:shape id="图片 1" o:spid="_x0000_i1026" type="#_x0000_t75" style="width:412.5pt;height:180pt;visibility:visible">
            <v:imagedata r:id="rId8" o:title=""/>
          </v:shape>
        </w:pict>
      </w:r>
    </w:p>
    <w:p w:rsidR="0022634E" w:rsidRDefault="0022634E" w:rsidP="00D8735A">
      <w:pPr>
        <w:pStyle w:val="Heading2"/>
      </w:pPr>
      <w:r>
        <w:rPr>
          <w:rFonts w:hint="eastAsia"/>
        </w:rPr>
        <w:t>设置流程属性</w:t>
      </w:r>
    </w:p>
    <w:p w:rsidR="0022634E" w:rsidRDefault="0022634E" w:rsidP="00CD7986">
      <w:pPr>
        <w:pStyle w:val="ListParagraph"/>
        <w:ind w:firstLine="31680"/>
      </w:pPr>
      <w:r w:rsidRPr="000057B2">
        <w:rPr>
          <w:noProof/>
        </w:rPr>
        <w:pict>
          <v:shape id="图片 5" o:spid="_x0000_i1027" type="#_x0000_t75" style="width:3in;height:201.75pt;visibility:visible">
            <v:imagedata r:id="rId9" o:title=""/>
          </v:shape>
        </w:pict>
      </w:r>
    </w:p>
    <w:p w:rsidR="0022634E" w:rsidRDefault="0022634E" w:rsidP="008164E1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名称：流程定义名称</w:t>
      </w:r>
    </w:p>
    <w:p w:rsidR="0022634E" w:rsidRDefault="0022634E" w:rsidP="008164E1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描述：流程定义描述</w:t>
      </w:r>
    </w:p>
    <w:p w:rsidR="0022634E" w:rsidRDefault="0022634E" w:rsidP="008164E1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流程标识：流程定义</w:t>
      </w:r>
      <w:r>
        <w:t>KEY</w:t>
      </w:r>
      <w:r>
        <w:rPr>
          <w:rFonts w:hint="eastAsia"/>
        </w:rPr>
        <w:t>，对应</w:t>
      </w:r>
      <w:r>
        <w:t>procDefKey</w:t>
      </w:r>
      <w:r>
        <w:rPr>
          <w:rFonts w:hint="eastAsia"/>
        </w:rPr>
        <w:t>，用来标识一个流程</w:t>
      </w:r>
    </w:p>
    <w:p w:rsidR="0022634E" w:rsidRDefault="0022634E" w:rsidP="003E286C">
      <w:pPr>
        <w:pStyle w:val="Heading2"/>
      </w:pPr>
      <w:r>
        <w:rPr>
          <w:rFonts w:hint="eastAsia"/>
        </w:rPr>
        <w:t>拖拽形状元素</w:t>
      </w:r>
    </w:p>
    <w:p w:rsidR="0022634E" w:rsidRDefault="0022634E" w:rsidP="008164E1">
      <w:pPr>
        <w:pStyle w:val="ListParagraph"/>
        <w:numPr>
          <w:ilvl w:val="0"/>
          <w:numId w:val="16"/>
        </w:numPr>
        <w:ind w:firstLineChars="0"/>
      </w:pPr>
      <w:r>
        <w:t>Start event</w:t>
      </w:r>
      <w:r>
        <w:rPr>
          <w:rFonts w:hint="eastAsia"/>
        </w:rPr>
        <w:t>：开始事件</w:t>
      </w:r>
    </w:p>
    <w:p w:rsidR="0022634E" w:rsidRDefault="0022634E" w:rsidP="008164E1">
      <w:pPr>
        <w:pStyle w:val="ListParagraph"/>
        <w:numPr>
          <w:ilvl w:val="0"/>
          <w:numId w:val="16"/>
        </w:numPr>
        <w:ind w:firstLineChars="0"/>
      </w:pPr>
      <w:r>
        <w:t>End entit</w:t>
      </w:r>
      <w:r>
        <w:rPr>
          <w:rFonts w:hint="eastAsia"/>
        </w:rPr>
        <w:t>：结束事件</w:t>
      </w:r>
    </w:p>
    <w:p w:rsidR="0022634E" w:rsidRDefault="0022634E" w:rsidP="008164E1">
      <w:pPr>
        <w:pStyle w:val="ListParagraph"/>
        <w:numPr>
          <w:ilvl w:val="0"/>
          <w:numId w:val="16"/>
        </w:numPr>
        <w:ind w:firstLineChars="0"/>
      </w:pPr>
      <w:r>
        <w:t>User task</w:t>
      </w:r>
      <w:r>
        <w:rPr>
          <w:rFonts w:hint="eastAsia"/>
        </w:rPr>
        <w:t>：用户任务活动</w:t>
      </w:r>
    </w:p>
    <w:p w:rsidR="0022634E" w:rsidRDefault="0022634E" w:rsidP="008164E1">
      <w:pPr>
        <w:pStyle w:val="ListParagraph"/>
        <w:numPr>
          <w:ilvl w:val="0"/>
          <w:numId w:val="16"/>
        </w:numPr>
        <w:ind w:firstLineChars="0"/>
      </w:pPr>
      <w:r>
        <w:t>Service task</w:t>
      </w:r>
      <w:r>
        <w:rPr>
          <w:rFonts w:hint="eastAsia"/>
        </w:rPr>
        <w:t>：服务任务活动</w:t>
      </w:r>
    </w:p>
    <w:p w:rsidR="0022634E" w:rsidRDefault="0022634E" w:rsidP="008164E1">
      <w:pPr>
        <w:pStyle w:val="ListParagraph"/>
        <w:numPr>
          <w:ilvl w:val="0"/>
          <w:numId w:val="16"/>
        </w:numPr>
        <w:ind w:firstLineChars="0"/>
      </w:pPr>
      <w:r>
        <w:t>Exclusive gateway</w:t>
      </w:r>
      <w:r>
        <w:rPr>
          <w:rFonts w:hint="eastAsia"/>
        </w:rPr>
        <w:t>：排它网关通道，只能有一条分支执行，如</w:t>
      </w:r>
      <w:r>
        <w:t>if else</w:t>
      </w:r>
    </w:p>
    <w:p w:rsidR="0022634E" w:rsidRDefault="0022634E" w:rsidP="008164E1">
      <w:pPr>
        <w:pStyle w:val="ListParagraph"/>
        <w:numPr>
          <w:ilvl w:val="0"/>
          <w:numId w:val="16"/>
        </w:numPr>
        <w:ind w:firstLineChars="0"/>
      </w:pPr>
      <w:r>
        <w:t>Parallel gateway</w:t>
      </w:r>
      <w:r>
        <w:rPr>
          <w:rFonts w:hint="eastAsia"/>
        </w:rPr>
        <w:t>：并行网关通道，所有分支一块执行</w:t>
      </w:r>
    </w:p>
    <w:p w:rsidR="0022634E" w:rsidRDefault="0022634E" w:rsidP="008164E1">
      <w:pPr>
        <w:pStyle w:val="ListParagraph"/>
        <w:numPr>
          <w:ilvl w:val="0"/>
          <w:numId w:val="16"/>
        </w:numPr>
        <w:ind w:firstLineChars="0"/>
      </w:pPr>
      <w:r>
        <w:t>Enclusive gateway</w:t>
      </w:r>
      <w:r>
        <w:rPr>
          <w:rFonts w:hint="eastAsia"/>
        </w:rPr>
        <w:t>：包含网关通道，执行符合条件的分支</w:t>
      </w:r>
    </w:p>
    <w:p w:rsidR="0022634E" w:rsidRDefault="0022634E" w:rsidP="00CD7986">
      <w:pPr>
        <w:pStyle w:val="ListParagraph"/>
        <w:ind w:firstLine="31680"/>
      </w:pPr>
    </w:p>
    <w:p w:rsidR="0022634E" w:rsidRPr="003E286C" w:rsidRDefault="0022634E" w:rsidP="00CD7986">
      <w:pPr>
        <w:pStyle w:val="ListParagraph"/>
        <w:ind w:firstLine="31680"/>
      </w:pPr>
      <w:r>
        <w:rPr>
          <w:rFonts w:hint="eastAsia"/>
        </w:rPr>
        <w:t>参考：</w:t>
      </w:r>
      <w:hyperlink r:id="rId10" w:anchor="bpmnConstructs" w:history="1">
        <w:r>
          <w:rPr>
            <w:rStyle w:val="Hyperlink"/>
          </w:rPr>
          <w:t>http://www.mossle.com/docs/activiti/#bpmnConstructs</w:t>
        </w:r>
      </w:hyperlink>
    </w:p>
    <w:p w:rsidR="0022634E" w:rsidRDefault="0022634E" w:rsidP="006F2BC6">
      <w:pPr>
        <w:pStyle w:val="Heading2"/>
      </w:pPr>
      <w:r>
        <w:rPr>
          <w:rFonts w:hint="eastAsia"/>
        </w:rPr>
        <w:t>流程发起人流程变量</w:t>
      </w:r>
    </w:p>
    <w:p w:rsidR="0022634E" w:rsidRDefault="0022634E" w:rsidP="00CD7986">
      <w:pPr>
        <w:pStyle w:val="ListParagraph"/>
        <w:ind w:firstLine="31680"/>
      </w:pPr>
      <w:r>
        <w:rPr>
          <w:rFonts w:hint="eastAsia"/>
        </w:rPr>
        <w:t>在开始节点的属性中设置“流程发起人”变量名：如：</w:t>
      </w:r>
      <w:r>
        <w:t>apply</w:t>
      </w:r>
    </w:p>
    <w:p w:rsidR="0022634E" w:rsidRDefault="0022634E" w:rsidP="00CD7986">
      <w:pPr>
        <w:pStyle w:val="ListParagraph"/>
        <w:ind w:firstLine="31680"/>
      </w:pPr>
      <w:r w:rsidRPr="000057B2">
        <w:rPr>
          <w:noProof/>
        </w:rPr>
        <w:pict>
          <v:shape id="图片 10" o:spid="_x0000_i1028" type="#_x0000_t75" style="width:233.25pt;height:156pt;visibility:visible">
            <v:imagedata r:id="rId11" o:title=""/>
          </v:shape>
        </w:pict>
      </w:r>
    </w:p>
    <w:p w:rsidR="0022634E" w:rsidRDefault="0022634E" w:rsidP="00CD7986">
      <w:pPr>
        <w:pStyle w:val="ListParagraph"/>
        <w:ind w:firstLine="31680"/>
      </w:pPr>
      <w:r>
        <w:rPr>
          <w:rFonts w:hint="eastAsia"/>
        </w:rPr>
        <w:t>这时，任务的参与者可设置</w:t>
      </w:r>
      <w:r>
        <w:t>${apply}</w:t>
      </w:r>
      <w:r>
        <w:rPr>
          <w:rFonts w:hint="eastAsia"/>
        </w:rPr>
        <w:t>，来指定谁发起谁执行</w:t>
      </w:r>
    </w:p>
    <w:p w:rsidR="0022634E" w:rsidRDefault="0022634E" w:rsidP="00CD7986">
      <w:pPr>
        <w:pStyle w:val="ListParagraph"/>
        <w:ind w:firstLine="31680"/>
      </w:pPr>
      <w:r w:rsidRPr="000057B2">
        <w:rPr>
          <w:noProof/>
        </w:rPr>
        <w:pict>
          <v:shape id="图片 9" o:spid="_x0000_i1029" type="#_x0000_t75" style="width:225.75pt;height:90.75pt;visibility:visible">
            <v:imagedata r:id="rId12" o:title=""/>
          </v:shape>
        </w:pict>
      </w:r>
    </w:p>
    <w:p w:rsidR="0022634E" w:rsidRPr="00DF5146" w:rsidRDefault="0022634E" w:rsidP="00CD7986">
      <w:pPr>
        <w:pStyle w:val="ListParagraph"/>
        <w:ind w:firstLine="31680"/>
      </w:pPr>
      <w:r>
        <w:rPr>
          <w:rFonts w:hint="eastAsia"/>
        </w:rPr>
        <w:t>如发起人发起流程，被驳回是，驳回到发起人，可使用方法。</w:t>
      </w:r>
    </w:p>
    <w:p w:rsidR="0022634E" w:rsidRDefault="0022634E" w:rsidP="006F2BC6">
      <w:pPr>
        <w:pStyle w:val="Heading2"/>
      </w:pPr>
      <w:r>
        <w:rPr>
          <w:rFonts w:hint="eastAsia"/>
        </w:rPr>
        <w:t>挂接表单地址</w:t>
      </w:r>
    </w:p>
    <w:p w:rsidR="0022634E" w:rsidRDefault="0022634E" w:rsidP="008164E1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全局表单：新建流程时或活动元素上未设置表单标识时调用的表单，位于开始事件属性中“表单标识”字段，指定表单访问地址。</w:t>
      </w:r>
    </w:p>
    <w:p w:rsidR="0022634E" w:rsidRPr="00153351" w:rsidRDefault="0022634E" w:rsidP="008164E1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活动表单：当前步骤使用的表单，使用活动节点属性“表单标识”字段。</w:t>
      </w:r>
    </w:p>
    <w:p w:rsidR="0022634E" w:rsidRDefault="0022634E" w:rsidP="00CD7986">
      <w:pPr>
        <w:pStyle w:val="ListParagraph"/>
        <w:ind w:firstLine="31680"/>
      </w:pPr>
      <w:r w:rsidRPr="000057B2">
        <w:rPr>
          <w:noProof/>
        </w:rPr>
        <w:pict>
          <v:shape id="图片 6" o:spid="_x0000_i1030" type="#_x0000_t75" style="width:221.25pt;height:160.5pt;visibility:visible">
            <v:imagedata r:id="rId13" o:title=""/>
          </v:shape>
        </w:pict>
      </w:r>
    </w:p>
    <w:p w:rsidR="0022634E" w:rsidRDefault="0022634E" w:rsidP="00BB3966">
      <w:pPr>
        <w:pStyle w:val="Heading2"/>
      </w:pPr>
      <w:r>
        <w:rPr>
          <w:rFonts w:hint="eastAsia"/>
        </w:rPr>
        <w:t>设置参与者</w:t>
      </w:r>
    </w:p>
    <w:p w:rsidR="0022634E" w:rsidRDefault="0022634E" w:rsidP="00CD7986">
      <w:pPr>
        <w:pStyle w:val="ListParagraph"/>
        <w:ind w:firstLine="31680"/>
      </w:pPr>
      <w:r>
        <w:rPr>
          <w:rFonts w:hint="eastAsia"/>
        </w:rPr>
        <w:t>在活动节点属性中找到“参与者”属性，点击“</w:t>
      </w:r>
      <w:r>
        <w:t>…</w:t>
      </w:r>
      <w:r>
        <w:rPr>
          <w:rFonts w:hint="eastAsia"/>
        </w:rPr>
        <w:t>”弹出如下窗口</w:t>
      </w:r>
    </w:p>
    <w:p w:rsidR="0022634E" w:rsidRDefault="0022634E" w:rsidP="00CD7986">
      <w:pPr>
        <w:pStyle w:val="ListParagraph"/>
        <w:ind w:firstLine="31680"/>
      </w:pPr>
      <w:r w:rsidRPr="000057B2">
        <w:rPr>
          <w:noProof/>
        </w:rPr>
        <w:pict>
          <v:shape id="图片 7" o:spid="_x0000_i1031" type="#_x0000_t75" style="width:245.25pt;height:139.5pt;visibility:visible">
            <v:imagedata r:id="rId14" o:title=""/>
          </v:shape>
        </w:pict>
      </w:r>
    </w:p>
    <w:p w:rsidR="0022634E" w:rsidRDefault="0022634E" w:rsidP="008164E1">
      <w:pPr>
        <w:pStyle w:val="ListParagraph"/>
        <w:numPr>
          <w:ilvl w:val="0"/>
          <w:numId w:val="14"/>
        </w:numPr>
        <w:ind w:firstLineChars="0"/>
      </w:pPr>
      <w:r>
        <w:t>assignee</w:t>
      </w:r>
      <w:r>
        <w:rPr>
          <w:rFonts w:hint="eastAsia"/>
        </w:rPr>
        <w:t>：任务执行人，设置系统中的“登录名”（</w:t>
      </w:r>
      <w:r>
        <w:t>loginName</w:t>
      </w:r>
      <w:r>
        <w:rPr>
          <w:rFonts w:hint="eastAsia"/>
        </w:rPr>
        <w:t>）。</w:t>
      </w:r>
    </w:p>
    <w:p w:rsidR="0022634E" w:rsidRDefault="0022634E" w:rsidP="008164E1">
      <w:pPr>
        <w:pStyle w:val="ListParagraph"/>
        <w:numPr>
          <w:ilvl w:val="0"/>
          <w:numId w:val="14"/>
        </w:numPr>
        <w:ind w:firstLineChars="0"/>
      </w:pPr>
      <w:r>
        <w:t>candidateUsers</w:t>
      </w:r>
      <w:r>
        <w:rPr>
          <w:rFonts w:hint="eastAsia"/>
        </w:rPr>
        <w:t>：任务执行人，多个用逗号“</w:t>
      </w:r>
      <w:r>
        <w:t>,</w:t>
      </w:r>
      <w:r>
        <w:rPr>
          <w:rFonts w:hint="eastAsia"/>
        </w:rPr>
        <w:t>”隔开。</w:t>
      </w:r>
    </w:p>
    <w:p w:rsidR="0022634E" w:rsidRDefault="0022634E" w:rsidP="008164E1">
      <w:pPr>
        <w:pStyle w:val="ListParagraph"/>
        <w:numPr>
          <w:ilvl w:val="0"/>
          <w:numId w:val="14"/>
        </w:numPr>
        <w:ind w:firstLineChars="0"/>
      </w:pPr>
      <w:r>
        <w:t>candidateGroups</w:t>
      </w:r>
      <w:r>
        <w:rPr>
          <w:rFonts w:hint="eastAsia"/>
        </w:rPr>
        <w:t>：任务执行组，多个用逗号“</w:t>
      </w:r>
      <w:r>
        <w:t>,</w:t>
      </w:r>
      <w:r>
        <w:rPr>
          <w:rFonts w:hint="eastAsia"/>
        </w:rPr>
        <w:t>”隔开，设置系统中的“角色英文名（</w:t>
      </w:r>
      <w:r>
        <w:t>enname</w:t>
      </w:r>
      <w:r>
        <w:rPr>
          <w:rFonts w:hint="eastAsia"/>
        </w:rPr>
        <w:t>）</w:t>
      </w:r>
      <w:r>
        <w:t>”</w:t>
      </w:r>
      <w:r>
        <w:rPr>
          <w:rFonts w:hint="eastAsia"/>
        </w:rPr>
        <w:t>。</w:t>
      </w:r>
    </w:p>
    <w:p w:rsidR="0022634E" w:rsidRDefault="0022634E" w:rsidP="00CD7986">
      <w:pPr>
        <w:pStyle w:val="ListParagraph"/>
        <w:ind w:firstLine="31680"/>
      </w:pPr>
      <w:r>
        <w:t>assignee</w:t>
      </w:r>
      <w:r>
        <w:rPr>
          <w:rFonts w:hint="eastAsia"/>
        </w:rPr>
        <w:t>和</w:t>
      </w:r>
      <w:r>
        <w:t>candidateUsers</w:t>
      </w:r>
      <w:r>
        <w:rPr>
          <w:rFonts w:hint="eastAsia"/>
        </w:rPr>
        <w:t>的区别是：</w:t>
      </w:r>
      <w:r>
        <w:t>assignee</w:t>
      </w:r>
      <w:r>
        <w:rPr>
          <w:rFonts w:hint="eastAsia"/>
        </w:rPr>
        <w:t>不需要签收任务，直接可执行任务；</w:t>
      </w:r>
      <w:r>
        <w:t>candidateUsers</w:t>
      </w:r>
      <w:r>
        <w:rPr>
          <w:rFonts w:hint="eastAsia"/>
        </w:rPr>
        <w:t>为竞争方式分配任务，被指定人待办中都有一条任务，谁先签收谁就获得任务的执行权。</w:t>
      </w:r>
    </w:p>
    <w:p w:rsidR="0022634E" w:rsidRDefault="0022634E" w:rsidP="00CD7986">
      <w:pPr>
        <w:pStyle w:val="ListParagraph"/>
        <w:ind w:firstLine="31680"/>
      </w:pPr>
      <w:r>
        <w:rPr>
          <w:rFonts w:hint="eastAsia"/>
        </w:rPr>
        <w:t>参与者可指定流程变量（</w:t>
      </w:r>
      <w:r>
        <w:t>EL</w:t>
      </w:r>
      <w:r>
        <w:rPr>
          <w:rFonts w:hint="eastAsia"/>
        </w:rPr>
        <w:t>表达式），动态指定参与者，如：</w:t>
      </w:r>
      <w:r>
        <w:t>${</w:t>
      </w:r>
      <w:r w:rsidRPr="00E66B34">
        <w:t>processer</w:t>
      </w:r>
      <w:r>
        <w:t>}</w:t>
      </w:r>
    </w:p>
    <w:p w:rsidR="0022634E" w:rsidRDefault="0022634E" w:rsidP="00C72159">
      <w:pPr>
        <w:pStyle w:val="Heading2"/>
      </w:pPr>
      <w:r>
        <w:rPr>
          <w:rFonts w:hint="eastAsia"/>
        </w:rPr>
        <w:t>设置流转条件</w:t>
      </w:r>
    </w:p>
    <w:p w:rsidR="0022634E" w:rsidRDefault="0022634E" w:rsidP="00CD7986">
      <w:pPr>
        <w:pStyle w:val="ListParagraph"/>
        <w:ind w:firstLine="31680"/>
      </w:pPr>
      <w:r>
        <w:rPr>
          <w:rFonts w:hint="eastAsia"/>
        </w:rPr>
        <w:t>在流转线的属性中找到“流转条件”，这里，写</w:t>
      </w:r>
      <w:r>
        <w:t>EL</w:t>
      </w:r>
      <w:r>
        <w:rPr>
          <w:rFonts w:hint="eastAsia"/>
        </w:rPr>
        <w:t>表达式，返回</w:t>
      </w:r>
      <w:r>
        <w:t>true</w:t>
      </w:r>
      <w:r>
        <w:rPr>
          <w:rFonts w:hint="eastAsia"/>
        </w:rPr>
        <w:t>或</w:t>
      </w:r>
      <w:r>
        <w:t>false</w:t>
      </w:r>
      <w:r>
        <w:rPr>
          <w:rFonts w:hint="eastAsia"/>
        </w:rPr>
        <w:t>，如：</w:t>
      </w:r>
      <w:r>
        <w:t>${flag == ‘1’}</w:t>
      </w:r>
    </w:p>
    <w:p w:rsidR="0022634E" w:rsidRDefault="0022634E" w:rsidP="00CD7986">
      <w:pPr>
        <w:pStyle w:val="ListParagraph"/>
        <w:ind w:firstLine="31680"/>
      </w:pPr>
      <w:r w:rsidRPr="000057B2">
        <w:rPr>
          <w:noProof/>
        </w:rPr>
        <w:pict>
          <v:shape id="图片 8" o:spid="_x0000_i1032" type="#_x0000_t75" style="width:215.25pt;height:133.5pt;visibility:visible">
            <v:imagedata r:id="rId15" o:title=""/>
          </v:shape>
        </w:pict>
      </w:r>
    </w:p>
    <w:p w:rsidR="0022634E" w:rsidRDefault="0022634E" w:rsidP="006E319C">
      <w:pPr>
        <w:pStyle w:val="Heading2"/>
      </w:pPr>
      <w:r>
        <w:rPr>
          <w:rFonts w:hint="eastAsia"/>
        </w:rPr>
        <w:t>保存流程设计图</w:t>
      </w:r>
    </w:p>
    <w:p w:rsidR="0022634E" w:rsidRDefault="0022634E" w:rsidP="00CD7986">
      <w:pPr>
        <w:pStyle w:val="ListParagraph"/>
        <w:ind w:firstLine="31680"/>
      </w:pPr>
      <w:r>
        <w:rPr>
          <w:rFonts w:hint="eastAsia"/>
        </w:rPr>
        <w:t>工具栏上点击“保存”按钮</w:t>
      </w:r>
    </w:p>
    <w:p w:rsidR="0022634E" w:rsidRDefault="0022634E" w:rsidP="00CD7986">
      <w:pPr>
        <w:pStyle w:val="ListParagraph"/>
        <w:ind w:firstLine="31680"/>
      </w:pPr>
      <w:r w:rsidRPr="000057B2">
        <w:rPr>
          <w:noProof/>
        </w:rPr>
        <w:pict>
          <v:shape id="图片 11" o:spid="_x0000_i1033" type="#_x0000_t75" style="width:395.25pt;height:34.5pt;visibility:visible">
            <v:imagedata r:id="rId16" o:title=""/>
          </v:shape>
        </w:pict>
      </w:r>
    </w:p>
    <w:p w:rsidR="0022634E" w:rsidRDefault="0022634E" w:rsidP="00CD7986">
      <w:pPr>
        <w:pStyle w:val="ListParagraph"/>
        <w:ind w:firstLine="31680"/>
      </w:pPr>
      <w:r>
        <w:rPr>
          <w:rFonts w:hint="eastAsia"/>
        </w:rPr>
        <w:t>填写名称和描述，点击“保存”按钮。</w:t>
      </w:r>
    </w:p>
    <w:p w:rsidR="0022634E" w:rsidRDefault="0022634E" w:rsidP="00CD7986">
      <w:pPr>
        <w:pStyle w:val="ListParagraph"/>
        <w:ind w:firstLine="31680"/>
      </w:pPr>
      <w:r w:rsidRPr="000057B2">
        <w:rPr>
          <w:noProof/>
        </w:rPr>
        <w:pict>
          <v:shape id="图片 12" o:spid="_x0000_i1034" type="#_x0000_t75" style="width:414.75pt;height:170.25pt;visibility:visible">
            <v:imagedata r:id="rId17" o:title=""/>
          </v:shape>
        </w:pict>
      </w:r>
    </w:p>
    <w:p w:rsidR="0022634E" w:rsidRDefault="0022634E" w:rsidP="00CD7986">
      <w:pPr>
        <w:pStyle w:val="ListParagraph"/>
        <w:ind w:firstLine="31680"/>
      </w:pPr>
      <w:r>
        <w:rPr>
          <w:rFonts w:hint="eastAsia"/>
        </w:rPr>
        <w:t>此时可点击浏览器上的“叉号”关闭流程设计窗口。</w:t>
      </w:r>
    </w:p>
    <w:p w:rsidR="0022634E" w:rsidRDefault="0022634E" w:rsidP="004560CC">
      <w:pPr>
        <w:pStyle w:val="Heading2"/>
      </w:pPr>
      <w:r>
        <w:rPr>
          <w:rFonts w:hint="eastAsia"/>
        </w:rPr>
        <w:t>注意事项</w:t>
      </w:r>
    </w:p>
    <w:p w:rsidR="0022634E" w:rsidRPr="004560CC" w:rsidRDefault="0022634E" w:rsidP="004560CC">
      <w:pPr>
        <w:pStyle w:val="ListParagraph"/>
        <w:numPr>
          <w:ilvl w:val="0"/>
          <w:numId w:val="23"/>
        </w:numPr>
        <w:ind w:firstLineChars="0"/>
      </w:pPr>
      <w:r>
        <w:rPr>
          <w:rFonts w:hint="eastAsia"/>
        </w:rPr>
        <w:t>所有编号，如：模型编号、流程编号、活动节点编号，都不允许以数字开头。</w:t>
      </w:r>
    </w:p>
    <w:p w:rsidR="0022634E" w:rsidRDefault="0022634E" w:rsidP="00230F81">
      <w:pPr>
        <w:pStyle w:val="Heading1"/>
      </w:pPr>
      <w:r>
        <w:rPr>
          <w:rFonts w:hint="eastAsia"/>
        </w:rPr>
        <w:t>部署流程</w:t>
      </w:r>
    </w:p>
    <w:p w:rsidR="0022634E" w:rsidRDefault="0022634E" w:rsidP="00CD7986">
      <w:pPr>
        <w:pStyle w:val="ListParagraph"/>
        <w:ind w:firstLine="31680"/>
      </w:pPr>
      <w:r>
        <w:rPr>
          <w:rFonts w:hint="eastAsia"/>
        </w:rPr>
        <w:t>上步咱们学习了流程设计，产生流程设计图，如何将我们的图部署到系统中并使用呢，请看如下操作：</w:t>
      </w:r>
    </w:p>
    <w:p w:rsidR="0022634E" w:rsidRPr="005B1024" w:rsidRDefault="0022634E" w:rsidP="005B1024">
      <w:pPr>
        <w:pStyle w:val="ListParagraph"/>
        <w:numPr>
          <w:ilvl w:val="0"/>
          <w:numId w:val="22"/>
        </w:numPr>
        <w:ind w:firstLineChars="0"/>
      </w:pPr>
      <w:r w:rsidRPr="005B1024">
        <w:rPr>
          <w:rFonts w:hint="eastAsia"/>
        </w:rPr>
        <w:t>在线办公</w:t>
      </w:r>
      <w:r w:rsidRPr="005B1024">
        <w:sym w:font="Wingdings" w:char="F0E0"/>
      </w:r>
      <w:r w:rsidRPr="005B1024">
        <w:rPr>
          <w:rFonts w:hint="eastAsia"/>
        </w:rPr>
        <w:t>流程管理</w:t>
      </w:r>
      <w:r w:rsidRPr="005B1024">
        <w:sym w:font="Wingdings" w:char="F0E0"/>
      </w:r>
      <w:r w:rsidRPr="005B1024">
        <w:rPr>
          <w:rFonts w:hint="eastAsia"/>
        </w:rPr>
        <w:t>模型管理</w:t>
      </w:r>
      <w:r w:rsidRPr="005B1024">
        <w:sym w:font="Wingdings" w:char="F0E0"/>
      </w:r>
      <w:r w:rsidRPr="005B1024">
        <w:rPr>
          <w:rFonts w:hint="eastAsia"/>
        </w:rPr>
        <w:t>模型管理</w:t>
      </w:r>
      <w:r w:rsidRPr="005B1024">
        <w:sym w:font="Wingdings" w:char="F0E0"/>
      </w:r>
      <w:r w:rsidRPr="005B1024">
        <w:rPr>
          <w:rFonts w:hint="eastAsia"/>
        </w:rPr>
        <w:t>部署</w:t>
      </w:r>
    </w:p>
    <w:p w:rsidR="0022634E" w:rsidRPr="005B1024" w:rsidRDefault="0022634E" w:rsidP="005B1024">
      <w:pPr>
        <w:pStyle w:val="ListParagraph"/>
        <w:numPr>
          <w:ilvl w:val="0"/>
          <w:numId w:val="22"/>
        </w:numPr>
        <w:ind w:firstLineChars="0"/>
      </w:pPr>
      <w:r w:rsidRPr="005B1024">
        <w:rPr>
          <w:rFonts w:hint="eastAsia"/>
        </w:rPr>
        <w:t>接着系统会提示“部署成功”信息，如果提示错误，说明你流程设计图有问题，请检查错误，重新执行部署操作。</w:t>
      </w:r>
    </w:p>
    <w:p w:rsidR="0022634E" w:rsidRPr="005B1024" w:rsidRDefault="0022634E" w:rsidP="005B1024">
      <w:pPr>
        <w:pStyle w:val="ListParagraph"/>
        <w:numPr>
          <w:ilvl w:val="0"/>
          <w:numId w:val="22"/>
        </w:numPr>
        <w:ind w:firstLineChars="0"/>
      </w:pPr>
      <w:r w:rsidRPr="005B1024">
        <w:rPr>
          <w:rFonts w:hint="eastAsia"/>
        </w:rPr>
        <w:t>另外两种部署方法，通过</w:t>
      </w:r>
      <w:r w:rsidRPr="005B1024">
        <w:t>eclipse</w:t>
      </w:r>
      <w:r w:rsidRPr="005B1024">
        <w:rPr>
          <w:rFonts w:hint="eastAsia"/>
        </w:rPr>
        <w:t>插件设计好的流程：</w:t>
      </w:r>
    </w:p>
    <w:p w:rsidR="0022634E" w:rsidRDefault="0022634E" w:rsidP="005B1024">
      <w:pPr>
        <w:pStyle w:val="ListParagraph"/>
        <w:numPr>
          <w:ilvl w:val="2"/>
          <w:numId w:val="21"/>
        </w:numPr>
        <w:ind w:firstLineChars="0"/>
      </w:pPr>
      <w:r>
        <w:rPr>
          <w:rFonts w:hint="eastAsia"/>
        </w:rPr>
        <w:t>在线办公</w:t>
      </w:r>
      <w:r>
        <w:sym w:font="Wingdings" w:char="F0E0"/>
      </w:r>
      <w:r>
        <w:rPr>
          <w:rFonts w:hint="eastAsia"/>
        </w:rPr>
        <w:t>流程管理</w:t>
      </w:r>
      <w:r>
        <w:sym w:font="Wingdings" w:char="F0E0"/>
      </w:r>
      <w:r>
        <w:rPr>
          <w:rFonts w:hint="eastAsia"/>
        </w:rPr>
        <w:t>流程管理</w:t>
      </w:r>
      <w:r>
        <w:sym w:font="Wingdings" w:char="F0E0"/>
      </w:r>
      <w:r>
        <w:rPr>
          <w:rFonts w:hint="eastAsia"/>
        </w:rPr>
        <w:t>部署流程</w:t>
      </w:r>
      <w:r>
        <w:sym w:font="Wingdings" w:char="F0E0"/>
      </w:r>
      <w:r>
        <w:rPr>
          <w:rFonts w:hint="eastAsia"/>
        </w:rPr>
        <w:t>选择流程</w:t>
      </w:r>
      <w:r>
        <w:t>.bpmn.xml</w:t>
      </w:r>
    </w:p>
    <w:p w:rsidR="0022634E" w:rsidRDefault="0022634E" w:rsidP="007844B9">
      <w:pPr>
        <w:pStyle w:val="ListParagraph"/>
        <w:numPr>
          <w:ilvl w:val="2"/>
          <w:numId w:val="21"/>
        </w:numPr>
        <w:ind w:firstLineChars="0"/>
      </w:pPr>
      <w:r>
        <w:rPr>
          <w:rFonts w:hint="eastAsia"/>
        </w:rPr>
        <w:t>编写并执行</w:t>
      </w:r>
      <w:r>
        <w:t>ant</w:t>
      </w:r>
      <w:r>
        <w:rPr>
          <w:rFonts w:hint="eastAsia"/>
        </w:rPr>
        <w:t>脚本，启动系统将自动部署</w:t>
      </w:r>
    </w:p>
    <w:p w:rsidR="0022634E" w:rsidRPr="00851826" w:rsidRDefault="0022634E" w:rsidP="007844B9">
      <w:pPr>
        <w:pStyle w:val="ListParagraph"/>
        <w:ind w:left="1260" w:firstLineChars="0" w:firstLine="0"/>
      </w:pPr>
      <w:r w:rsidRPr="007844B9">
        <w:t>/jeesite/src/main/resources/act/build.xml</w:t>
      </w:r>
      <w:r>
        <w:rPr>
          <w:rFonts w:hint="eastAsia"/>
        </w:rPr>
        <w:t>。</w:t>
      </w:r>
    </w:p>
    <w:p w:rsidR="0022634E" w:rsidRPr="0043116D" w:rsidRDefault="0022634E" w:rsidP="005B1024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设置流程分类：在流程管理中直接点击流程分类进行设置。</w:t>
      </w:r>
    </w:p>
    <w:p w:rsidR="0022634E" w:rsidRDefault="0022634E" w:rsidP="005B1024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同一标识流程，部署多次，版本号自动加</w:t>
      </w:r>
      <w:r>
        <w:t>1</w:t>
      </w:r>
    </w:p>
    <w:p w:rsidR="0022634E" w:rsidRDefault="0022634E" w:rsidP="00AF3DDF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正在运行的流程，再次部署新流程后，正在运行的流程还按照原来流程设置走，再次新建的流程使用新流程走。</w:t>
      </w:r>
    </w:p>
    <w:p w:rsidR="0022634E" w:rsidRDefault="0022634E" w:rsidP="00D33B24">
      <w:pPr>
        <w:pStyle w:val="Heading1"/>
      </w:pPr>
      <w:r>
        <w:rPr>
          <w:rFonts w:hint="eastAsia"/>
        </w:rPr>
        <w:t>流程表单流转</w:t>
      </w:r>
    </w:p>
    <w:p w:rsidR="0022634E" w:rsidRDefault="0022634E" w:rsidP="00766B6D">
      <w:pPr>
        <w:pStyle w:val="Heading2"/>
      </w:pPr>
      <w:r>
        <w:rPr>
          <w:rFonts w:hint="eastAsia"/>
        </w:rPr>
        <w:t>数据库设计</w:t>
      </w:r>
    </w:p>
    <w:p w:rsidR="0022634E" w:rsidRDefault="0022634E" w:rsidP="00CD7986">
      <w:pPr>
        <w:pStyle w:val="ListParagraph"/>
        <w:ind w:firstLine="31680"/>
      </w:pPr>
      <w:r>
        <w:rPr>
          <w:rFonts w:hint="eastAsia"/>
        </w:rPr>
        <w:t>使用</w:t>
      </w:r>
      <w:r>
        <w:t>erm</w:t>
      </w:r>
      <w:r>
        <w:rPr>
          <w:rFonts w:hint="eastAsia"/>
        </w:rPr>
        <w:t>进行数据库建模，然后使用代码生成工具生成增删改查代码。</w:t>
      </w:r>
    </w:p>
    <w:p w:rsidR="0022634E" w:rsidRDefault="0022634E" w:rsidP="00CD7986">
      <w:pPr>
        <w:pStyle w:val="ListParagraph"/>
        <w:ind w:firstLine="31680"/>
      </w:pPr>
      <w:r>
        <w:rPr>
          <w:rFonts w:hint="eastAsia"/>
        </w:rPr>
        <w:t>流程业务表中必须包含，如下字段：</w:t>
      </w:r>
    </w:p>
    <w:p w:rsidR="0022634E" w:rsidRDefault="0022634E" w:rsidP="00CD7986">
      <w:pPr>
        <w:pStyle w:val="ListParagraph"/>
        <w:ind w:firstLine="31680"/>
      </w:pPr>
      <w:r w:rsidRPr="000057B2">
        <w:rPr>
          <w:noProof/>
        </w:rPr>
        <w:pict>
          <v:shape id="图片 13" o:spid="_x0000_i1035" type="#_x0000_t75" style="width:252.75pt;height:49.5pt;visibility:visible">
            <v:imagedata r:id="rId18" o:title=""/>
          </v:shape>
        </w:pict>
      </w:r>
    </w:p>
    <w:p w:rsidR="0022634E" w:rsidRDefault="0022634E" w:rsidP="00CD7986">
      <w:pPr>
        <w:pStyle w:val="ListParagraph"/>
        <w:ind w:firstLine="31680"/>
      </w:pPr>
      <w:r w:rsidRPr="000057B2">
        <w:rPr>
          <w:noProof/>
        </w:rPr>
        <w:pict>
          <v:shape id="图片 15" o:spid="_x0000_i1036" type="#_x0000_t75" style="width:252.75pt;height:105.75pt;visibility:visible">
            <v:imagedata r:id="rId19" o:title=""/>
          </v:shape>
        </w:pict>
      </w:r>
    </w:p>
    <w:p w:rsidR="0022634E" w:rsidRPr="00766B6D" w:rsidRDefault="0022634E" w:rsidP="00CD7986">
      <w:pPr>
        <w:pStyle w:val="ListParagraph"/>
        <w:ind w:firstLine="31680"/>
      </w:pPr>
      <w:r>
        <w:rPr>
          <w:rFonts w:hint="eastAsia"/>
        </w:rPr>
        <w:t>生成</w:t>
      </w:r>
      <w:r>
        <w:t>ddl</w:t>
      </w:r>
      <w:r>
        <w:rPr>
          <w:rFonts w:hint="eastAsia"/>
        </w:rPr>
        <w:t>导入数据库</w:t>
      </w:r>
    </w:p>
    <w:p w:rsidR="0022634E" w:rsidRDefault="0022634E" w:rsidP="00635E4C">
      <w:pPr>
        <w:pStyle w:val="Heading2"/>
      </w:pPr>
      <w:r>
        <w:rPr>
          <w:rFonts w:hint="eastAsia"/>
        </w:rPr>
        <w:t>代码生成代码</w:t>
      </w:r>
    </w:p>
    <w:p w:rsidR="0022634E" w:rsidRDefault="0022634E" w:rsidP="00CD7986">
      <w:pPr>
        <w:pStyle w:val="ListParagraph"/>
        <w:ind w:firstLine="31680"/>
      </w:pPr>
      <w:r>
        <w:rPr>
          <w:rFonts w:hint="eastAsia"/>
        </w:rPr>
        <w:t>功能访问路径与第</w:t>
      </w:r>
      <w:r>
        <w:t>2</w:t>
      </w:r>
      <w:r>
        <w:rPr>
          <w:rFonts w:hint="eastAsia"/>
        </w:rPr>
        <w:t>章挂接表单对应（</w:t>
      </w:r>
      <w:r w:rsidRPr="001538AC">
        <w:t>/oa/testAudit/form</w:t>
      </w:r>
      <w:r>
        <w:rPr>
          <w:rFonts w:hint="eastAsia"/>
        </w:rPr>
        <w:t>）；</w:t>
      </w:r>
    </w:p>
    <w:p w:rsidR="0022634E" w:rsidRDefault="0022634E" w:rsidP="00CD7986">
      <w:pPr>
        <w:pStyle w:val="ListParagraph"/>
        <w:ind w:firstLine="31680"/>
      </w:pPr>
      <w:r>
        <w:rPr>
          <w:rFonts w:hint="eastAsia"/>
        </w:rPr>
        <w:t>请参考：“在线办公</w:t>
      </w:r>
      <w:r>
        <w:t>-&gt;</w:t>
      </w:r>
      <w:r>
        <w:rPr>
          <w:rFonts w:hint="eastAsia"/>
        </w:rPr>
        <w:t>个人办公</w:t>
      </w:r>
      <w:r>
        <w:t>-&gt;</w:t>
      </w:r>
      <w:r>
        <w:rPr>
          <w:rFonts w:hint="eastAsia"/>
        </w:rPr>
        <w:t>审批测试</w:t>
      </w:r>
      <w:r>
        <w:t>”</w:t>
      </w:r>
      <w:r>
        <w:rPr>
          <w:rFonts w:hint="eastAsia"/>
        </w:rPr>
        <w:t>模块</w:t>
      </w:r>
    </w:p>
    <w:p w:rsidR="0022634E" w:rsidRPr="006660E8" w:rsidRDefault="0022634E" w:rsidP="00CD7986">
      <w:pPr>
        <w:pStyle w:val="ListParagraph"/>
        <w:ind w:firstLine="31680"/>
      </w:pPr>
      <w:r>
        <w:rPr>
          <w:rFonts w:hint="eastAsia"/>
        </w:rPr>
        <w:t>源码：</w:t>
      </w:r>
      <w:r w:rsidRPr="00395B69">
        <w:t>com</w:t>
      </w:r>
      <w:r>
        <w:t>.thinkgem.jeesite.modules.oa.*.TestAudit*.java</w:t>
      </w:r>
      <w:r>
        <w:rPr>
          <w:rFonts w:hint="eastAsia"/>
        </w:rPr>
        <w:t>，</w:t>
      </w:r>
      <w:r>
        <w:t>testAudit*.jsp</w:t>
      </w:r>
    </w:p>
    <w:p w:rsidR="0022634E" w:rsidRDefault="0022634E" w:rsidP="00635E4C">
      <w:pPr>
        <w:pStyle w:val="Heading2"/>
      </w:pPr>
      <w:r>
        <w:rPr>
          <w:rFonts w:hint="eastAsia"/>
        </w:rPr>
        <w:t>启动流程接口</w:t>
      </w:r>
    </w:p>
    <w:p w:rsidR="0022634E" w:rsidRDefault="0022634E" w:rsidP="00CD7986">
      <w:pPr>
        <w:pStyle w:val="ListParagraph"/>
        <w:ind w:firstLine="31680"/>
      </w:pPr>
      <w:r w:rsidRPr="007828F1">
        <w:t>TestAuditService</w:t>
      </w:r>
      <w:r>
        <w:t>.java</w:t>
      </w:r>
      <w:r>
        <w:rPr>
          <w:rFonts w:hint="eastAsia"/>
        </w:rPr>
        <w:t>第</w:t>
      </w:r>
      <w:r>
        <w:t>62</w:t>
      </w:r>
      <w:r>
        <w:rPr>
          <w:rFonts w:hint="eastAsia"/>
        </w:rPr>
        <w:t>行，传递参数如下：</w:t>
      </w:r>
    </w:p>
    <w:p w:rsidR="0022634E" w:rsidRDefault="0022634E" w:rsidP="006837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22634E" w:rsidRDefault="0022634E" w:rsidP="006837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启动流程</w:t>
      </w:r>
    </w:p>
    <w:p w:rsidR="0022634E" w:rsidRDefault="0022634E" w:rsidP="006837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procDefKey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流程定义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KEY</w:t>
      </w:r>
    </w:p>
    <w:p w:rsidR="0022634E" w:rsidRDefault="0022634E" w:rsidP="006837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businessTable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业务表表名</w:t>
      </w:r>
    </w:p>
    <w:p w:rsidR="0022634E" w:rsidRDefault="0022634E" w:rsidP="006837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businessId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业务表编号</w:t>
      </w:r>
    </w:p>
    <w:p w:rsidR="0022634E" w:rsidRDefault="0022634E" w:rsidP="006837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22634E" w:rsidRDefault="0022634E" w:rsidP="006837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@Transactional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(readOnly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2634E" w:rsidRPr="006837F1" w:rsidRDefault="0022634E" w:rsidP="006837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startProcess(String procDefKey, String businessTable, String businessId)</w:t>
      </w:r>
    </w:p>
    <w:p w:rsidR="0022634E" w:rsidRPr="007828F1" w:rsidRDefault="0022634E" w:rsidP="00024174">
      <w:pPr>
        <w:pStyle w:val="Heading2"/>
      </w:pPr>
      <w:r>
        <w:rPr>
          <w:rFonts w:hint="eastAsia"/>
        </w:rPr>
        <w:t>提交任务接口</w:t>
      </w:r>
    </w:p>
    <w:p w:rsidR="0022634E" w:rsidRDefault="0022634E" w:rsidP="00CD7986">
      <w:pPr>
        <w:pStyle w:val="ListParagraph"/>
        <w:ind w:firstLine="31680"/>
      </w:pPr>
      <w:r w:rsidRPr="00024174">
        <w:t>TestAuditService</w:t>
      </w:r>
      <w:r>
        <w:t>.java</w:t>
      </w:r>
      <w:r>
        <w:rPr>
          <w:rFonts w:hint="eastAsia"/>
        </w:rPr>
        <w:t>第</w:t>
      </w:r>
      <w:r>
        <w:t>123</w:t>
      </w:r>
      <w:r>
        <w:rPr>
          <w:rFonts w:hint="eastAsia"/>
        </w:rPr>
        <w:t>行，传递参数如下：</w:t>
      </w:r>
    </w:p>
    <w:p w:rsidR="0022634E" w:rsidRDefault="0022634E" w:rsidP="0002417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22634E" w:rsidRDefault="0022634E" w:rsidP="0002417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提交任务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,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并保存意见</w:t>
      </w:r>
    </w:p>
    <w:p w:rsidR="0022634E" w:rsidRDefault="0022634E" w:rsidP="0002417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taskId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任务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22634E" w:rsidRDefault="0022634E" w:rsidP="0002417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procInsId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流程实例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，如果为空，则不保存任务提交意见</w:t>
      </w:r>
    </w:p>
    <w:p w:rsidR="0022634E" w:rsidRDefault="0022634E" w:rsidP="0002417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comment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任务提交意见的内容</w:t>
      </w:r>
    </w:p>
    <w:p w:rsidR="0022634E" w:rsidRDefault="0022634E" w:rsidP="0002417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vars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任务变量</w:t>
      </w:r>
    </w:p>
    <w:p w:rsidR="0022634E" w:rsidRDefault="0022634E" w:rsidP="0002417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22634E" w:rsidRDefault="0022634E" w:rsidP="0002417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@Transactional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(readOnly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2634E" w:rsidRDefault="0022634E" w:rsidP="0002417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complete(String taskId, String procInsId, String comment, Map&lt;String, Object&gt; vars)</w:t>
      </w:r>
    </w:p>
    <w:p w:rsidR="0022634E" w:rsidRDefault="0022634E" w:rsidP="006C30A0">
      <w:pPr>
        <w:pStyle w:val="Heading2"/>
      </w:pPr>
      <w:r>
        <w:rPr>
          <w:rFonts w:hint="eastAsia"/>
        </w:rPr>
        <w:t>视图流转信息调用组件</w:t>
      </w:r>
    </w:p>
    <w:p w:rsidR="0022634E" w:rsidRDefault="0022634E" w:rsidP="00531E28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传递流程实例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，如下：</w:t>
      </w:r>
    </w:p>
    <w:p w:rsidR="0022634E" w:rsidRDefault="0022634E" w:rsidP="00531E28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tags:actHistoicFlow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procInsId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${testAudit.act.procInsId}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22634E" w:rsidRDefault="0022634E" w:rsidP="004C1FBC">
      <w:pPr>
        <w:pStyle w:val="Heading1"/>
      </w:pPr>
      <w:r>
        <w:rPr>
          <w:rFonts w:hint="eastAsia"/>
        </w:rPr>
        <w:t>测试执行</w:t>
      </w:r>
    </w:p>
    <w:p w:rsidR="0022634E" w:rsidRDefault="0022634E" w:rsidP="00CD7986">
      <w:pPr>
        <w:pStyle w:val="ListParagraph"/>
        <w:ind w:firstLine="31680"/>
      </w:pPr>
      <w:r>
        <w:rPr>
          <w:rFonts w:hint="eastAsia"/>
        </w:rPr>
        <w:t>在线办公</w:t>
      </w:r>
      <w:r>
        <w:sym w:font="Wingdings" w:char="F0E0"/>
      </w:r>
      <w:r>
        <w:rPr>
          <w:rFonts w:hint="eastAsia"/>
        </w:rPr>
        <w:t>个人办公</w:t>
      </w:r>
      <w:r>
        <w:sym w:font="Wingdings" w:char="F0E0"/>
      </w:r>
      <w:r>
        <w:rPr>
          <w:rFonts w:hint="eastAsia"/>
        </w:rPr>
        <w:t>新建任务</w:t>
      </w:r>
      <w:r>
        <w:sym w:font="Wingdings" w:char="F0E0"/>
      </w:r>
      <w:r>
        <w:t>test_audit</w:t>
      </w:r>
      <w:r>
        <w:sym w:font="Wingdings" w:char="F0E0"/>
      </w:r>
      <w:r>
        <w:rPr>
          <w:rFonts w:hint="eastAsia"/>
        </w:rPr>
        <w:t>启动流程</w:t>
      </w:r>
    </w:p>
    <w:p w:rsidR="0022634E" w:rsidRDefault="0022634E" w:rsidP="00CD7986">
      <w:pPr>
        <w:pStyle w:val="ListParagraph"/>
        <w:ind w:firstLine="31680"/>
      </w:pPr>
      <w:r>
        <w:rPr>
          <w:rFonts w:hint="eastAsia"/>
        </w:rPr>
        <w:t>系统自动调用流程设计时设置的开始节点中的“表单标识”地址</w:t>
      </w:r>
    </w:p>
    <w:p w:rsidR="0022634E" w:rsidRDefault="0022634E" w:rsidP="00CD7986">
      <w:pPr>
        <w:pStyle w:val="ListParagraph"/>
        <w:ind w:firstLine="31680"/>
      </w:pPr>
      <w:r w:rsidRPr="000057B2">
        <w:rPr>
          <w:noProof/>
        </w:rPr>
        <w:pict>
          <v:shape id="图片 17" o:spid="_x0000_i1037" type="#_x0000_t75" style="width:414pt;height:177.75pt;visibility:visible">
            <v:imagedata r:id="rId20" o:title=""/>
          </v:shape>
        </w:pict>
      </w:r>
    </w:p>
    <w:p w:rsidR="0022634E" w:rsidRDefault="0022634E" w:rsidP="00CD7986">
      <w:pPr>
        <w:pStyle w:val="ListParagraph"/>
        <w:ind w:firstLine="31680"/>
      </w:pPr>
      <w:r>
        <w:rPr>
          <w:rFonts w:hint="eastAsia"/>
        </w:rPr>
        <w:t>这事待办人的待办中出现一条待办项</w:t>
      </w:r>
    </w:p>
    <w:p w:rsidR="0022634E" w:rsidRDefault="0022634E" w:rsidP="00CD7986">
      <w:pPr>
        <w:pStyle w:val="ListParagraph"/>
        <w:ind w:firstLine="31680"/>
      </w:pPr>
      <w:r w:rsidRPr="000057B2">
        <w:rPr>
          <w:noProof/>
        </w:rPr>
        <w:pict>
          <v:shape id="图片 18" o:spid="_x0000_i1038" type="#_x0000_t75" style="width:411.75pt;height:63pt;visibility:visible">
            <v:imagedata r:id="rId21" o:title=""/>
          </v:shape>
        </w:pict>
      </w:r>
    </w:p>
    <w:p w:rsidR="0022634E" w:rsidRDefault="0022634E" w:rsidP="00CD7986">
      <w:pPr>
        <w:pStyle w:val="ListParagraph"/>
        <w:ind w:firstLine="31680"/>
      </w:pPr>
      <w:r>
        <w:rPr>
          <w:rFonts w:hint="eastAsia"/>
        </w:rPr>
        <w:t>点击进入办理，下方显示流转信息：</w:t>
      </w:r>
    </w:p>
    <w:p w:rsidR="0022634E" w:rsidRDefault="0022634E" w:rsidP="00CD7986">
      <w:pPr>
        <w:pStyle w:val="ListParagraph"/>
        <w:ind w:firstLine="31680"/>
      </w:pPr>
      <w:r w:rsidRPr="000057B2">
        <w:rPr>
          <w:noProof/>
        </w:rPr>
        <w:pict>
          <v:shape id="图片 19" o:spid="_x0000_i1039" type="#_x0000_t75" style="width:414pt;height:125.25pt;visibility:visible">
            <v:imagedata r:id="rId22" o:title=""/>
          </v:shape>
        </w:pict>
      </w:r>
    </w:p>
    <w:p w:rsidR="0022634E" w:rsidRDefault="0022634E" w:rsidP="00CD7986">
      <w:pPr>
        <w:pStyle w:val="ListParagraph"/>
        <w:ind w:firstLine="31680"/>
      </w:pPr>
      <w:r w:rsidRPr="000057B2">
        <w:rPr>
          <w:noProof/>
        </w:rPr>
        <w:pict>
          <v:shape id="图片 21" o:spid="_x0000_i1040" type="#_x0000_t75" style="width:411.75pt;height:131.25pt;visibility:visible">
            <v:imagedata r:id="rId23" o:title=""/>
          </v:shape>
        </w:pict>
      </w:r>
    </w:p>
    <w:p w:rsidR="0022634E" w:rsidRDefault="0022634E" w:rsidP="00CD7986">
      <w:pPr>
        <w:pStyle w:val="ListParagraph"/>
        <w:ind w:firstLine="31680"/>
      </w:pPr>
      <w:r>
        <w:rPr>
          <w:rFonts w:hint="eastAsia"/>
        </w:rPr>
        <w:t>流程跟踪图：</w:t>
      </w:r>
    </w:p>
    <w:p w:rsidR="0022634E" w:rsidRDefault="0022634E" w:rsidP="00CD7986">
      <w:pPr>
        <w:pStyle w:val="ListParagraph"/>
        <w:ind w:firstLine="31680"/>
      </w:pPr>
      <w:r>
        <w:rPr>
          <w:rFonts w:hint="eastAsia"/>
        </w:rPr>
        <w:t>在待办中点击“环节名称”，进入流程跟踪图界面</w:t>
      </w:r>
    </w:p>
    <w:p w:rsidR="0022634E" w:rsidRDefault="0022634E" w:rsidP="00CD7986">
      <w:pPr>
        <w:pStyle w:val="ListParagraph"/>
        <w:ind w:firstLine="31680"/>
      </w:pPr>
      <w:r w:rsidRPr="000057B2">
        <w:rPr>
          <w:noProof/>
        </w:rPr>
        <w:pict>
          <v:shape id="图片 22" o:spid="_x0000_i1041" type="#_x0000_t75" style="width:411.75pt;height:212.25pt;visibility:visible">
            <v:imagedata r:id="rId24" o:title=""/>
          </v:shape>
        </w:pict>
      </w:r>
    </w:p>
    <w:p w:rsidR="0022634E" w:rsidRDefault="0022634E" w:rsidP="00CD7986">
      <w:pPr>
        <w:pStyle w:val="ListParagraph"/>
        <w:ind w:firstLine="31680"/>
      </w:pPr>
      <w:r>
        <w:rPr>
          <w:rFonts w:hint="eastAsia"/>
        </w:rPr>
        <w:t>办理任务，最下方显示流转信息：</w:t>
      </w:r>
    </w:p>
    <w:p w:rsidR="0022634E" w:rsidRPr="00FA3E17" w:rsidRDefault="0022634E" w:rsidP="00CD7986">
      <w:pPr>
        <w:pStyle w:val="ListParagraph"/>
        <w:ind w:firstLine="31680"/>
      </w:pPr>
      <w:r w:rsidRPr="000057B2">
        <w:rPr>
          <w:noProof/>
        </w:rPr>
        <w:pict>
          <v:shape id="图片 23" o:spid="_x0000_i1042" type="#_x0000_t75" style="width:411pt;height:70.5pt;visibility:visible">
            <v:imagedata r:id="rId25" o:title=""/>
          </v:shape>
        </w:pict>
      </w:r>
    </w:p>
    <w:p w:rsidR="0022634E" w:rsidRPr="005C5443" w:rsidRDefault="0022634E" w:rsidP="00CD7986">
      <w:pPr>
        <w:pStyle w:val="ListParagraph"/>
        <w:ind w:firstLine="31680"/>
      </w:pPr>
    </w:p>
    <w:p w:rsidR="0022634E" w:rsidRPr="003C270E" w:rsidRDefault="0022634E" w:rsidP="00CC74EB">
      <w:pPr>
        <w:pStyle w:val="ListParagraph"/>
        <w:ind w:firstLine="31680"/>
      </w:pPr>
      <w:bookmarkStart w:id="0" w:name="_GoBack"/>
      <w:bookmarkEnd w:id="0"/>
    </w:p>
    <w:sectPr w:rsidR="0022634E" w:rsidRPr="003C270E" w:rsidSect="009A4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634E" w:rsidRDefault="0022634E" w:rsidP="00650C52">
      <w:pPr>
        <w:spacing w:line="240" w:lineRule="auto"/>
      </w:pPr>
      <w:r>
        <w:separator/>
      </w:r>
    </w:p>
  </w:endnote>
  <w:endnote w:type="continuationSeparator" w:id="1">
    <w:p w:rsidR="0022634E" w:rsidRDefault="0022634E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634E" w:rsidRDefault="0022634E" w:rsidP="00650C52">
      <w:pPr>
        <w:spacing w:line="240" w:lineRule="auto"/>
      </w:pPr>
      <w:r>
        <w:separator/>
      </w:r>
    </w:p>
  </w:footnote>
  <w:footnote w:type="continuationSeparator" w:id="1">
    <w:p w:rsidR="0022634E" w:rsidRDefault="0022634E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1E8C"/>
    <w:multiLevelType w:val="hybridMultilevel"/>
    <w:tmpl w:val="49D4D90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049907D0"/>
    <w:multiLevelType w:val="hybridMultilevel"/>
    <w:tmpl w:val="BEF67E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>
    <w:nsid w:val="0F487CD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5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E1589D"/>
    <w:multiLevelType w:val="hybridMultilevel"/>
    <w:tmpl w:val="97A4D3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2941B3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8">
    <w:nsid w:val="36286CF6"/>
    <w:multiLevelType w:val="hybridMultilevel"/>
    <w:tmpl w:val="B4C0CD7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3D897E72"/>
    <w:multiLevelType w:val="hybridMultilevel"/>
    <w:tmpl w:val="673A9C0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A941AD"/>
    <w:multiLevelType w:val="hybridMultilevel"/>
    <w:tmpl w:val="B7B65B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3B3CEA"/>
    <w:multiLevelType w:val="hybridMultilevel"/>
    <w:tmpl w:val="3A34504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67B42054"/>
    <w:multiLevelType w:val="hybridMultilevel"/>
    <w:tmpl w:val="D660CE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8">
    <w:nsid w:val="6C472AFF"/>
    <w:multiLevelType w:val="hybridMultilevel"/>
    <w:tmpl w:val="54C8EC1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20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6347FD0"/>
    <w:multiLevelType w:val="multilevel"/>
    <w:tmpl w:val="F0DCBCD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2">
    <w:nsid w:val="7DB60F3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3">
    <w:nsid w:val="7EF850E9"/>
    <w:multiLevelType w:val="hybridMultilevel"/>
    <w:tmpl w:val="A45862D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3"/>
  </w:num>
  <w:num w:numId="4">
    <w:abstractNumId w:val="2"/>
  </w:num>
  <w:num w:numId="5">
    <w:abstractNumId w:val="13"/>
  </w:num>
  <w:num w:numId="6">
    <w:abstractNumId w:val="20"/>
  </w:num>
  <w:num w:numId="7">
    <w:abstractNumId w:val="10"/>
  </w:num>
  <w:num w:numId="8">
    <w:abstractNumId w:val="11"/>
  </w:num>
  <w:num w:numId="9">
    <w:abstractNumId w:val="5"/>
  </w:num>
  <w:num w:numId="10">
    <w:abstractNumId w:val="14"/>
  </w:num>
  <w:num w:numId="11">
    <w:abstractNumId w:val="19"/>
  </w:num>
  <w:num w:numId="12">
    <w:abstractNumId w:val="7"/>
  </w:num>
  <w:num w:numId="13">
    <w:abstractNumId w:val="4"/>
  </w:num>
  <w:num w:numId="14">
    <w:abstractNumId w:val="16"/>
  </w:num>
  <w:num w:numId="15">
    <w:abstractNumId w:val="12"/>
  </w:num>
  <w:num w:numId="16">
    <w:abstractNumId w:val="0"/>
  </w:num>
  <w:num w:numId="17">
    <w:abstractNumId w:val="23"/>
  </w:num>
  <w:num w:numId="18">
    <w:abstractNumId w:val="15"/>
  </w:num>
  <w:num w:numId="19">
    <w:abstractNumId w:val="9"/>
  </w:num>
  <w:num w:numId="20">
    <w:abstractNumId w:val="1"/>
  </w:num>
  <w:num w:numId="21">
    <w:abstractNumId w:val="6"/>
  </w:num>
  <w:num w:numId="22">
    <w:abstractNumId w:val="18"/>
  </w:num>
  <w:num w:numId="23">
    <w:abstractNumId w:val="8"/>
  </w:num>
  <w:num w:numId="24">
    <w:abstractNumId w:val="22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60FB"/>
    <w:rsid w:val="000002AA"/>
    <w:rsid w:val="000021B5"/>
    <w:rsid w:val="000029FB"/>
    <w:rsid w:val="000031B6"/>
    <w:rsid w:val="0000392A"/>
    <w:rsid w:val="000057B2"/>
    <w:rsid w:val="000162B2"/>
    <w:rsid w:val="0001695D"/>
    <w:rsid w:val="000221C7"/>
    <w:rsid w:val="00023BC3"/>
    <w:rsid w:val="00024174"/>
    <w:rsid w:val="0003351D"/>
    <w:rsid w:val="00033863"/>
    <w:rsid w:val="00034FF2"/>
    <w:rsid w:val="00037803"/>
    <w:rsid w:val="00040A5C"/>
    <w:rsid w:val="00040B84"/>
    <w:rsid w:val="00040F71"/>
    <w:rsid w:val="000430AD"/>
    <w:rsid w:val="00044B2B"/>
    <w:rsid w:val="000477ED"/>
    <w:rsid w:val="00057408"/>
    <w:rsid w:val="00057AB0"/>
    <w:rsid w:val="000601A8"/>
    <w:rsid w:val="000618F5"/>
    <w:rsid w:val="00065DAA"/>
    <w:rsid w:val="000703EA"/>
    <w:rsid w:val="00072490"/>
    <w:rsid w:val="00080B53"/>
    <w:rsid w:val="00084D7A"/>
    <w:rsid w:val="00090503"/>
    <w:rsid w:val="00090B43"/>
    <w:rsid w:val="00095DB9"/>
    <w:rsid w:val="000A6774"/>
    <w:rsid w:val="000B035C"/>
    <w:rsid w:val="000B066E"/>
    <w:rsid w:val="000B2C75"/>
    <w:rsid w:val="000B46F9"/>
    <w:rsid w:val="000B4E87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F3384"/>
    <w:rsid w:val="000F4FB4"/>
    <w:rsid w:val="000F63CE"/>
    <w:rsid w:val="00105752"/>
    <w:rsid w:val="001101C9"/>
    <w:rsid w:val="00111B54"/>
    <w:rsid w:val="00113B9B"/>
    <w:rsid w:val="001162DF"/>
    <w:rsid w:val="00117B44"/>
    <w:rsid w:val="00125B1D"/>
    <w:rsid w:val="00131CC4"/>
    <w:rsid w:val="001344C4"/>
    <w:rsid w:val="0013487E"/>
    <w:rsid w:val="00147844"/>
    <w:rsid w:val="00152EAB"/>
    <w:rsid w:val="00152EC5"/>
    <w:rsid w:val="00153351"/>
    <w:rsid w:val="001538AC"/>
    <w:rsid w:val="001563C6"/>
    <w:rsid w:val="00164777"/>
    <w:rsid w:val="001664E3"/>
    <w:rsid w:val="00170143"/>
    <w:rsid w:val="00171788"/>
    <w:rsid w:val="00173060"/>
    <w:rsid w:val="0017594C"/>
    <w:rsid w:val="0017595F"/>
    <w:rsid w:val="001862AE"/>
    <w:rsid w:val="001933E2"/>
    <w:rsid w:val="00193EE7"/>
    <w:rsid w:val="001A24DF"/>
    <w:rsid w:val="001A2C1B"/>
    <w:rsid w:val="001A45D3"/>
    <w:rsid w:val="001A4F01"/>
    <w:rsid w:val="001A7B19"/>
    <w:rsid w:val="001B29D7"/>
    <w:rsid w:val="001B368B"/>
    <w:rsid w:val="001B61D2"/>
    <w:rsid w:val="001C0071"/>
    <w:rsid w:val="001C11CA"/>
    <w:rsid w:val="001C2C72"/>
    <w:rsid w:val="001C3410"/>
    <w:rsid w:val="001C45F3"/>
    <w:rsid w:val="001C7393"/>
    <w:rsid w:val="001D1536"/>
    <w:rsid w:val="001D2087"/>
    <w:rsid w:val="001D25A7"/>
    <w:rsid w:val="001D70AF"/>
    <w:rsid w:val="001D715D"/>
    <w:rsid w:val="001E2FB2"/>
    <w:rsid w:val="001E4925"/>
    <w:rsid w:val="001E6799"/>
    <w:rsid w:val="001E6DE2"/>
    <w:rsid w:val="001F0069"/>
    <w:rsid w:val="001F1F14"/>
    <w:rsid w:val="001F305B"/>
    <w:rsid w:val="001F37D8"/>
    <w:rsid w:val="001F5188"/>
    <w:rsid w:val="001F5BC2"/>
    <w:rsid w:val="002061CD"/>
    <w:rsid w:val="00206DA2"/>
    <w:rsid w:val="00211503"/>
    <w:rsid w:val="002156D3"/>
    <w:rsid w:val="00215A5E"/>
    <w:rsid w:val="0021673B"/>
    <w:rsid w:val="0022020E"/>
    <w:rsid w:val="0022474A"/>
    <w:rsid w:val="0022634E"/>
    <w:rsid w:val="00230608"/>
    <w:rsid w:val="00230F81"/>
    <w:rsid w:val="002410E8"/>
    <w:rsid w:val="0025138D"/>
    <w:rsid w:val="00254F19"/>
    <w:rsid w:val="002639A1"/>
    <w:rsid w:val="0026415D"/>
    <w:rsid w:val="0026559F"/>
    <w:rsid w:val="002679CB"/>
    <w:rsid w:val="00267ABE"/>
    <w:rsid w:val="00274E31"/>
    <w:rsid w:val="0027511B"/>
    <w:rsid w:val="00291F2E"/>
    <w:rsid w:val="0029210E"/>
    <w:rsid w:val="0029342B"/>
    <w:rsid w:val="002959DA"/>
    <w:rsid w:val="002B1F29"/>
    <w:rsid w:val="002B60BE"/>
    <w:rsid w:val="002D1907"/>
    <w:rsid w:val="002D2C06"/>
    <w:rsid w:val="002D4117"/>
    <w:rsid w:val="002D43F6"/>
    <w:rsid w:val="002D6374"/>
    <w:rsid w:val="002D7477"/>
    <w:rsid w:val="002E66D6"/>
    <w:rsid w:val="002F38C6"/>
    <w:rsid w:val="002F3BF1"/>
    <w:rsid w:val="002F4B8E"/>
    <w:rsid w:val="002F71C0"/>
    <w:rsid w:val="00301F31"/>
    <w:rsid w:val="00302B7F"/>
    <w:rsid w:val="0030502A"/>
    <w:rsid w:val="00316B3D"/>
    <w:rsid w:val="00317A80"/>
    <w:rsid w:val="00317E1D"/>
    <w:rsid w:val="00321FC2"/>
    <w:rsid w:val="003227C9"/>
    <w:rsid w:val="00322A2D"/>
    <w:rsid w:val="00332200"/>
    <w:rsid w:val="003343C3"/>
    <w:rsid w:val="00340F42"/>
    <w:rsid w:val="00341A4B"/>
    <w:rsid w:val="00343527"/>
    <w:rsid w:val="003453BF"/>
    <w:rsid w:val="00347FA2"/>
    <w:rsid w:val="00357C6D"/>
    <w:rsid w:val="00365C19"/>
    <w:rsid w:val="003721E5"/>
    <w:rsid w:val="003731D9"/>
    <w:rsid w:val="003840BB"/>
    <w:rsid w:val="00385F66"/>
    <w:rsid w:val="00386F6F"/>
    <w:rsid w:val="00387EBD"/>
    <w:rsid w:val="003928C0"/>
    <w:rsid w:val="003934F6"/>
    <w:rsid w:val="003939B2"/>
    <w:rsid w:val="003957B9"/>
    <w:rsid w:val="00395B69"/>
    <w:rsid w:val="0039753E"/>
    <w:rsid w:val="00397A87"/>
    <w:rsid w:val="00397B7C"/>
    <w:rsid w:val="003A0461"/>
    <w:rsid w:val="003A09CF"/>
    <w:rsid w:val="003A1005"/>
    <w:rsid w:val="003A10BF"/>
    <w:rsid w:val="003A4ABF"/>
    <w:rsid w:val="003A52AC"/>
    <w:rsid w:val="003B2E18"/>
    <w:rsid w:val="003B338C"/>
    <w:rsid w:val="003C007F"/>
    <w:rsid w:val="003C17EA"/>
    <w:rsid w:val="003C1E14"/>
    <w:rsid w:val="003C270E"/>
    <w:rsid w:val="003C3166"/>
    <w:rsid w:val="003C33CD"/>
    <w:rsid w:val="003C3DF5"/>
    <w:rsid w:val="003C5FA5"/>
    <w:rsid w:val="003C7D85"/>
    <w:rsid w:val="003D2039"/>
    <w:rsid w:val="003D36F2"/>
    <w:rsid w:val="003D4FB8"/>
    <w:rsid w:val="003E0C63"/>
    <w:rsid w:val="003E1DD4"/>
    <w:rsid w:val="003E286C"/>
    <w:rsid w:val="003E3E83"/>
    <w:rsid w:val="003E47A2"/>
    <w:rsid w:val="003E50A6"/>
    <w:rsid w:val="003E562B"/>
    <w:rsid w:val="003E6594"/>
    <w:rsid w:val="003E6A96"/>
    <w:rsid w:val="003E7C75"/>
    <w:rsid w:val="003E7C8C"/>
    <w:rsid w:val="003F56E1"/>
    <w:rsid w:val="003F5BFE"/>
    <w:rsid w:val="003F6F56"/>
    <w:rsid w:val="00401C24"/>
    <w:rsid w:val="00403608"/>
    <w:rsid w:val="00411E04"/>
    <w:rsid w:val="00416A94"/>
    <w:rsid w:val="00421849"/>
    <w:rsid w:val="00430254"/>
    <w:rsid w:val="0043116D"/>
    <w:rsid w:val="00431ABB"/>
    <w:rsid w:val="00432413"/>
    <w:rsid w:val="00441C3B"/>
    <w:rsid w:val="0044304B"/>
    <w:rsid w:val="0044540A"/>
    <w:rsid w:val="0044557A"/>
    <w:rsid w:val="004467EE"/>
    <w:rsid w:val="0044763E"/>
    <w:rsid w:val="0044796D"/>
    <w:rsid w:val="004505CC"/>
    <w:rsid w:val="00454681"/>
    <w:rsid w:val="004560CC"/>
    <w:rsid w:val="004622A0"/>
    <w:rsid w:val="00462C66"/>
    <w:rsid w:val="00464135"/>
    <w:rsid w:val="0047526D"/>
    <w:rsid w:val="00480BCD"/>
    <w:rsid w:val="00484D35"/>
    <w:rsid w:val="00493B59"/>
    <w:rsid w:val="00497755"/>
    <w:rsid w:val="004A695E"/>
    <w:rsid w:val="004B1156"/>
    <w:rsid w:val="004B5F9F"/>
    <w:rsid w:val="004C00DC"/>
    <w:rsid w:val="004C1FBC"/>
    <w:rsid w:val="004C4FBB"/>
    <w:rsid w:val="004C760E"/>
    <w:rsid w:val="004D254E"/>
    <w:rsid w:val="004D77C3"/>
    <w:rsid w:val="004E041F"/>
    <w:rsid w:val="004E3919"/>
    <w:rsid w:val="004E3BC9"/>
    <w:rsid w:val="004E409A"/>
    <w:rsid w:val="004E4D59"/>
    <w:rsid w:val="004E7942"/>
    <w:rsid w:val="004F66AE"/>
    <w:rsid w:val="0051717B"/>
    <w:rsid w:val="0052222A"/>
    <w:rsid w:val="00523932"/>
    <w:rsid w:val="00523B22"/>
    <w:rsid w:val="005274D3"/>
    <w:rsid w:val="00531E28"/>
    <w:rsid w:val="00531E6B"/>
    <w:rsid w:val="005341EA"/>
    <w:rsid w:val="00540C4C"/>
    <w:rsid w:val="00542C87"/>
    <w:rsid w:val="00545D44"/>
    <w:rsid w:val="005467D1"/>
    <w:rsid w:val="00550786"/>
    <w:rsid w:val="00550AB2"/>
    <w:rsid w:val="00552A7D"/>
    <w:rsid w:val="00557A6B"/>
    <w:rsid w:val="00557BA6"/>
    <w:rsid w:val="0056354D"/>
    <w:rsid w:val="0056419D"/>
    <w:rsid w:val="005641F4"/>
    <w:rsid w:val="00564B0E"/>
    <w:rsid w:val="0056574F"/>
    <w:rsid w:val="00585628"/>
    <w:rsid w:val="00586E57"/>
    <w:rsid w:val="00590887"/>
    <w:rsid w:val="00593134"/>
    <w:rsid w:val="00593564"/>
    <w:rsid w:val="005A2BAB"/>
    <w:rsid w:val="005A3269"/>
    <w:rsid w:val="005B0887"/>
    <w:rsid w:val="005B1024"/>
    <w:rsid w:val="005B136E"/>
    <w:rsid w:val="005B25B9"/>
    <w:rsid w:val="005B4111"/>
    <w:rsid w:val="005B470B"/>
    <w:rsid w:val="005B5A8A"/>
    <w:rsid w:val="005C4A60"/>
    <w:rsid w:val="005C5443"/>
    <w:rsid w:val="005C7C6E"/>
    <w:rsid w:val="005D7C94"/>
    <w:rsid w:val="005E5C6B"/>
    <w:rsid w:val="005F4B9E"/>
    <w:rsid w:val="006062CF"/>
    <w:rsid w:val="0061405F"/>
    <w:rsid w:val="00614105"/>
    <w:rsid w:val="006145A5"/>
    <w:rsid w:val="00620EF9"/>
    <w:rsid w:val="00622082"/>
    <w:rsid w:val="0062772E"/>
    <w:rsid w:val="00631E64"/>
    <w:rsid w:val="00633DCF"/>
    <w:rsid w:val="00635E4C"/>
    <w:rsid w:val="006429B9"/>
    <w:rsid w:val="006452FF"/>
    <w:rsid w:val="00650C52"/>
    <w:rsid w:val="00653378"/>
    <w:rsid w:val="00653B8B"/>
    <w:rsid w:val="00653DFA"/>
    <w:rsid w:val="006554F3"/>
    <w:rsid w:val="00656622"/>
    <w:rsid w:val="00660DC2"/>
    <w:rsid w:val="0066176A"/>
    <w:rsid w:val="00665279"/>
    <w:rsid w:val="006660E8"/>
    <w:rsid w:val="00677792"/>
    <w:rsid w:val="006801AE"/>
    <w:rsid w:val="00680B44"/>
    <w:rsid w:val="006837F1"/>
    <w:rsid w:val="00694ABD"/>
    <w:rsid w:val="0069624B"/>
    <w:rsid w:val="006A0FDE"/>
    <w:rsid w:val="006A74B8"/>
    <w:rsid w:val="006B0672"/>
    <w:rsid w:val="006B22AE"/>
    <w:rsid w:val="006B5473"/>
    <w:rsid w:val="006B57E7"/>
    <w:rsid w:val="006C076F"/>
    <w:rsid w:val="006C30A0"/>
    <w:rsid w:val="006C4D3A"/>
    <w:rsid w:val="006C77B7"/>
    <w:rsid w:val="006D1EFE"/>
    <w:rsid w:val="006D2F10"/>
    <w:rsid w:val="006D47B6"/>
    <w:rsid w:val="006D5610"/>
    <w:rsid w:val="006D7A4F"/>
    <w:rsid w:val="006E319C"/>
    <w:rsid w:val="006E66C2"/>
    <w:rsid w:val="006F2BC6"/>
    <w:rsid w:val="006F3A0A"/>
    <w:rsid w:val="006F4BB3"/>
    <w:rsid w:val="006F506A"/>
    <w:rsid w:val="006F55C2"/>
    <w:rsid w:val="006F5CD4"/>
    <w:rsid w:val="006F7C73"/>
    <w:rsid w:val="007021E9"/>
    <w:rsid w:val="00705FA3"/>
    <w:rsid w:val="00706E81"/>
    <w:rsid w:val="00707990"/>
    <w:rsid w:val="00720C97"/>
    <w:rsid w:val="007255DC"/>
    <w:rsid w:val="00727B1A"/>
    <w:rsid w:val="007345C9"/>
    <w:rsid w:val="0073485C"/>
    <w:rsid w:val="0073541E"/>
    <w:rsid w:val="00736640"/>
    <w:rsid w:val="007455B8"/>
    <w:rsid w:val="0074748E"/>
    <w:rsid w:val="00751B73"/>
    <w:rsid w:val="00754AA9"/>
    <w:rsid w:val="00762ADD"/>
    <w:rsid w:val="00763D81"/>
    <w:rsid w:val="00764A1F"/>
    <w:rsid w:val="00766670"/>
    <w:rsid w:val="00766B6D"/>
    <w:rsid w:val="007677E4"/>
    <w:rsid w:val="0077102A"/>
    <w:rsid w:val="00773355"/>
    <w:rsid w:val="00776CD0"/>
    <w:rsid w:val="00776DB8"/>
    <w:rsid w:val="00777967"/>
    <w:rsid w:val="007804D7"/>
    <w:rsid w:val="007814D5"/>
    <w:rsid w:val="00781EE3"/>
    <w:rsid w:val="007826FD"/>
    <w:rsid w:val="007828F1"/>
    <w:rsid w:val="007844B9"/>
    <w:rsid w:val="0078461F"/>
    <w:rsid w:val="00786B25"/>
    <w:rsid w:val="007965B2"/>
    <w:rsid w:val="007A318B"/>
    <w:rsid w:val="007C16E0"/>
    <w:rsid w:val="007C2289"/>
    <w:rsid w:val="007C3460"/>
    <w:rsid w:val="007C5E09"/>
    <w:rsid w:val="007C6DBE"/>
    <w:rsid w:val="007D2510"/>
    <w:rsid w:val="007D6EBE"/>
    <w:rsid w:val="007E35B4"/>
    <w:rsid w:val="007E4854"/>
    <w:rsid w:val="007E5BAE"/>
    <w:rsid w:val="007E6EE4"/>
    <w:rsid w:val="007E7097"/>
    <w:rsid w:val="007F0D2D"/>
    <w:rsid w:val="007F1448"/>
    <w:rsid w:val="007F2BBD"/>
    <w:rsid w:val="007F5A5C"/>
    <w:rsid w:val="007F6CA1"/>
    <w:rsid w:val="00814820"/>
    <w:rsid w:val="008164E1"/>
    <w:rsid w:val="0081685A"/>
    <w:rsid w:val="00820459"/>
    <w:rsid w:val="008237BD"/>
    <w:rsid w:val="0082650D"/>
    <w:rsid w:val="00832C18"/>
    <w:rsid w:val="00833B28"/>
    <w:rsid w:val="0083533F"/>
    <w:rsid w:val="0083540B"/>
    <w:rsid w:val="00835D0D"/>
    <w:rsid w:val="00837E30"/>
    <w:rsid w:val="0084068A"/>
    <w:rsid w:val="00842780"/>
    <w:rsid w:val="00851826"/>
    <w:rsid w:val="0085193D"/>
    <w:rsid w:val="0085284F"/>
    <w:rsid w:val="0086064E"/>
    <w:rsid w:val="00864BD8"/>
    <w:rsid w:val="00865EBE"/>
    <w:rsid w:val="0086733C"/>
    <w:rsid w:val="00871D11"/>
    <w:rsid w:val="00871DC2"/>
    <w:rsid w:val="00872233"/>
    <w:rsid w:val="00874ACA"/>
    <w:rsid w:val="00882AB3"/>
    <w:rsid w:val="0088746C"/>
    <w:rsid w:val="008914EC"/>
    <w:rsid w:val="00891A47"/>
    <w:rsid w:val="0089419C"/>
    <w:rsid w:val="00897575"/>
    <w:rsid w:val="008A26A1"/>
    <w:rsid w:val="008A4332"/>
    <w:rsid w:val="008A4E12"/>
    <w:rsid w:val="008B346E"/>
    <w:rsid w:val="008B5683"/>
    <w:rsid w:val="008B7017"/>
    <w:rsid w:val="008C0953"/>
    <w:rsid w:val="008C4868"/>
    <w:rsid w:val="008C50FC"/>
    <w:rsid w:val="008C5C83"/>
    <w:rsid w:val="008C72A2"/>
    <w:rsid w:val="008D014E"/>
    <w:rsid w:val="008D1CEA"/>
    <w:rsid w:val="008D74BD"/>
    <w:rsid w:val="008E0F8D"/>
    <w:rsid w:val="008E38E7"/>
    <w:rsid w:val="008E69FB"/>
    <w:rsid w:val="008E6C22"/>
    <w:rsid w:val="008F7A49"/>
    <w:rsid w:val="008F7D03"/>
    <w:rsid w:val="00902CEF"/>
    <w:rsid w:val="00903743"/>
    <w:rsid w:val="0090778E"/>
    <w:rsid w:val="00907EC5"/>
    <w:rsid w:val="0091033F"/>
    <w:rsid w:val="00913BC4"/>
    <w:rsid w:val="00915581"/>
    <w:rsid w:val="00920213"/>
    <w:rsid w:val="0092072A"/>
    <w:rsid w:val="009223C3"/>
    <w:rsid w:val="00927BC9"/>
    <w:rsid w:val="00934C0B"/>
    <w:rsid w:val="00937B3E"/>
    <w:rsid w:val="009404B3"/>
    <w:rsid w:val="00941595"/>
    <w:rsid w:val="0094244D"/>
    <w:rsid w:val="00943C86"/>
    <w:rsid w:val="009477B7"/>
    <w:rsid w:val="009511FC"/>
    <w:rsid w:val="00954701"/>
    <w:rsid w:val="00957536"/>
    <w:rsid w:val="00960B09"/>
    <w:rsid w:val="00961580"/>
    <w:rsid w:val="009657C5"/>
    <w:rsid w:val="009729A5"/>
    <w:rsid w:val="009776A0"/>
    <w:rsid w:val="00981413"/>
    <w:rsid w:val="00981E6A"/>
    <w:rsid w:val="00983654"/>
    <w:rsid w:val="00983EE9"/>
    <w:rsid w:val="0099169E"/>
    <w:rsid w:val="00995653"/>
    <w:rsid w:val="00996522"/>
    <w:rsid w:val="009A2274"/>
    <w:rsid w:val="009A42E0"/>
    <w:rsid w:val="009A5512"/>
    <w:rsid w:val="009A5F74"/>
    <w:rsid w:val="009A693C"/>
    <w:rsid w:val="009B3456"/>
    <w:rsid w:val="009B5F7C"/>
    <w:rsid w:val="009B7DC9"/>
    <w:rsid w:val="009C17DE"/>
    <w:rsid w:val="009C7E1D"/>
    <w:rsid w:val="009D0E1F"/>
    <w:rsid w:val="009D2019"/>
    <w:rsid w:val="009D6503"/>
    <w:rsid w:val="009E2182"/>
    <w:rsid w:val="009E789B"/>
    <w:rsid w:val="009F0A3F"/>
    <w:rsid w:val="009F3C22"/>
    <w:rsid w:val="009F57DB"/>
    <w:rsid w:val="00A0491D"/>
    <w:rsid w:val="00A105BA"/>
    <w:rsid w:val="00A10B0B"/>
    <w:rsid w:val="00A10FCF"/>
    <w:rsid w:val="00A139F8"/>
    <w:rsid w:val="00A147A8"/>
    <w:rsid w:val="00A1778B"/>
    <w:rsid w:val="00A237FB"/>
    <w:rsid w:val="00A252C8"/>
    <w:rsid w:val="00A25784"/>
    <w:rsid w:val="00A2616B"/>
    <w:rsid w:val="00A27E59"/>
    <w:rsid w:val="00A3216E"/>
    <w:rsid w:val="00A33409"/>
    <w:rsid w:val="00A40789"/>
    <w:rsid w:val="00A45850"/>
    <w:rsid w:val="00A51D6A"/>
    <w:rsid w:val="00A52980"/>
    <w:rsid w:val="00A529F2"/>
    <w:rsid w:val="00A53306"/>
    <w:rsid w:val="00A64348"/>
    <w:rsid w:val="00A64FFE"/>
    <w:rsid w:val="00A657EE"/>
    <w:rsid w:val="00A7172D"/>
    <w:rsid w:val="00A75CAB"/>
    <w:rsid w:val="00A762D7"/>
    <w:rsid w:val="00A80853"/>
    <w:rsid w:val="00A84522"/>
    <w:rsid w:val="00A8588C"/>
    <w:rsid w:val="00A8732A"/>
    <w:rsid w:val="00A912CA"/>
    <w:rsid w:val="00A92DDD"/>
    <w:rsid w:val="00A93662"/>
    <w:rsid w:val="00A94F5C"/>
    <w:rsid w:val="00A96F70"/>
    <w:rsid w:val="00AA3846"/>
    <w:rsid w:val="00AA6ACF"/>
    <w:rsid w:val="00AA6EBA"/>
    <w:rsid w:val="00AB0051"/>
    <w:rsid w:val="00AB495F"/>
    <w:rsid w:val="00AC0E49"/>
    <w:rsid w:val="00AC2A47"/>
    <w:rsid w:val="00AD789D"/>
    <w:rsid w:val="00AD7B40"/>
    <w:rsid w:val="00AE010C"/>
    <w:rsid w:val="00AE183F"/>
    <w:rsid w:val="00AE1FC4"/>
    <w:rsid w:val="00AE3E50"/>
    <w:rsid w:val="00AE4FB2"/>
    <w:rsid w:val="00AE6140"/>
    <w:rsid w:val="00AF22BC"/>
    <w:rsid w:val="00AF2D55"/>
    <w:rsid w:val="00AF3DDF"/>
    <w:rsid w:val="00B02965"/>
    <w:rsid w:val="00B032A0"/>
    <w:rsid w:val="00B04253"/>
    <w:rsid w:val="00B06985"/>
    <w:rsid w:val="00B13D38"/>
    <w:rsid w:val="00B147A1"/>
    <w:rsid w:val="00B153C7"/>
    <w:rsid w:val="00B15AC4"/>
    <w:rsid w:val="00B20E8A"/>
    <w:rsid w:val="00B24479"/>
    <w:rsid w:val="00B26EFC"/>
    <w:rsid w:val="00B2753A"/>
    <w:rsid w:val="00B309ED"/>
    <w:rsid w:val="00B31236"/>
    <w:rsid w:val="00B32113"/>
    <w:rsid w:val="00B33D4E"/>
    <w:rsid w:val="00B36529"/>
    <w:rsid w:val="00B3661C"/>
    <w:rsid w:val="00B41C71"/>
    <w:rsid w:val="00B4263D"/>
    <w:rsid w:val="00B5057A"/>
    <w:rsid w:val="00B5168B"/>
    <w:rsid w:val="00B51F83"/>
    <w:rsid w:val="00B53BA9"/>
    <w:rsid w:val="00B54547"/>
    <w:rsid w:val="00B55BE0"/>
    <w:rsid w:val="00B61A4D"/>
    <w:rsid w:val="00B61C65"/>
    <w:rsid w:val="00B61CF4"/>
    <w:rsid w:val="00B63830"/>
    <w:rsid w:val="00B63B74"/>
    <w:rsid w:val="00B65475"/>
    <w:rsid w:val="00B71008"/>
    <w:rsid w:val="00B72545"/>
    <w:rsid w:val="00B74D8F"/>
    <w:rsid w:val="00B807C2"/>
    <w:rsid w:val="00B86720"/>
    <w:rsid w:val="00B868CC"/>
    <w:rsid w:val="00B93FC1"/>
    <w:rsid w:val="00B94019"/>
    <w:rsid w:val="00BA0818"/>
    <w:rsid w:val="00BB2AF8"/>
    <w:rsid w:val="00BB3966"/>
    <w:rsid w:val="00BB5E3C"/>
    <w:rsid w:val="00BC166F"/>
    <w:rsid w:val="00BC2194"/>
    <w:rsid w:val="00BC526E"/>
    <w:rsid w:val="00BC5739"/>
    <w:rsid w:val="00BD4114"/>
    <w:rsid w:val="00BD60FB"/>
    <w:rsid w:val="00BD7EC6"/>
    <w:rsid w:val="00BE262F"/>
    <w:rsid w:val="00BE3948"/>
    <w:rsid w:val="00BE6374"/>
    <w:rsid w:val="00BE7C4D"/>
    <w:rsid w:val="00BF18C2"/>
    <w:rsid w:val="00BF2B33"/>
    <w:rsid w:val="00C01546"/>
    <w:rsid w:val="00C03022"/>
    <w:rsid w:val="00C0697E"/>
    <w:rsid w:val="00C0745F"/>
    <w:rsid w:val="00C076D7"/>
    <w:rsid w:val="00C11C8D"/>
    <w:rsid w:val="00C129E6"/>
    <w:rsid w:val="00C14759"/>
    <w:rsid w:val="00C212B8"/>
    <w:rsid w:val="00C27725"/>
    <w:rsid w:val="00C27B4E"/>
    <w:rsid w:val="00C312E7"/>
    <w:rsid w:val="00C32418"/>
    <w:rsid w:val="00C436D3"/>
    <w:rsid w:val="00C52BC9"/>
    <w:rsid w:val="00C64128"/>
    <w:rsid w:val="00C70CBD"/>
    <w:rsid w:val="00C72159"/>
    <w:rsid w:val="00C746E1"/>
    <w:rsid w:val="00C76080"/>
    <w:rsid w:val="00C8554D"/>
    <w:rsid w:val="00C90FCD"/>
    <w:rsid w:val="00C912A5"/>
    <w:rsid w:val="00CA1DD8"/>
    <w:rsid w:val="00CA3B84"/>
    <w:rsid w:val="00CB13C9"/>
    <w:rsid w:val="00CB7A3A"/>
    <w:rsid w:val="00CC20CC"/>
    <w:rsid w:val="00CC2211"/>
    <w:rsid w:val="00CC2429"/>
    <w:rsid w:val="00CC63C9"/>
    <w:rsid w:val="00CC74EB"/>
    <w:rsid w:val="00CD0503"/>
    <w:rsid w:val="00CD3DF5"/>
    <w:rsid w:val="00CD7986"/>
    <w:rsid w:val="00CE1354"/>
    <w:rsid w:val="00CE1F99"/>
    <w:rsid w:val="00CE4A33"/>
    <w:rsid w:val="00CE53EC"/>
    <w:rsid w:val="00CF6EC7"/>
    <w:rsid w:val="00D044EB"/>
    <w:rsid w:val="00D05568"/>
    <w:rsid w:val="00D05A53"/>
    <w:rsid w:val="00D0763A"/>
    <w:rsid w:val="00D10BF9"/>
    <w:rsid w:val="00D13A8D"/>
    <w:rsid w:val="00D1745F"/>
    <w:rsid w:val="00D17EC7"/>
    <w:rsid w:val="00D20AEE"/>
    <w:rsid w:val="00D232C6"/>
    <w:rsid w:val="00D25693"/>
    <w:rsid w:val="00D269A4"/>
    <w:rsid w:val="00D271FB"/>
    <w:rsid w:val="00D30659"/>
    <w:rsid w:val="00D33B24"/>
    <w:rsid w:val="00D33B4E"/>
    <w:rsid w:val="00D345E8"/>
    <w:rsid w:val="00D37420"/>
    <w:rsid w:val="00D670BD"/>
    <w:rsid w:val="00D75592"/>
    <w:rsid w:val="00D80F4F"/>
    <w:rsid w:val="00D8125D"/>
    <w:rsid w:val="00D8735A"/>
    <w:rsid w:val="00D87B4F"/>
    <w:rsid w:val="00D92009"/>
    <w:rsid w:val="00D945FC"/>
    <w:rsid w:val="00D954FA"/>
    <w:rsid w:val="00DA4C59"/>
    <w:rsid w:val="00DB071F"/>
    <w:rsid w:val="00DB1E6E"/>
    <w:rsid w:val="00DB71A0"/>
    <w:rsid w:val="00DC1F9A"/>
    <w:rsid w:val="00DC21E8"/>
    <w:rsid w:val="00DC3FF9"/>
    <w:rsid w:val="00DD15FE"/>
    <w:rsid w:val="00DD3477"/>
    <w:rsid w:val="00DE4BFA"/>
    <w:rsid w:val="00DE6BD3"/>
    <w:rsid w:val="00DE6E6C"/>
    <w:rsid w:val="00DF0182"/>
    <w:rsid w:val="00DF2AF0"/>
    <w:rsid w:val="00DF5146"/>
    <w:rsid w:val="00E03DC3"/>
    <w:rsid w:val="00E048BC"/>
    <w:rsid w:val="00E06517"/>
    <w:rsid w:val="00E1267F"/>
    <w:rsid w:val="00E204B6"/>
    <w:rsid w:val="00E23A43"/>
    <w:rsid w:val="00E24B1D"/>
    <w:rsid w:val="00E3075A"/>
    <w:rsid w:val="00E318DC"/>
    <w:rsid w:val="00E36171"/>
    <w:rsid w:val="00E36F31"/>
    <w:rsid w:val="00E37AF6"/>
    <w:rsid w:val="00E4060B"/>
    <w:rsid w:val="00E43FD5"/>
    <w:rsid w:val="00E46C67"/>
    <w:rsid w:val="00E47CA7"/>
    <w:rsid w:val="00E55BA4"/>
    <w:rsid w:val="00E60133"/>
    <w:rsid w:val="00E65D96"/>
    <w:rsid w:val="00E66132"/>
    <w:rsid w:val="00E665D2"/>
    <w:rsid w:val="00E66B34"/>
    <w:rsid w:val="00E67D8E"/>
    <w:rsid w:val="00E67DC2"/>
    <w:rsid w:val="00E715B0"/>
    <w:rsid w:val="00E73CA2"/>
    <w:rsid w:val="00E80ADA"/>
    <w:rsid w:val="00E83321"/>
    <w:rsid w:val="00E92E68"/>
    <w:rsid w:val="00E9621C"/>
    <w:rsid w:val="00EA124E"/>
    <w:rsid w:val="00EB299C"/>
    <w:rsid w:val="00EB2A83"/>
    <w:rsid w:val="00EB4D67"/>
    <w:rsid w:val="00EC1E40"/>
    <w:rsid w:val="00EC53AE"/>
    <w:rsid w:val="00ED18EC"/>
    <w:rsid w:val="00ED270E"/>
    <w:rsid w:val="00ED404E"/>
    <w:rsid w:val="00EE5B98"/>
    <w:rsid w:val="00EF4E26"/>
    <w:rsid w:val="00EF4EE9"/>
    <w:rsid w:val="00EF77BF"/>
    <w:rsid w:val="00EF7C5F"/>
    <w:rsid w:val="00F14062"/>
    <w:rsid w:val="00F16387"/>
    <w:rsid w:val="00F163B2"/>
    <w:rsid w:val="00F22C42"/>
    <w:rsid w:val="00F26A0B"/>
    <w:rsid w:val="00F348BA"/>
    <w:rsid w:val="00F41E2F"/>
    <w:rsid w:val="00F45854"/>
    <w:rsid w:val="00F46813"/>
    <w:rsid w:val="00F47891"/>
    <w:rsid w:val="00F50829"/>
    <w:rsid w:val="00F51860"/>
    <w:rsid w:val="00F54DD7"/>
    <w:rsid w:val="00F554EB"/>
    <w:rsid w:val="00F60A81"/>
    <w:rsid w:val="00F62D37"/>
    <w:rsid w:val="00F6560E"/>
    <w:rsid w:val="00F66777"/>
    <w:rsid w:val="00F70DFB"/>
    <w:rsid w:val="00F71AAF"/>
    <w:rsid w:val="00F731C0"/>
    <w:rsid w:val="00F75539"/>
    <w:rsid w:val="00F764BC"/>
    <w:rsid w:val="00F81106"/>
    <w:rsid w:val="00F82CFD"/>
    <w:rsid w:val="00F8433F"/>
    <w:rsid w:val="00F846BA"/>
    <w:rsid w:val="00F86C80"/>
    <w:rsid w:val="00F9138C"/>
    <w:rsid w:val="00F95156"/>
    <w:rsid w:val="00FA0086"/>
    <w:rsid w:val="00FA040B"/>
    <w:rsid w:val="00FA3E17"/>
    <w:rsid w:val="00FA4A7F"/>
    <w:rsid w:val="00FA7735"/>
    <w:rsid w:val="00FB3710"/>
    <w:rsid w:val="00FB3EF9"/>
    <w:rsid w:val="00FC14F8"/>
    <w:rsid w:val="00FC2A65"/>
    <w:rsid w:val="00FC391E"/>
    <w:rsid w:val="00FC4D3E"/>
    <w:rsid w:val="00FD4E84"/>
    <w:rsid w:val="00FF2EC6"/>
    <w:rsid w:val="00FF32EA"/>
    <w:rsid w:val="00FF3E23"/>
    <w:rsid w:val="00FF522C"/>
    <w:rsid w:val="00FF58CA"/>
    <w:rsid w:val="00FF743D"/>
    <w:rsid w:val="00FF7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13487E"/>
    <w:pPr>
      <w:widowControl w:val="0"/>
      <w:spacing w:line="36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ListParagraph"/>
    <w:link w:val="Heading1Char"/>
    <w:uiPriority w:val="99"/>
    <w:qFormat/>
    <w:rsid w:val="00D345E8"/>
    <w:pPr>
      <w:keepNext/>
      <w:keepLines/>
      <w:numPr>
        <w:numId w:val="2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ListParagraph"/>
    <w:link w:val="Heading2Char"/>
    <w:uiPriority w:val="99"/>
    <w:qFormat/>
    <w:rsid w:val="000601A8"/>
    <w:pPr>
      <w:keepNext/>
      <w:keepLines/>
      <w:numPr>
        <w:ilvl w:val="1"/>
        <w:numId w:val="24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B1E6E"/>
    <w:pPr>
      <w:keepNext/>
      <w:keepLines/>
      <w:numPr>
        <w:ilvl w:val="2"/>
        <w:numId w:val="2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B1E6E"/>
    <w:pPr>
      <w:keepNext/>
      <w:keepLines/>
      <w:numPr>
        <w:ilvl w:val="3"/>
        <w:numId w:val="24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B1E6E"/>
    <w:pPr>
      <w:keepNext/>
      <w:keepLines/>
      <w:numPr>
        <w:ilvl w:val="4"/>
        <w:numId w:val="2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B1E6E"/>
    <w:pPr>
      <w:keepNext/>
      <w:keepLines/>
      <w:numPr>
        <w:ilvl w:val="5"/>
        <w:numId w:val="24"/>
      </w:numPr>
      <w:spacing w:before="240" w:after="64" w:line="320" w:lineRule="auto"/>
      <w:outlineLvl w:val="5"/>
    </w:pPr>
    <w:rPr>
      <w:rFonts w:ascii="Cambria" w:hAnsi="Cambria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DB1E6E"/>
    <w:pPr>
      <w:keepNext/>
      <w:keepLines/>
      <w:numPr>
        <w:ilvl w:val="6"/>
        <w:numId w:val="24"/>
      </w:numPr>
      <w:spacing w:before="240" w:after="64" w:line="320" w:lineRule="auto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DB1E6E"/>
    <w:pPr>
      <w:keepNext/>
      <w:keepLines/>
      <w:numPr>
        <w:ilvl w:val="7"/>
        <w:numId w:val="24"/>
      </w:numPr>
      <w:spacing w:before="240" w:after="64" w:line="320" w:lineRule="auto"/>
      <w:outlineLvl w:val="7"/>
    </w:pPr>
    <w:rPr>
      <w:rFonts w:ascii="Cambria" w:hAnsi="Cambria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B1E6E"/>
    <w:pPr>
      <w:keepNext/>
      <w:keepLines/>
      <w:numPr>
        <w:ilvl w:val="8"/>
        <w:numId w:val="24"/>
      </w:numPr>
      <w:spacing w:before="240" w:after="64" w:line="320" w:lineRule="auto"/>
      <w:outlineLvl w:val="8"/>
    </w:pPr>
    <w:rPr>
      <w:rFonts w:ascii="Cambria" w:hAnsi="Cambria"/>
      <w:sz w:val="21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5E8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601A8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DB1E6E"/>
    <w:rPr>
      <w:rFonts w:cs="Times New Roman"/>
      <w:b/>
      <w:bCs/>
      <w:kern w:val="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DB1E6E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DB1E6E"/>
    <w:rPr>
      <w:rFonts w:cs="Times New Roman"/>
      <w:b/>
      <w:bCs/>
      <w:kern w:val="2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DB1E6E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DB1E6E"/>
    <w:rPr>
      <w:rFonts w:cs="Times New Roman"/>
      <w:b/>
      <w:bCs/>
      <w:kern w:val="2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DB1E6E"/>
    <w:rPr>
      <w:rFonts w:ascii="Cambria" w:eastAsia="宋体" w:hAnsi="Cambria" w:cs="Times New Roman"/>
      <w:kern w:val="2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DB1E6E"/>
    <w:rPr>
      <w:rFonts w:ascii="Cambria" w:eastAsia="宋体" w:hAnsi="Cambria" w:cs="Times New Roman"/>
      <w:kern w:val="2"/>
      <w:sz w:val="21"/>
      <w:szCs w:val="21"/>
    </w:rPr>
  </w:style>
  <w:style w:type="paragraph" w:styleId="ListParagraph">
    <w:name w:val="List Paragraph"/>
    <w:basedOn w:val="Normal"/>
    <w:uiPriority w:val="99"/>
    <w:qFormat/>
    <w:rsid w:val="0013487E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650C52"/>
    <w:rPr>
      <w:rFonts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50C52"/>
    <w:rPr>
      <w:rFonts w:cs="Times New Roman"/>
      <w:kern w:val="2"/>
      <w:sz w:val="18"/>
      <w:szCs w:val="18"/>
    </w:rPr>
  </w:style>
  <w:style w:type="character" w:styleId="Hyperlink">
    <w:name w:val="Hyperlink"/>
    <w:basedOn w:val="DefaultParagraphFont"/>
    <w:uiPriority w:val="99"/>
    <w:rsid w:val="00650C52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99"/>
    <w:qFormat/>
    <w:rsid w:val="00F54DD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F54DD7"/>
    <w:rPr>
      <w:rFonts w:ascii="Cambria" w:hAnsi="Cambria" w:cs="Times New Roman"/>
      <w:b/>
      <w:bCs/>
      <w:kern w:val="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8C5C83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C5C83"/>
    <w:rPr>
      <w:rFonts w:cs="Times New Roman"/>
      <w:kern w:val="2"/>
      <w:sz w:val="18"/>
      <w:szCs w:val="18"/>
    </w:rPr>
  </w:style>
  <w:style w:type="character" w:customStyle="1" w:styleId="apple-converted-space">
    <w:name w:val="apple-converted-space"/>
    <w:basedOn w:val="DefaultParagraphFont"/>
    <w:uiPriority w:val="99"/>
    <w:rsid w:val="00A93662"/>
    <w:rPr>
      <w:rFonts w:cs="Times New Roman"/>
    </w:rPr>
  </w:style>
  <w:style w:type="table" w:styleId="TableGrid">
    <w:name w:val="Table Grid"/>
    <w:basedOn w:val="TableNormal"/>
    <w:uiPriority w:val="99"/>
    <w:rsid w:val="00766B6D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2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://www.mossle.com/docs/activiti/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738</TotalTime>
  <Pages>9</Pages>
  <Words>390</Words>
  <Characters>2227</Characters>
  <Application>Microsoft Office Outlook</Application>
  <DocSecurity>0</DocSecurity>
  <Lines>0</Lines>
  <Paragraphs>0</Paragraphs>
  <ScaleCrop>false</ScaleCrop>
  <Company>Ecode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User</cp:lastModifiedBy>
  <cp:revision>1040</cp:revision>
  <dcterms:created xsi:type="dcterms:W3CDTF">2013-09-03T11:51:00Z</dcterms:created>
  <dcterms:modified xsi:type="dcterms:W3CDTF">2015-06-18T08:19:00Z</dcterms:modified>
</cp:coreProperties>
</file>