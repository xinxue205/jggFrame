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15" w:rsidRDefault="00480615" w:rsidP="00A93662">
      <w:pPr>
        <w:pStyle w:val="Title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>章介绍与安装</w:t>
      </w:r>
    </w:p>
    <w:p w:rsidR="00480615" w:rsidRDefault="00480615" w:rsidP="00AA41E1">
      <w:pPr>
        <w:ind w:leftChars="2275" w:left="31680"/>
      </w:pPr>
      <w:r>
        <w:rPr>
          <w:rFonts w:hint="eastAsia"/>
        </w:rPr>
        <w:t>作者：</w:t>
      </w:r>
      <w:r>
        <w:t>admin</w:t>
      </w:r>
    </w:p>
    <w:p w:rsidR="00480615" w:rsidRPr="006B0672" w:rsidRDefault="00480615" w:rsidP="00AA41E1">
      <w:pPr>
        <w:ind w:leftChars="2275" w:left="31680"/>
      </w:pPr>
      <w:r>
        <w:rPr>
          <w:rFonts w:hint="eastAsia"/>
        </w:rPr>
        <w:t>更新日期：</w:t>
      </w:r>
      <w:r>
        <w:t>2014-4-8</w:t>
      </w:r>
    </w:p>
    <w:p w:rsidR="00480615" w:rsidRDefault="00480615" w:rsidP="00A93662">
      <w:pPr>
        <w:pStyle w:val="Heading1"/>
      </w:pPr>
      <w:r>
        <w:rPr>
          <w:rFonts w:hint="eastAsia"/>
        </w:rPr>
        <w:t>平台简介</w:t>
      </w:r>
    </w:p>
    <w:p w:rsidR="00480615" w:rsidRDefault="00480615" w:rsidP="00AA41E1">
      <w:pPr>
        <w:pStyle w:val="ListParagraph"/>
        <w:ind w:firstLine="31680"/>
      </w:pPr>
      <w:r>
        <w:rPr>
          <w:rFonts w:hint="eastAsia"/>
        </w:rPr>
        <w:t>此框架是基于多个优秀的开源项目，高度整合封装而成的高效，高性能，强安全性的开源</w:t>
      </w:r>
      <w:r>
        <w:t>Java EE</w:t>
      </w:r>
      <w:r>
        <w:rPr>
          <w:rFonts w:hint="eastAsia"/>
        </w:rPr>
        <w:t>快速开发平台。</w:t>
      </w:r>
    </w:p>
    <w:p w:rsidR="00480615" w:rsidRDefault="00480615" w:rsidP="00AA41E1">
      <w:pPr>
        <w:pStyle w:val="ListParagraph"/>
        <w:ind w:firstLine="31680"/>
      </w:pPr>
      <w:r>
        <w:rPr>
          <w:rFonts w:hint="eastAsia"/>
        </w:rPr>
        <w:t>此框架本身是以</w:t>
      </w:r>
      <w:r>
        <w:t>Spring Framework</w:t>
      </w:r>
      <w:r>
        <w:rPr>
          <w:rFonts w:hint="eastAsia"/>
        </w:rPr>
        <w:t>为核心容器，</w:t>
      </w:r>
      <w:r>
        <w:t>Spring MVC</w:t>
      </w:r>
      <w:r>
        <w:rPr>
          <w:rFonts w:hint="eastAsia"/>
        </w:rPr>
        <w:t>为模型视图控制器，</w:t>
      </w:r>
      <w:r>
        <w:t>MyBatis</w:t>
      </w:r>
      <w:r>
        <w:rPr>
          <w:rFonts w:hint="eastAsia"/>
        </w:rPr>
        <w:t>为数据访问层，</w:t>
      </w:r>
      <w:r>
        <w:t xml:space="preserve"> Apache Shiro</w:t>
      </w:r>
      <w:r>
        <w:rPr>
          <w:rFonts w:hint="eastAsia"/>
        </w:rPr>
        <w:t>为权限授权层，</w:t>
      </w:r>
      <w:r>
        <w:t>Ehcahe</w:t>
      </w:r>
      <w:r>
        <w:rPr>
          <w:rFonts w:hint="eastAsia"/>
        </w:rPr>
        <w:t>对常用数据进行缓存，</w:t>
      </w:r>
      <w:r>
        <w:t>Activit</w:t>
      </w:r>
      <w:r>
        <w:rPr>
          <w:rFonts w:hint="eastAsia"/>
        </w:rPr>
        <w:t>为工作流引擎。</w:t>
      </w:r>
    </w:p>
    <w:p w:rsidR="00480615" w:rsidRDefault="00480615" w:rsidP="00AA41E1">
      <w:pPr>
        <w:pStyle w:val="ListParagraph"/>
        <w:ind w:firstLine="31680"/>
      </w:pPr>
      <w:r>
        <w:rPr>
          <w:rFonts w:hint="eastAsia"/>
        </w:rPr>
        <w:t>此框架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t>Maven</w:t>
      </w:r>
      <w:r>
        <w:rPr>
          <w:rFonts w:hint="eastAsia"/>
        </w:rPr>
        <w:t>做项目管理，提高项目的易开发性、扩展性。</w:t>
      </w:r>
    </w:p>
    <w:p w:rsidR="00480615" w:rsidRDefault="00480615" w:rsidP="00AA41E1">
      <w:pPr>
        <w:pStyle w:val="ListParagraph"/>
        <w:ind w:firstLine="31680"/>
      </w:pPr>
      <w:r>
        <w:rPr>
          <w:rFonts w:hint="eastAsia"/>
        </w:rPr>
        <w:t>此框架目前包括以下三大模块，系统管理（</w:t>
      </w:r>
      <w:r>
        <w:t>SYS</w:t>
      </w:r>
      <w:r>
        <w:rPr>
          <w:rFonts w:hint="eastAsia"/>
        </w:rPr>
        <w:t>）模块、内容管理（</w:t>
      </w:r>
      <w:r>
        <w:t>CMS</w:t>
      </w:r>
      <w:r>
        <w:rPr>
          <w:rFonts w:hint="eastAsia"/>
        </w:rPr>
        <w:t>）模块、在线办公（</w:t>
      </w:r>
      <w:r>
        <w:t>OA</w:t>
      </w:r>
      <w:r>
        <w:rPr>
          <w:rFonts w:hint="eastAsia"/>
        </w:rPr>
        <w:t>）模块、代码生成（</w:t>
      </w:r>
      <w:r>
        <w:t>GEN</w:t>
      </w:r>
      <w:r>
        <w:rPr>
          <w:rFonts w:hint="eastAsia"/>
        </w:rPr>
        <w:t>）模块。系统管理模块，包括企业组织架构（用户管理、机构管理、区域管理）、菜单管理、角色权限管理、字典管理等功能；内容管理模块，包括内容管理（文章、链接），栏目管理、站点管理、公共留言、文件管理、前端网站展示等功能；在线办公模块，提供简单的请假流程实例。</w:t>
      </w:r>
    </w:p>
    <w:p w:rsidR="00480615" w:rsidRDefault="00480615" w:rsidP="00AA41E1">
      <w:pPr>
        <w:pStyle w:val="ListParagraph"/>
        <w:ind w:firstLine="31680"/>
      </w:pPr>
      <w:r>
        <w:rPr>
          <w:rFonts w:hint="eastAsia"/>
        </w:rPr>
        <w:t>此框架</w:t>
      </w:r>
      <w:r>
        <w:t xml:space="preserve">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代码生成工具，此工具提供简单的单表、一对多、树结构功能的生成，如果对外观要求不是很高，生成的功能就可以用了。如果你使用了此框架基础框架，就可以很高效的快速开发出，优秀的信息管理系统。</w:t>
      </w:r>
    </w:p>
    <w:p w:rsidR="00480615" w:rsidRDefault="00480615" w:rsidP="00DB125B">
      <w:pPr>
        <w:pStyle w:val="Heading1"/>
      </w:pPr>
      <w:r>
        <w:rPr>
          <w:rFonts w:hint="eastAsia"/>
        </w:rPr>
        <w:t>内置功能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t>SQL</w:t>
      </w:r>
      <w:r>
        <w:rPr>
          <w:rFonts w:hint="eastAsia"/>
        </w:rPr>
        <w:t>找出系统性能瓶颈。</w:t>
      </w:r>
    </w:p>
    <w:p w:rsidR="00480615" w:rsidRDefault="00480615" w:rsidP="00FC55A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 w:rsidR="00480615" w:rsidRDefault="00480615" w:rsidP="00DB125B">
      <w:pPr>
        <w:pStyle w:val="Heading1"/>
      </w:pPr>
      <w:r>
        <w:rPr>
          <w:rFonts w:hint="eastAsia"/>
        </w:rPr>
        <w:t>开发工具</w:t>
      </w:r>
    </w:p>
    <w:p w:rsidR="00480615" w:rsidRDefault="00480615" w:rsidP="00561565">
      <w:pPr>
        <w:pStyle w:val="ListParagraph"/>
        <w:numPr>
          <w:ilvl w:val="0"/>
          <w:numId w:val="15"/>
        </w:numPr>
        <w:ind w:firstLineChars="0"/>
      </w:pPr>
      <w:r>
        <w:t>Eclipse IDE</w:t>
      </w:r>
      <w:r>
        <w:rPr>
          <w:rFonts w:hint="eastAsia"/>
        </w:rPr>
        <w:t>：项目管理，模块化。</w:t>
      </w:r>
    </w:p>
    <w:p w:rsidR="00480615" w:rsidRDefault="00480615" w:rsidP="00561565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480615" w:rsidRDefault="00480615" w:rsidP="00561565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代码生成：通过界面方式简单配置，自动生成相应代码，目前包括三种生成方式（增删改查）：</w:t>
      </w:r>
      <w:r w:rsidRPr="00260EB5">
        <w:rPr>
          <w:rFonts w:hint="eastAsia"/>
          <w:color w:val="FF0000"/>
        </w:rPr>
        <w:t>单表、一对多、树结构</w:t>
      </w:r>
      <w:r>
        <w:rPr>
          <w:rFonts w:hint="eastAsia"/>
        </w:rPr>
        <w:t>。生成后的代码如果不需要注意美观程度，生成后即可用。</w:t>
      </w:r>
    </w:p>
    <w:p w:rsidR="00480615" w:rsidRDefault="00480615" w:rsidP="00A93662">
      <w:pPr>
        <w:pStyle w:val="Heading1"/>
      </w:pPr>
      <w:r>
        <w:rPr>
          <w:rFonts w:hint="eastAsia"/>
        </w:rPr>
        <w:t>设计思想</w:t>
      </w:r>
    </w:p>
    <w:p w:rsidR="00480615" w:rsidRPr="00545019" w:rsidRDefault="00480615" w:rsidP="0061405F">
      <w:pPr>
        <w:pStyle w:val="ListParagraph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480615" w:rsidRPr="00545019" w:rsidRDefault="00480615" w:rsidP="0061405F">
      <w:pPr>
        <w:pStyle w:val="ListParagraph"/>
        <w:numPr>
          <w:ilvl w:val="0"/>
          <w:numId w:val="2"/>
        </w:numPr>
        <w:ind w:firstLineChars="0"/>
      </w:pPr>
      <w:r w:rsidRPr="00545019">
        <w:rPr>
          <w:rFonts w:hint="eastAsia"/>
        </w:rPr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480615" w:rsidRPr="00545019" w:rsidRDefault="00480615" w:rsidP="0061405F">
      <w:pPr>
        <w:pStyle w:val="ListParagraph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t>SQL</w:t>
      </w:r>
      <w:r w:rsidRPr="00545019">
        <w:rPr>
          <w:rFonts w:hint="eastAsia"/>
        </w:rPr>
        <w:t>注入获取敏感数据等，确保数据安全。</w:t>
      </w:r>
    </w:p>
    <w:p w:rsidR="00480615" w:rsidRPr="00545019" w:rsidRDefault="00480615" w:rsidP="0061405F">
      <w:pPr>
        <w:pStyle w:val="ListParagraph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480615" w:rsidRDefault="00480615" w:rsidP="0061405F">
      <w:pPr>
        <w:pStyle w:val="ListParagraph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t>URL</w:t>
      </w:r>
      <w:r w:rsidRPr="00545019">
        <w:rPr>
          <w:rFonts w:hint="eastAsia"/>
        </w:rPr>
        <w:t>进行未授权页面。</w:t>
      </w:r>
    </w:p>
    <w:p w:rsidR="00480615" w:rsidRDefault="00480615" w:rsidP="0061405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480615" w:rsidRDefault="00480615" w:rsidP="0061405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480615" w:rsidRDefault="00480615" w:rsidP="00A93662">
      <w:pPr>
        <w:pStyle w:val="Heading1"/>
      </w:pPr>
      <w:r>
        <w:rPr>
          <w:rFonts w:hint="eastAsia"/>
        </w:rPr>
        <w:t>技术选型</w:t>
      </w:r>
    </w:p>
    <w:p w:rsidR="00480615" w:rsidRDefault="00480615" w:rsidP="00AA41E1">
      <w:pPr>
        <w:pStyle w:val="ListParagraph"/>
        <w:ind w:firstLine="31680"/>
      </w:pPr>
      <w:r>
        <w:t>1</w:t>
      </w:r>
      <w:r>
        <w:rPr>
          <w:rFonts w:hint="eastAsia"/>
        </w:rPr>
        <w:t>、后端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核心框架：</w:t>
      </w:r>
      <w:r>
        <w:t>Spring Framework 4.0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安全框架：</w:t>
      </w:r>
      <w:r>
        <w:t>Apache Shiro 1.2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视图框架：</w:t>
      </w:r>
      <w:r>
        <w:t>Spring MVC 4.0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服务端验证：</w:t>
      </w:r>
      <w:r>
        <w:t>Hibernate Validator 5.1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布局框架：</w:t>
      </w:r>
      <w:r>
        <w:t>SiteMesh 2.4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工作流引擎：</w:t>
      </w:r>
      <w:r>
        <w:t>Activiti 5.15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任务调度：</w:t>
      </w:r>
      <w:r>
        <w:t>Spring Task 4.0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持久层框架：</w:t>
      </w:r>
      <w:r>
        <w:t>MyBatis 3.2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数据库连接池：</w:t>
      </w:r>
      <w:r>
        <w:t>Alibaba Druid 1.0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缓存框架：</w:t>
      </w:r>
      <w:r>
        <w:t>Ehcache 2.6</w:t>
      </w:r>
      <w:r>
        <w:rPr>
          <w:rFonts w:hint="eastAsia"/>
        </w:rPr>
        <w:t>、</w:t>
      </w:r>
      <w:r>
        <w:t>Redis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日志管理：</w:t>
      </w:r>
      <w:r>
        <w:t>SLF4J 1.7</w:t>
      </w:r>
      <w:r>
        <w:rPr>
          <w:rFonts w:hint="eastAsia"/>
        </w:rPr>
        <w:t>、</w:t>
      </w:r>
      <w:r>
        <w:t>Log4j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工具类：</w:t>
      </w:r>
      <w:r>
        <w:t>Apache Commons</w:t>
      </w:r>
      <w:r>
        <w:rPr>
          <w:rFonts w:hint="eastAsia"/>
        </w:rPr>
        <w:t>、</w:t>
      </w:r>
      <w:r>
        <w:t>Jackson 2.2</w:t>
      </w:r>
      <w:r>
        <w:rPr>
          <w:rFonts w:hint="eastAsia"/>
        </w:rPr>
        <w:t>、</w:t>
      </w:r>
      <w:r>
        <w:t>Xstream 1.4</w:t>
      </w:r>
      <w:r>
        <w:rPr>
          <w:rFonts w:hint="eastAsia"/>
        </w:rPr>
        <w:t>、</w:t>
      </w:r>
      <w:r>
        <w:t>Dozer 5.3</w:t>
      </w:r>
      <w:r>
        <w:rPr>
          <w:rFonts w:hint="eastAsia"/>
        </w:rPr>
        <w:t>、</w:t>
      </w:r>
      <w:r>
        <w:t>POI 3.9</w:t>
      </w:r>
    </w:p>
    <w:p w:rsidR="00480615" w:rsidRDefault="00480615" w:rsidP="00AA41E1">
      <w:pPr>
        <w:pStyle w:val="ListParagraph"/>
        <w:ind w:firstLine="31680"/>
      </w:pPr>
      <w:r>
        <w:t>2</w:t>
      </w:r>
      <w:r>
        <w:rPr>
          <w:rFonts w:hint="eastAsia"/>
        </w:rPr>
        <w:t>、前端</w:t>
      </w:r>
    </w:p>
    <w:p w:rsidR="00480615" w:rsidRDefault="00480615" w:rsidP="00AA41E1">
      <w:pPr>
        <w:pStyle w:val="ListParagraph"/>
        <w:ind w:leftChars="200" w:left="31680" w:firstLine="31680"/>
      </w:pPr>
      <w:r>
        <w:t>* JS</w:t>
      </w:r>
      <w:r>
        <w:rPr>
          <w:rFonts w:hint="eastAsia"/>
        </w:rPr>
        <w:t>框架：</w:t>
      </w:r>
      <w:r>
        <w:t>JQuery 1.9</w:t>
      </w:r>
      <w:r>
        <w:rPr>
          <w:rFonts w:hint="eastAsia"/>
        </w:rPr>
        <w:t>。</w:t>
      </w:r>
    </w:p>
    <w:p w:rsidR="00480615" w:rsidRDefault="00480615" w:rsidP="00AA41E1">
      <w:pPr>
        <w:pStyle w:val="ListParagraph"/>
        <w:ind w:leftChars="200" w:left="31680" w:firstLine="31680"/>
      </w:pPr>
      <w:r>
        <w:t>* CSS</w:t>
      </w:r>
      <w:r>
        <w:rPr>
          <w:rFonts w:hint="eastAsia"/>
        </w:rPr>
        <w:t>框架：</w:t>
      </w:r>
      <w:r>
        <w:t>Twitter Bootstrap 2.3.1</w:t>
      </w:r>
      <w:r>
        <w:rPr>
          <w:rFonts w:hint="eastAsia"/>
        </w:rPr>
        <w:t>。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客户端验证：</w:t>
      </w:r>
      <w:r>
        <w:t>JQuery Validation Plugin 1.11</w:t>
      </w:r>
      <w:r>
        <w:rPr>
          <w:rFonts w:hint="eastAsia"/>
        </w:rPr>
        <w:t>。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富文本：</w:t>
      </w:r>
      <w:r>
        <w:t>CKEcitor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文件管理：</w:t>
      </w:r>
      <w:r>
        <w:t>CKFinder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动态页签：</w:t>
      </w:r>
      <w:r>
        <w:t>Jerichotab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手机端框架：</w:t>
      </w:r>
      <w:r>
        <w:t>Jingle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数据表格：</w:t>
      </w:r>
      <w:r>
        <w:t>jqGrid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对话框：</w:t>
      </w:r>
      <w:r>
        <w:t>jQuery jBox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下拉选择框：</w:t>
      </w:r>
      <w:r>
        <w:t>jQuery Select2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树结构控件：</w:t>
      </w:r>
      <w:r>
        <w:t>jQuery zTree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日期控件：</w:t>
      </w:r>
      <w:r>
        <w:t xml:space="preserve"> My97DatePicker</w:t>
      </w:r>
    </w:p>
    <w:p w:rsidR="00480615" w:rsidRDefault="00480615" w:rsidP="00AA41E1">
      <w:pPr>
        <w:pStyle w:val="ListParagraph"/>
        <w:ind w:firstLine="31680"/>
      </w:pPr>
      <w:r>
        <w:t>4</w:t>
      </w:r>
      <w:r>
        <w:rPr>
          <w:rFonts w:hint="eastAsia"/>
        </w:rPr>
        <w:t>、平台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服务器中间件：在</w:t>
      </w:r>
      <w:r>
        <w:t>Java EE 5</w:t>
      </w:r>
      <w:r>
        <w:rPr>
          <w:rFonts w:hint="eastAsia"/>
        </w:rPr>
        <w:t>规范（</w:t>
      </w:r>
      <w:r>
        <w:t>Servlet 2.5</w:t>
      </w:r>
      <w:r>
        <w:rPr>
          <w:rFonts w:hint="eastAsia"/>
        </w:rPr>
        <w:t>、</w:t>
      </w:r>
      <w:r>
        <w:t>JSP 2.1</w:t>
      </w:r>
      <w:r>
        <w:rPr>
          <w:rFonts w:hint="eastAsia"/>
        </w:rPr>
        <w:t>）下开发，支持应用服务器中间件</w:t>
      </w:r>
    </w:p>
    <w:p w:rsidR="00480615" w:rsidRDefault="00480615" w:rsidP="00AA41E1">
      <w:pPr>
        <w:pStyle w:val="ListParagraph"/>
        <w:ind w:leftChars="200" w:left="31680" w:firstLine="31680"/>
      </w:pPr>
      <w:r>
        <w:rPr>
          <w:rFonts w:hint="eastAsia"/>
        </w:rPr>
        <w:t>有</w:t>
      </w:r>
      <w:r>
        <w:t>Tomcat 6</w:t>
      </w:r>
      <w:r>
        <w:rPr>
          <w:rFonts w:hint="eastAsia"/>
        </w:rPr>
        <w:t>、</w:t>
      </w:r>
      <w:r>
        <w:t>Jboss 7</w:t>
      </w:r>
      <w:r>
        <w:rPr>
          <w:rFonts w:hint="eastAsia"/>
        </w:rPr>
        <w:t>、</w:t>
      </w:r>
      <w:r>
        <w:t>WebLogic 10</w:t>
      </w:r>
      <w:r>
        <w:rPr>
          <w:rFonts w:hint="eastAsia"/>
        </w:rPr>
        <w:t>、</w:t>
      </w:r>
      <w:r>
        <w:t>WebSphere 8</w:t>
      </w:r>
      <w:r>
        <w:rPr>
          <w:rFonts w:hint="eastAsia"/>
        </w:rPr>
        <w:t>。</w:t>
      </w:r>
    </w:p>
    <w:p w:rsidR="00480615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数据库支持：目前仅提供</w:t>
      </w:r>
      <w:r>
        <w:t>Oracle</w:t>
      </w:r>
      <w:r>
        <w:rPr>
          <w:rFonts w:hint="eastAsia"/>
        </w:rPr>
        <w:t>数据库的支持，但不限于数据库，平台留有其它数据库支持接口，</w:t>
      </w:r>
    </w:p>
    <w:p w:rsidR="00480615" w:rsidRDefault="00480615" w:rsidP="00AA41E1">
      <w:pPr>
        <w:pStyle w:val="ListParagraph"/>
        <w:ind w:leftChars="200" w:left="31680" w:firstLine="31680"/>
      </w:pPr>
      <w:r>
        <w:rPr>
          <w:rFonts w:hint="eastAsia"/>
        </w:rPr>
        <w:t>可方便更改为其它数据库，如：</w:t>
      </w:r>
      <w:r>
        <w:t>SqlServer 2008</w:t>
      </w:r>
      <w:r>
        <w:rPr>
          <w:rFonts w:hint="eastAsia"/>
        </w:rPr>
        <w:t>、</w:t>
      </w:r>
      <w:r>
        <w:t>MySql 5.5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等</w:t>
      </w:r>
    </w:p>
    <w:p w:rsidR="00480615" w:rsidRPr="0084188D" w:rsidRDefault="00480615" w:rsidP="00AA41E1">
      <w:pPr>
        <w:pStyle w:val="ListParagraph"/>
        <w:ind w:leftChars="200" w:left="31680" w:firstLine="31680"/>
      </w:pPr>
      <w:r>
        <w:t xml:space="preserve">* </w:t>
      </w:r>
      <w:r>
        <w:rPr>
          <w:rFonts w:hint="eastAsia"/>
        </w:rPr>
        <w:t>开发环境：</w:t>
      </w:r>
      <w:r>
        <w:t>Java EE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、</w:t>
      </w:r>
      <w:r>
        <w:t>Maven</w:t>
      </w:r>
      <w:r>
        <w:rPr>
          <w:rFonts w:hint="eastAsia"/>
        </w:rPr>
        <w:t>、</w:t>
      </w:r>
      <w:r>
        <w:t>Git</w:t>
      </w:r>
    </w:p>
    <w:p w:rsidR="00480615" w:rsidRDefault="00480615" w:rsidP="00A93662">
      <w:pPr>
        <w:pStyle w:val="Heading1"/>
        <w:jc w:val="left"/>
      </w:pPr>
      <w:r>
        <w:rPr>
          <w:rFonts w:hint="eastAsia"/>
        </w:rPr>
        <w:t>必会基础知识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>
        <w:t>Java</w:t>
      </w:r>
      <w:r>
        <w:rPr>
          <w:rFonts w:hint="eastAsia"/>
        </w:rPr>
        <w:t>语言基础、</w:t>
      </w:r>
      <w:r>
        <w:t>JSP</w:t>
      </w:r>
      <w:r>
        <w:rPr>
          <w:rFonts w:hint="eastAsia"/>
        </w:rPr>
        <w:t>内置对象、</w:t>
      </w:r>
      <w:r>
        <w:t>EL</w:t>
      </w:r>
      <w:r>
        <w:rPr>
          <w:rFonts w:hint="eastAsia"/>
        </w:rPr>
        <w:t>表达式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>
        <w:t>Spring Framework</w:t>
      </w:r>
      <w:r>
        <w:rPr>
          <w:rFonts w:hint="eastAsia"/>
        </w:rPr>
        <w:t>：类的依赖、自动注入、事务处理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>
        <w:t>Spring MVC</w:t>
      </w:r>
      <w:r>
        <w:rPr>
          <w:rFonts w:hint="eastAsia"/>
        </w:rPr>
        <w:t>：</w:t>
      </w:r>
      <w:r>
        <w:t>URL</w:t>
      </w:r>
      <w:r>
        <w:rPr>
          <w:rFonts w:hint="eastAsia"/>
        </w:rPr>
        <w:t>映射、参数传递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>
        <w:t>Apache Shiro</w:t>
      </w:r>
      <w:r>
        <w:rPr>
          <w:rFonts w:hint="eastAsia"/>
        </w:rPr>
        <w:t>：安全拦截方式，应用方法，控制按钮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 w:rsidRPr="002032A6">
        <w:t>SiteMesh</w:t>
      </w:r>
      <w:r>
        <w:rPr>
          <w:rFonts w:hint="eastAsia"/>
        </w:rPr>
        <w:t>：布局框架的用法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>
        <w:t>JSP</w:t>
      </w:r>
      <w:r>
        <w:rPr>
          <w:rFonts w:hint="eastAsia"/>
        </w:rPr>
        <w:t>标准标签库（</w:t>
      </w:r>
      <w:r>
        <w:t>JSTL</w:t>
      </w:r>
      <w:r>
        <w:rPr>
          <w:rFonts w:hint="eastAsia"/>
        </w:rPr>
        <w:t>）：</w:t>
      </w:r>
      <w: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t>forEach</w:t>
      </w:r>
      <w:r>
        <w:rPr>
          <w:rFonts w:hint="eastAsia"/>
        </w:rPr>
        <w:t>、</w:t>
      </w:r>
      <w:r>
        <w:t>set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>
        <w:t>Spring MVC</w:t>
      </w:r>
      <w:r>
        <w:rPr>
          <w:rFonts w:hint="eastAsia"/>
        </w:rPr>
        <w:t>表单标签库：</w:t>
      </w:r>
      <w:r>
        <w:t>form</w:t>
      </w:r>
      <w:r>
        <w:rPr>
          <w:rFonts w:hint="eastAsia"/>
        </w:rPr>
        <w:t>、</w:t>
      </w:r>
      <w:r>
        <w:t>input</w:t>
      </w:r>
      <w:r>
        <w:rPr>
          <w:rFonts w:hint="eastAsia"/>
        </w:rPr>
        <w:t>、</w:t>
      </w:r>
      <w:r>
        <w:t>textarea</w:t>
      </w:r>
      <w:r>
        <w:rPr>
          <w:rFonts w:hint="eastAsia"/>
        </w:rPr>
        <w:t>、</w:t>
      </w:r>
      <w:r>
        <w:t>select</w:t>
      </w:r>
      <w:r>
        <w:rPr>
          <w:rFonts w:hint="eastAsia"/>
        </w:rPr>
        <w:t>、</w:t>
      </w:r>
      <w:r>
        <w:t>checkbox</w:t>
      </w:r>
    </w:p>
    <w:p w:rsidR="00480615" w:rsidRDefault="00480615" w:rsidP="0061405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480615" w:rsidRDefault="00480615" w:rsidP="00A93662">
      <w:pPr>
        <w:pStyle w:val="Heading1"/>
      </w:pPr>
      <w:r>
        <w:rPr>
          <w:rFonts w:hint="eastAsia"/>
        </w:rPr>
        <w:t>学习索引</w:t>
      </w:r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480615" w:rsidRPr="000B035C" w:rsidRDefault="00480615" w:rsidP="00AA41E1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跟我学</w:t>
        </w:r>
        <w:r w:rsidRPr="000B035C">
          <w:rPr>
            <w:rStyle w:val="Hyperlink"/>
            <w:rFonts w:ascii="Tahoma" w:hAnsi="Tahoma" w:cs="Tahoma"/>
            <w:sz w:val="28"/>
            <w:szCs w:val="28"/>
          </w:rPr>
          <w:t>Spring3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</w:p>
    <w:p w:rsidR="00480615" w:rsidRPr="000B035C" w:rsidRDefault="00480615" w:rsidP="00AA41E1">
      <w:pPr>
        <w:widowControl/>
        <w:numPr>
          <w:ilvl w:val="0"/>
          <w:numId w:val="6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跟开涛学</w:t>
        </w:r>
        <w:r w:rsidRPr="000B035C">
          <w:rPr>
            <w:rStyle w:val="Hyperlink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480615" w:rsidRPr="000B035C" w:rsidRDefault="00480615" w:rsidP="00AA41E1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JSP</w:t>
        </w:r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语法</w:t>
        </w:r>
      </w:hyperlink>
      <w:r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Spring Form</w:t>
        </w:r>
      </w:hyperlink>
      <w:r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JSTL</w:t>
        </w:r>
      </w:hyperlink>
      <w:r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EL</w:t>
        </w:r>
      </w:hyperlink>
    </w:p>
    <w:p w:rsidR="00480615" w:rsidRPr="000B035C" w:rsidRDefault="00480615" w:rsidP="00AA41E1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Bean Validation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官方文档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快速入门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 2.4</w:t>
      </w:r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官方文档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入门实例</w:t>
        </w:r>
      </w:hyperlink>
      <w:r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标签使用</w:t>
        </w:r>
      </w:hyperlink>
      <w:r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装饰文件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 2.3</w:t>
      </w:r>
    </w:p>
    <w:p w:rsidR="00480615" w:rsidRPr="000B035C" w:rsidRDefault="00480615" w:rsidP="00AA41E1">
      <w:pPr>
        <w:widowControl/>
        <w:numPr>
          <w:ilvl w:val="0"/>
          <w:numId w:val="7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Pr="000B035C">
          <w:rPr>
            <w:rStyle w:val="Hyperlink"/>
            <w:rFonts w:ascii="Tahoma" w:hAnsi="Tahoma" w:cs="Tahoma"/>
            <w:color w:val="336699"/>
            <w:sz w:val="28"/>
            <w:szCs w:val="28"/>
          </w:rPr>
          <w:t>Bootstrap</w:t>
        </w:r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官网</w:t>
        </w:r>
      </w:hyperlink>
    </w:p>
    <w:p w:rsidR="00480615" w:rsidRPr="000B035C" w:rsidRDefault="00480615" w:rsidP="00AA41E1">
      <w:pPr>
        <w:widowControl/>
        <w:numPr>
          <w:ilvl w:val="0"/>
          <w:numId w:val="7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Bootstrap</w:t>
        </w:r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中文网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中文文档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Validation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使用范例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官方文档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官方文档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480615" w:rsidRPr="00C0697E" w:rsidRDefault="00480615" w:rsidP="00AA41E1">
      <w:pPr>
        <w:widowControl/>
        <w:numPr>
          <w:ilvl w:val="0"/>
          <w:numId w:val="9"/>
        </w:numPr>
        <w:spacing w:line="216" w:lineRule="atLeast"/>
        <w:ind w:leftChars="338" w:left="31680"/>
        <w:rPr>
          <w:rStyle w:val="Hyperlink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官方网站</w:t>
        </w:r>
      </w:hyperlink>
    </w:p>
    <w:p w:rsidR="00480615" w:rsidRPr="000B035C" w:rsidRDefault="00480615" w:rsidP="00AA41E1">
      <w:pPr>
        <w:widowControl/>
        <w:numPr>
          <w:ilvl w:val="0"/>
          <w:numId w:val="9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Pr="00C0697E">
          <w:rPr>
            <w:rStyle w:val="Hyperlink"/>
            <w:rFonts w:ascii="Tahoma" w:hAnsi="Tahoma" w:cs="Tahoma" w:hint="eastAsia"/>
            <w:sz w:val="28"/>
            <w:szCs w:val="28"/>
          </w:rPr>
          <w:t>中文文档</w:t>
        </w:r>
      </w:hyperlink>
    </w:p>
    <w:p w:rsidR="00480615" w:rsidRPr="000B035C" w:rsidRDefault="00480615" w:rsidP="00AA41E1">
      <w:pPr>
        <w:widowControl/>
        <w:numPr>
          <w:ilvl w:val="0"/>
          <w:numId w:val="9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咖啡兔</w:t>
        </w:r>
        <w:r w:rsidRPr="000B035C">
          <w:rPr>
            <w:rStyle w:val="Hyperlink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480615" w:rsidRPr="000B035C" w:rsidRDefault="00480615" w:rsidP="00AA41E1">
      <w:pPr>
        <w:widowControl/>
        <w:numPr>
          <w:ilvl w:val="0"/>
          <w:numId w:val="10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Pr="000B035C">
          <w:rPr>
            <w:rStyle w:val="Hyperlink"/>
            <w:rFonts w:ascii="Tahoma" w:hAnsi="Tahoma" w:cs="Tahoma" w:hint="eastAsia"/>
            <w:color w:val="336699"/>
            <w:sz w:val="28"/>
            <w:szCs w:val="28"/>
          </w:rPr>
          <w:t>官方文档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EhCache</w:t>
        </w:r>
        <w:r w:rsidRPr="000B035C">
          <w:rPr>
            <w:rStyle w:val="Hyperlink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480615" w:rsidRPr="000B035C" w:rsidRDefault="00480615" w:rsidP="0061405F">
      <w:pPr>
        <w:pStyle w:val="ListParagraph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sz w:val="28"/>
          <w:szCs w:val="28"/>
        </w:rPr>
      </w:pPr>
      <w:hyperlink r:id="rId33" w:history="1">
        <w:r w:rsidRPr="000B035C">
          <w:rPr>
            <w:rStyle w:val="Hyperlink"/>
            <w:sz w:val="28"/>
            <w:szCs w:val="28"/>
          </w:rPr>
          <w:t>Alibaba Druid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sz w:val="28"/>
          <w:szCs w:val="28"/>
        </w:rPr>
      </w:pPr>
      <w:hyperlink r:id="rId34" w:history="1">
        <w:r w:rsidRPr="000B035C">
          <w:rPr>
            <w:rStyle w:val="Hyperlink"/>
            <w:rFonts w:ascii="Tahoma" w:hAnsi="Tahoma" w:cs="Tahoma"/>
            <w:sz w:val="28"/>
            <w:szCs w:val="28"/>
          </w:rPr>
          <w:t>FreeMarker</w:t>
        </w:r>
      </w:hyperlink>
    </w:p>
    <w:p w:rsidR="00480615" w:rsidRPr="000B035C" w:rsidRDefault="00480615" w:rsidP="00AA41E1">
      <w:pPr>
        <w:widowControl/>
        <w:numPr>
          <w:ilvl w:val="0"/>
          <w:numId w:val="8"/>
        </w:numPr>
        <w:spacing w:line="216" w:lineRule="atLeast"/>
        <w:ind w:leftChars="338" w:left="31680"/>
        <w:rPr>
          <w:sz w:val="28"/>
          <w:szCs w:val="28"/>
        </w:rPr>
      </w:pPr>
    </w:p>
    <w:p w:rsidR="00480615" w:rsidRDefault="00480615" w:rsidP="00A93662">
      <w:pPr>
        <w:pStyle w:val="Heading1"/>
        <w:jc w:val="left"/>
      </w:pPr>
      <w:r>
        <w:rPr>
          <w:rFonts w:hint="eastAsia"/>
        </w:rPr>
        <w:t>安装部署</w:t>
      </w:r>
    </w:p>
    <w:p w:rsidR="00480615" w:rsidRDefault="00480615" w:rsidP="0061405F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>此框架</w:t>
      </w:r>
      <w:r>
        <w:t xml:space="preserve"> </w:t>
      </w:r>
      <w:r>
        <w:rPr>
          <w:rFonts w:hint="eastAsia"/>
        </w:rPr>
        <w:t>工程导入到</w:t>
      </w:r>
      <w:r>
        <w:t>eclipse</w:t>
      </w:r>
      <w:r>
        <w:rPr>
          <w:rFonts w:hint="eastAsia"/>
        </w:rPr>
        <w:t>，选中工程，按</w:t>
      </w:r>
      <w:r>
        <w:t>F5</w:t>
      </w:r>
      <w:r>
        <w:rPr>
          <w:rFonts w:hint="eastAsia"/>
        </w:rPr>
        <w:t>刷新。</w:t>
      </w:r>
    </w:p>
    <w:p w:rsidR="00480615" w:rsidRDefault="00480615" w:rsidP="0061405F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src/main/</w:t>
      </w:r>
      <w:r w:rsidRPr="00334003">
        <w:t>resources</w:t>
      </w:r>
      <w:r>
        <w:t>/jeesite</w:t>
      </w:r>
      <w:r w:rsidRPr="00334003">
        <w:t>.properties</w:t>
      </w:r>
    </w:p>
    <w:p w:rsidR="00480615" w:rsidRDefault="00480615" w:rsidP="00A56948">
      <w:pPr>
        <w:pStyle w:val="ListParagraph"/>
        <w:ind w:left="180" w:firstLineChars="0" w:firstLine="0"/>
        <w:jc w:val="left"/>
      </w:pPr>
      <w:r>
        <w:rPr>
          <w:rFonts w:hint="eastAsia"/>
        </w:rPr>
        <w:t>失败提示信息，请忽略。）</w:t>
      </w:r>
    </w:p>
    <w:p w:rsidR="00480615" w:rsidRDefault="00480615" w:rsidP="0061405F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t>Server</w:t>
      </w:r>
      <w:r>
        <w:rPr>
          <w:rFonts w:hint="eastAsia"/>
        </w:rPr>
        <w:t>（</w:t>
      </w:r>
      <w:r>
        <w:t>Tomcat</w:t>
      </w:r>
      <w:r>
        <w:rPr>
          <w:rFonts w:hint="eastAsia"/>
        </w:rPr>
        <w:t>），注意选择以下两个选项：</w:t>
      </w:r>
      <w:r w:rsidRPr="00C1489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54pt;height:99pt;visibility:visible">
            <v:imagedata r:id="rId35" o:title=""/>
          </v:shape>
        </w:pict>
      </w:r>
    </w:p>
    <w:p w:rsidR="00480615" w:rsidRDefault="00480615" w:rsidP="0061405F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480615" w:rsidRDefault="00480615" w:rsidP="0061405F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t>Tomcat</w:t>
      </w:r>
      <w:r>
        <w:rPr>
          <w:rFonts w:hint="eastAsia"/>
        </w:rPr>
        <w:t>，设置</w:t>
      </w:r>
      <w:r>
        <w:t>Auto Reload</w:t>
      </w:r>
      <w:r>
        <w:rPr>
          <w:rFonts w:hint="eastAsia"/>
        </w:rPr>
        <w:t>为</w:t>
      </w:r>
      <w:r>
        <w:t>Disabled</w:t>
      </w:r>
      <w:r>
        <w:rPr>
          <w:rFonts w:hint="eastAsia"/>
        </w:rPr>
        <w:t>。</w:t>
      </w:r>
    </w:p>
    <w:p w:rsidR="00480615" w:rsidRDefault="00480615" w:rsidP="0061405F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>
        <w:rPr>
          <w:rFonts w:hint="eastAsia"/>
        </w:rPr>
        <w:t>此框架用户名：</w:t>
      </w:r>
      <w:bookmarkStart w:id="0" w:name="_GoBack"/>
      <w:bookmarkEnd w:id="0"/>
      <w:r>
        <w:t>admin</w:t>
      </w:r>
      <w:r>
        <w:rPr>
          <w:rFonts w:hint="eastAsia"/>
        </w:rPr>
        <w:t>密码：</w:t>
      </w:r>
      <w:r>
        <w:t>admin</w:t>
      </w:r>
    </w:p>
    <w:p w:rsidR="00480615" w:rsidRDefault="00480615" w:rsidP="003721E5">
      <w:pPr>
        <w:pStyle w:val="Heading1"/>
      </w:pPr>
      <w:r>
        <w:rPr>
          <w:rFonts w:hint="eastAsia"/>
        </w:rPr>
        <w:t>常见问题</w:t>
      </w:r>
    </w:p>
    <w:p w:rsidR="00480615" w:rsidRDefault="00480615" w:rsidP="0061405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Tomcat</w:t>
      </w:r>
      <w:r>
        <w:rPr>
          <w:rFonts w:hint="eastAsia"/>
        </w:rPr>
        <w:t>服务中的两个选项未选中。</w:t>
      </w:r>
    </w:p>
    <w:p w:rsidR="00480615" w:rsidRPr="003721E5" w:rsidRDefault="00480615" w:rsidP="009C1EE8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480615" w:rsidRPr="003721E5" w:rsidSect="0085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615" w:rsidRDefault="00480615" w:rsidP="00650C52">
      <w:pPr>
        <w:spacing w:line="240" w:lineRule="auto"/>
      </w:pPr>
      <w:r>
        <w:separator/>
      </w:r>
    </w:p>
  </w:endnote>
  <w:endnote w:type="continuationSeparator" w:id="1">
    <w:p w:rsidR="00480615" w:rsidRDefault="00480615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615" w:rsidRDefault="00480615" w:rsidP="00650C52">
      <w:pPr>
        <w:spacing w:line="240" w:lineRule="auto"/>
      </w:pPr>
      <w:r>
        <w:separator/>
      </w:r>
    </w:p>
  </w:footnote>
  <w:footnote w:type="continuationSeparator" w:id="1">
    <w:p w:rsidR="00480615" w:rsidRDefault="00480615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  <w:rPr>
        <w:rFonts w:cs="Times New Roman"/>
      </w:r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  <w:rPr>
        <w:rFonts w:cs="Times New Roman"/>
      </w:r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64"/>
    <w:rsid w:val="00171788"/>
    <w:rsid w:val="00173060"/>
    <w:rsid w:val="0017594C"/>
    <w:rsid w:val="0017595F"/>
    <w:rsid w:val="00184680"/>
    <w:rsid w:val="001933E2"/>
    <w:rsid w:val="001958B1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32A6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2A09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276E1"/>
    <w:rsid w:val="00332200"/>
    <w:rsid w:val="00334003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615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019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559C3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948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41E1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2EC5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14895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7E"/>
    <w:pPr>
      <w:widowControl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ListParagraph"/>
    <w:link w:val="Heading1Char"/>
    <w:uiPriority w:val="99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5E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601A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61565"/>
    <w:rPr>
      <w:rFonts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qFormat/>
    <w:rsid w:val="001348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0C52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0C52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650C5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F5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4DD7"/>
    <w:rPr>
      <w:rFonts w:ascii="Cambria" w:hAnsi="Cambria" w:cs="Times New Roman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C5C8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5C83"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basedOn w:val="DefaultParagraphFont"/>
    <w:uiPriority w:val="99"/>
    <w:rsid w:val="00A9366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3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684</TotalTime>
  <Pages>7</Pages>
  <Words>777</Words>
  <Characters>4433</Characters>
  <Application>Microsoft Office Outlook</Application>
  <DocSecurity>0</DocSecurity>
  <Lines>0</Lines>
  <Paragraphs>0</Paragraphs>
  <ScaleCrop>false</ScaleCrop>
  <Company>Sdcncsi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User</cp:lastModifiedBy>
  <cp:revision>1084</cp:revision>
  <dcterms:created xsi:type="dcterms:W3CDTF">2013-09-03T11:51:00Z</dcterms:created>
  <dcterms:modified xsi:type="dcterms:W3CDTF">2015-06-18T07:18:00Z</dcterms:modified>
</cp:coreProperties>
</file>